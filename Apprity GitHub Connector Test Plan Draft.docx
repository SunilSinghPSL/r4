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3086115"/>
        <w:docPartObj>
          <w:docPartGallery w:val="Cover Pages"/>
          <w:docPartUnique/>
        </w:docPartObj>
      </w:sdtPr>
      <w:sdtContent>
        <w:p w:rsidR="00B64830" w:rsidRDefault="00B64830" w:rsidP="00D32C1E">
          <w:pPr>
            <w:tabs>
              <w:tab w:val="left" w:pos="6330"/>
            </w:tabs>
            <w:spacing w:line="276" w:lineRule="auto"/>
            <w:jc w:val="both"/>
          </w:pPr>
        </w:p>
        <w:p w:rsidR="00B64830" w:rsidRDefault="00D70504" w:rsidP="00257E60">
          <w:pPr>
            <w:spacing w:line="276" w:lineRule="auto"/>
            <w:jc w:val="both"/>
          </w:pPr>
          <w:r>
            <w:rPr>
              <w:noProof/>
            </w:rPr>
            <w:pict>
              <v:rect id="Rectangle 31" o:spid="_x0000_s1026" style="position:absolute;left:0;text-align:left;margin-left:-3.75pt;margin-top:148.5pt;width:511.5pt;height:110.25pt;z-index:251653632;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" filled="f" stroked="f">
                <v:textbox>
                  <w:txbxContent>
                    <w:sdt>
                      <w:sdtPr>
                        <w:rPr>
                          <w:color w:val="FFFFFF" w:themeColor="background1"/>
                          <w:sz w:val="56"/>
                          <w:szCs w:val="72"/>
                        </w:rPr>
                        <w:alias w:val="Title"/>
                        <w:id w:val="12616698"/>
                        <w:dataBinding w:prefixMappings="xmlns:ns0='http://schemas.openxmlformats.org/package/2006/metadata/core-properties' xmlns:ns1='http://purl.org/dc/elements/1.1/'" w:xpath="/ns0:coreProperties[1]/ns1:title[1]" w:storeItemID="{6C3C8BC8-F283-45AE-878A-BAB7291924A1}"/>
                        <w:text/>
                      </w:sdtPr>
                      <w:sdtContent>
                        <w:p w:rsidR="00691B63" w:rsidRPr="00CA31C2" w:rsidRDefault="00691B63" w:rsidP="00300426">
                          <w:pPr>
                            <w:jc w:val="right"/>
                            <w:rPr>
                              <w:color w:val="FFFFFF" w:themeColor="background1"/>
                              <w:sz w:val="72"/>
                              <w:szCs w:val="72"/>
                            </w:rPr>
                          </w:pPr>
                          <w:proofErr w:type="spellStart"/>
                          <w:r>
                            <w:rPr>
                              <w:color w:val="FFFFFF" w:themeColor="background1"/>
                              <w:sz w:val="56"/>
                              <w:szCs w:val="72"/>
                            </w:rPr>
                            <w:t>Apprity</w:t>
                          </w:r>
                          <w:r w:rsidRPr="009A2F5E">
                            <w:rPr>
                              <w:color w:val="FFFFFF" w:themeColor="background1"/>
                              <w:sz w:val="56"/>
                              <w:szCs w:val="72"/>
                            </w:rPr>
                            <w:t>-</w:t>
                          </w:r>
                          <w:r>
                            <w:rPr>
                              <w:color w:val="FFFFFF" w:themeColor="background1"/>
                              <w:sz w:val="56"/>
                              <w:szCs w:val="72"/>
                            </w:rPr>
                            <w:t>GitHub</w:t>
                          </w:r>
                          <w:proofErr w:type="spellEnd"/>
                          <w:r w:rsidRPr="009A2F5E">
                            <w:rPr>
                              <w:color w:val="FFFFFF" w:themeColor="background1"/>
                              <w:sz w:val="56"/>
                              <w:szCs w:val="72"/>
                            </w:rPr>
                            <w:t xml:space="preserve"> Connector Test Plan</w:t>
                          </w:r>
                        </w:p>
                      </w:sdtContent>
                    </w:sdt>
                    <w:sdt>
                      <w:sdtPr>
                        <w:rPr>
                          <w:color w:val="FFFFFF" w:themeColor="background1"/>
                          <w:sz w:val="40"/>
                          <w:szCs w:val="40"/>
                        </w:rPr>
                        <w:alias w:val="Subtitle"/>
                        <w:id w:val="12616699"/>
                        <w:dataBinding w:prefixMappings="xmlns:ns0='http://schemas.openxmlformats.org/package/2006/metadata/core-properties' xmlns:ns1='http://purl.org/dc/elements/1.1/'" w:xpath="/ns0:coreProperties[1]/ns1:subject[1]" w:storeItemID="{6C3C8BC8-F283-45AE-878A-BAB7291924A1}"/>
                        <w:text/>
                      </w:sdtPr>
                      <w:sdtContent>
                        <w:p w:rsidR="00691B63" w:rsidRPr="00CA31C2" w:rsidRDefault="00691B63" w:rsidP="00300426">
                          <w:pPr>
                            <w:jc w:val="right"/>
                            <w:rPr>
                              <w:color w:val="FFFFFF" w:themeColor="background1"/>
                              <w:sz w:val="40"/>
                              <w:szCs w:val="40"/>
                            </w:rPr>
                          </w:pPr>
                          <w:r w:rsidRPr="00CA31C2">
                            <w:rPr>
                              <w:color w:val="FFFFFF" w:themeColor="background1"/>
                              <w:sz w:val="40"/>
                              <w:szCs w:val="40"/>
                            </w:rPr>
                            <w:t xml:space="preserve">Version: </w:t>
                          </w:r>
                          <w:r>
                            <w:rPr>
                              <w:color w:val="FFFFFF" w:themeColor="background1"/>
                              <w:sz w:val="40"/>
                              <w:szCs w:val="40"/>
                            </w:rPr>
                            <w:t>Draft</w:t>
                          </w:r>
                        </w:p>
                      </w:sdtContent>
                    </w:sdt>
                  </w:txbxContent>
                </v:textbox>
                <w10:wrap anchorx="margin" anchory="margin"/>
              </v:rect>
            </w:pict>
          </w:r>
          <w:r w:rsidR="00EB4330">
            <w:rPr>
              <w:noProof/>
            </w:rPr>
            <w:drawing>
              <wp:anchor distT="0" distB="0" distL="0" distR="0" simplePos="0" relativeHeight="251654656" behindDoc="1" locked="0" layoutInCell="1" allowOverlap="1">
                <wp:simplePos x="0" y="0"/>
                <wp:positionH relativeFrom="column">
                  <wp:posOffset>-581025</wp:posOffset>
                </wp:positionH>
                <wp:positionV relativeFrom="paragraph">
                  <wp:posOffset>177800</wp:posOffset>
                </wp:positionV>
                <wp:extent cx="7105650" cy="4932680"/>
                <wp:effectExtent l="19050" t="0" r="0" b="0"/>
                <wp:wrapTight wrapText="bothSides">
                  <wp:wrapPolygon edited="0">
                    <wp:start x="-58" y="0"/>
                    <wp:lineTo x="-58" y="21522"/>
                    <wp:lineTo x="21600" y="21522"/>
                    <wp:lineTo x="21600" y="0"/>
                    <wp:lineTo x="-58" y="0"/>
                  </wp:wrapPolygon>
                </wp:wrapTight>
                <wp:docPr id="1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ront page image.JPG"/>
                        <pic:cNvPicPr preferRelativeResize="0"/>
                      </pic:nvPicPr>
                      <pic:blipFill>
                        <a:blip r:embed="rId12" cstate="print">
                          <a:lum bright="-10000"/>
                        </a:blip>
                        <a:stretch>
                          <a:fillRect/>
                        </a:stretch>
                      </pic:blipFill>
                      <pic:spPr>
                        <a:xfrm>
                          <a:off x="0" y="0"/>
                          <a:ext cx="7105650" cy="4932680"/>
                        </a:xfrm>
                        <a:prstGeom prst="rect">
                          <a:avLst/>
                        </a:prstGeom>
                        <a:noFill/>
                        <a:ln>
                          <a:noFill/>
                        </a:ln>
                      </pic:spPr>
                    </pic:pic>
                  </a:graphicData>
                </a:graphic>
              </wp:anchor>
            </w:drawing>
          </w:r>
        </w:p>
        <w:p w:rsidR="00D8288B" w:rsidRDefault="00D8288B" w:rsidP="00257E60">
          <w:pPr>
            <w:spacing w:line="276" w:lineRule="auto"/>
            <w:jc w:val="both"/>
          </w:pPr>
        </w:p>
        <w:p w:rsidR="00540A60" w:rsidRDefault="00540A60" w:rsidP="00257E60">
          <w:pPr>
            <w:spacing w:line="276" w:lineRule="auto"/>
            <w:jc w:val="both"/>
          </w:pPr>
        </w:p>
        <w:p w:rsidR="00540A60" w:rsidRDefault="00540A60" w:rsidP="00257E60">
          <w:pPr>
            <w:spacing w:line="276" w:lineRule="auto"/>
            <w:jc w:val="both"/>
          </w:pPr>
        </w:p>
        <w:p w:rsidR="002E2348" w:rsidRDefault="00D70504" w:rsidP="00257E60">
          <w:pPr>
            <w:spacing w:line="276" w:lineRule="auto"/>
            <w:ind w:left="-720"/>
            <w:jc w:val="both"/>
          </w:pPr>
          <w:sdt>
            <w:sdtPr>
              <w:id w:val="12615740"/>
              <w:picture/>
            </w:sdtPr>
            <w:sdtContent>
              <w:r w:rsidR="00540A60">
                <w:rPr>
                  <w:noProof/>
                </w:rPr>
                <w:drawing>
                  <wp:inline distT="0" distB="0" distL="0" distR="0">
                    <wp:extent cx="1904999" cy="1442684"/>
                    <wp:effectExtent l="0" t="0" r="635" b="571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904999" cy="1442684"/>
                            </a:xfrm>
                            <a:prstGeom prst="rect">
                              <a:avLst/>
                            </a:prstGeom>
                            <a:noFill/>
                            <a:ln w="9525">
                              <a:noFill/>
                              <a:miter lim="800000"/>
                              <a:headEnd/>
                              <a:tailEnd/>
                            </a:ln>
                          </pic:spPr>
                        </pic:pic>
                      </a:graphicData>
                    </a:graphic>
                  </wp:inline>
                </w:drawing>
              </w:r>
            </w:sdtContent>
          </w:sdt>
        </w:p>
        <w:p w:rsidR="00184E97" w:rsidRDefault="00184E97" w:rsidP="00257E60">
          <w:pPr>
            <w:spacing w:line="276" w:lineRule="auto"/>
            <w:jc w:val="both"/>
          </w:pPr>
        </w:p>
        <w:p w:rsidR="00B64830" w:rsidRDefault="00D70504" w:rsidP="00257E60">
          <w:pPr>
            <w:spacing w:line="276" w:lineRule="auto"/>
            <w:jc w:val="both"/>
          </w:pPr>
        </w:p>
      </w:sdtContent>
    </w:sdt>
    <w:p w:rsidR="0010067C" w:rsidRDefault="00D70504" w:rsidP="00257E60">
      <w:pPr>
        <w:spacing w:line="276" w:lineRule="auto"/>
        <w:jc w:val="both"/>
      </w:pPr>
      <w:r>
        <w:rPr>
          <w:noProof/>
        </w:rPr>
        <w:pict>
          <v:group id="Group 34" o:spid="_x0000_s1027" style="position:absolute;left:0;text-align:left;margin-left:-47.25pt;margin-top:39.65pt;width:560.25pt;height:17.95pt;z-index:251659776" coordorigin="495,14880" coordsize="1120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">
            <v:rect id="Rectangle 30" o:spid="_x0000_s1028" style="position:absolute;left:495;top:14911;width:8775;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D38QA&#10;AADaAAAADwAAAGRycy9kb3ducmV2LnhtbESPzWrDMBCE74W8g9hAL6WWE0rSuJZDyA+4udXJA2yt&#10;je3YWhlLTdy3rwqFHoeZ+YZJ16PpxI0G11hWMItiEMSl1Q1XCs6nw/MrCOeRNXaWScE3OVhnk4cU&#10;E23v/EG3wlciQNglqKD2vk+kdGVNBl1ke+LgXexg0Ac5VFIPeA9w08l5HC+kwYbDQo09bWsq2+LL&#10;KHg/vhzP21xe21Wze8qXRSw/F3ulHqfj5g2Ep9H/h//auVawgt8r4Qb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w9/EAAAA2gAAAA8AAAAAAAAAAAAAAAAAmAIAAGRycy9k&#10;b3ducmV2LnhtbFBLBQYAAAAABAAEAPUAAACJAwAAAAA=&#10;" filled="f" stroked="f">
              <v:textbox style="mso-fit-shape-to-text:t">
                <w:txbxContent>
                  <w:p w:rsidR="00691B63" w:rsidRPr="004F0E05" w:rsidRDefault="00691B63" w:rsidP="002E2348">
                    <w:pPr>
                      <w:rPr>
                        <w:sz w:val="16"/>
                        <w:szCs w:val="96"/>
                      </w:rPr>
                    </w:pPr>
                    <w:r>
                      <w:rPr>
                        <w:sz w:val="16"/>
                        <w:szCs w:val="96"/>
                      </w:rPr>
                      <w:t xml:space="preserve">This document contains privileged and confidential information which is the property of Persistent Systems Ltd. </w:t>
                    </w:r>
                  </w:p>
                </w:txbxContent>
              </v:textbox>
            </v:rect>
            <v:shapetype id="_x0000_t32" coordsize="21600,21600" o:spt="32" o:oned="t" path="m,l21600,21600e" filled="f">
              <v:path arrowok="t" fillok="f" o:connecttype="none"/>
              <o:lock v:ext="edit" shapetype="t"/>
            </v:shapetype>
            <v:shape id="AutoShape 32" o:spid="_x0000_s1029" type="#_x0000_t32" style="position:absolute;left:495;top:14880;width:1120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3+P8EAAADbAAAADwAAAGRycy9kb3ducmV2LnhtbERPS2rDMBDdF3oHMYXuGrldpMGxHEyh&#10;0IU3+RxgsCaWU2vkWEpk5/RVINDdPN53is1ke3Gl0XeOFbwvMhDEjdMdtwoO+++3FQgfkDX2jknB&#10;TB425fNTgbl2kbd03YVWpBD2OSowIQy5lL4xZNEv3ECcuKMbLYYEx1bqEWMKt738yLKltNhxajA4&#10;0Jeh5nd3sQpurjr3TYyurub6dNlv2+psolKvL1O1BhFoCv/ih/tHp/mfcP8lHS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zf4/wQAAANsAAAAPAAAAAAAAAAAAAAAA&#10;AKECAABkcnMvZG93bnJldi54bWxQSwUGAAAAAAQABAD5AAAAjwMAAAAA&#10;" strokecolor="#0f243e [1615]" strokeweight="1pt"/>
          </v:group>
        </w:pict>
      </w:r>
    </w:p>
    <w:p w:rsidR="003D0B88" w:rsidRDefault="003D0B88" w:rsidP="00257E60">
      <w:pPr>
        <w:spacing w:line="276" w:lineRule="auto"/>
        <w:jc w:val="both"/>
        <w:sectPr w:rsidR="003D0B88" w:rsidSect="00CF2214">
          <w:footerReference w:type="default" r:id="rId14"/>
          <w:pgSz w:w="12240" w:h="15840"/>
          <w:pgMar w:top="1440" w:right="1440" w:bottom="1440" w:left="1440" w:header="720" w:footer="720" w:gutter="0"/>
          <w:cols w:space="720"/>
          <w:titlePg/>
          <w:docGrid w:linePitch="360"/>
        </w:sectPr>
      </w:pPr>
    </w:p>
    <w:p w:rsidR="00455A63" w:rsidRDefault="00455A63" w:rsidP="00257E60">
      <w:pPr>
        <w:pStyle w:val="HeadingTwoWONumbering"/>
        <w:spacing w:line="276" w:lineRule="auto"/>
        <w:rPr>
          <w:rFonts w:eastAsia="Times New Roman"/>
        </w:rPr>
      </w:pPr>
      <w:bookmarkStart w:id="1" w:name="_Toc399876340"/>
      <w:r>
        <w:rPr>
          <w:rFonts w:eastAsia="Times New Roman"/>
        </w:rPr>
        <w:lastRenderedPageBreak/>
        <w:t>Document History</w:t>
      </w:r>
      <w:bookmarkEnd w:id="1"/>
    </w:p>
    <w:p w:rsidR="00167D79" w:rsidRPr="006F4510" w:rsidRDefault="00167D79" w:rsidP="00257E60">
      <w:pPr>
        <w:pStyle w:val="RHofTemplate"/>
        <w:spacing w:line="276" w:lineRule="auto"/>
        <w:rPr>
          <w:rFonts w:cs="Arial"/>
          <w:color w:val="auto"/>
        </w:rPr>
      </w:pPr>
    </w:p>
    <w:tbl>
      <w:tblPr>
        <w:tblW w:w="8070" w:type="dxa"/>
        <w:jc w:val="center"/>
        <w:tblInd w:w="-266" w:type="dxa"/>
        <w:tblBorders>
          <w:top w:val="single" w:sz="6" w:space="0" w:color="auto"/>
          <w:left w:val="single" w:sz="6" w:space="0" w:color="auto"/>
          <w:bottom w:val="single" w:sz="6" w:space="0" w:color="auto"/>
          <w:right w:val="single" w:sz="6" w:space="0" w:color="auto"/>
        </w:tblBorders>
        <w:tblLayout w:type="fixed"/>
        <w:tblCellMar>
          <w:left w:w="0" w:type="dxa"/>
          <w:right w:w="0" w:type="dxa"/>
        </w:tblCellMar>
        <w:tblLook w:val="0000"/>
      </w:tblPr>
      <w:tblGrid>
        <w:gridCol w:w="960"/>
        <w:gridCol w:w="1980"/>
        <w:gridCol w:w="1365"/>
        <w:gridCol w:w="1260"/>
        <w:gridCol w:w="1245"/>
        <w:gridCol w:w="1260"/>
      </w:tblGrid>
      <w:tr w:rsidR="00102DBD" w:rsidRPr="00167D79" w:rsidTr="001532B1">
        <w:trPr>
          <w:jc w:val="center"/>
        </w:trPr>
        <w:tc>
          <w:tcPr>
            <w:tcW w:w="960" w:type="dxa"/>
            <w:tcBorders>
              <w:top w:val="single" w:sz="6" w:space="0" w:color="auto"/>
              <w:left w:val="single" w:sz="6" w:space="0" w:color="auto"/>
              <w:bottom w:val="single" w:sz="6" w:space="0" w:color="auto"/>
              <w:right w:val="single" w:sz="6" w:space="0" w:color="auto"/>
            </w:tcBorders>
            <w:shd w:val="clear" w:color="auto" w:fill="0F243E" w:themeFill="text2" w:themeFillShade="80"/>
          </w:tcPr>
          <w:p w:rsidR="00102DBD" w:rsidRPr="00167D79" w:rsidRDefault="00102DBD" w:rsidP="00257E60">
            <w:pPr>
              <w:spacing w:line="276" w:lineRule="auto"/>
              <w:jc w:val="center"/>
              <w:rPr>
                <w:b/>
              </w:rPr>
            </w:pPr>
            <w:r w:rsidRPr="00167D79">
              <w:rPr>
                <w:b/>
              </w:rPr>
              <w:t>Version</w:t>
            </w:r>
          </w:p>
        </w:tc>
        <w:tc>
          <w:tcPr>
            <w:tcW w:w="1980" w:type="dxa"/>
            <w:tcBorders>
              <w:top w:val="single" w:sz="6" w:space="0" w:color="auto"/>
              <w:left w:val="single" w:sz="6" w:space="0" w:color="auto"/>
              <w:bottom w:val="single" w:sz="6" w:space="0" w:color="auto"/>
              <w:right w:val="single" w:sz="6" w:space="0" w:color="auto"/>
            </w:tcBorders>
            <w:shd w:val="clear" w:color="auto" w:fill="0F243E" w:themeFill="text2" w:themeFillShade="80"/>
          </w:tcPr>
          <w:p w:rsidR="00102DBD" w:rsidRPr="00167D79" w:rsidRDefault="00102DBD" w:rsidP="00257E60">
            <w:pPr>
              <w:spacing w:line="276" w:lineRule="auto"/>
              <w:jc w:val="center"/>
              <w:rPr>
                <w:b/>
              </w:rPr>
            </w:pPr>
            <w:r w:rsidRPr="00167D79">
              <w:rPr>
                <w:b/>
              </w:rPr>
              <w:t>Description</w:t>
            </w:r>
          </w:p>
        </w:tc>
        <w:tc>
          <w:tcPr>
            <w:tcW w:w="1365" w:type="dxa"/>
            <w:tcBorders>
              <w:top w:val="single" w:sz="6" w:space="0" w:color="auto"/>
              <w:left w:val="single" w:sz="6" w:space="0" w:color="auto"/>
              <w:bottom w:val="single" w:sz="6" w:space="0" w:color="auto"/>
              <w:right w:val="single" w:sz="6" w:space="0" w:color="auto"/>
            </w:tcBorders>
            <w:shd w:val="clear" w:color="auto" w:fill="0F243E" w:themeFill="text2" w:themeFillShade="80"/>
          </w:tcPr>
          <w:p w:rsidR="00102DBD" w:rsidRPr="00167D79" w:rsidRDefault="00102DBD" w:rsidP="00257E60">
            <w:pPr>
              <w:spacing w:line="276" w:lineRule="auto"/>
              <w:jc w:val="center"/>
              <w:rPr>
                <w:b/>
              </w:rPr>
            </w:pPr>
            <w:r w:rsidRPr="00167D79">
              <w:rPr>
                <w:b/>
              </w:rPr>
              <w:t>Author</w:t>
            </w:r>
          </w:p>
        </w:tc>
        <w:tc>
          <w:tcPr>
            <w:tcW w:w="1260" w:type="dxa"/>
            <w:tcBorders>
              <w:top w:val="single" w:sz="6" w:space="0" w:color="auto"/>
              <w:left w:val="single" w:sz="6" w:space="0" w:color="auto"/>
              <w:bottom w:val="single" w:sz="6" w:space="0" w:color="auto"/>
              <w:right w:val="single" w:sz="6" w:space="0" w:color="auto"/>
            </w:tcBorders>
            <w:shd w:val="clear" w:color="auto" w:fill="0F243E" w:themeFill="text2" w:themeFillShade="80"/>
          </w:tcPr>
          <w:p w:rsidR="00102DBD" w:rsidRPr="00167D79" w:rsidRDefault="00102DBD" w:rsidP="00257E60">
            <w:pPr>
              <w:spacing w:line="276" w:lineRule="auto"/>
              <w:jc w:val="center"/>
              <w:rPr>
                <w:b/>
              </w:rPr>
            </w:pPr>
            <w:r w:rsidRPr="00167D79">
              <w:rPr>
                <w:b/>
              </w:rPr>
              <w:t>Reviewed By</w:t>
            </w:r>
          </w:p>
        </w:tc>
        <w:tc>
          <w:tcPr>
            <w:tcW w:w="1245" w:type="dxa"/>
            <w:tcBorders>
              <w:top w:val="single" w:sz="6" w:space="0" w:color="auto"/>
              <w:left w:val="single" w:sz="6" w:space="0" w:color="auto"/>
              <w:bottom w:val="single" w:sz="6" w:space="0" w:color="auto"/>
              <w:right w:val="single" w:sz="6" w:space="0" w:color="auto"/>
            </w:tcBorders>
            <w:shd w:val="clear" w:color="auto" w:fill="0F243E" w:themeFill="text2" w:themeFillShade="80"/>
          </w:tcPr>
          <w:p w:rsidR="00102DBD" w:rsidRPr="00167D79" w:rsidRDefault="00102DBD" w:rsidP="00257E60">
            <w:pPr>
              <w:spacing w:line="276" w:lineRule="auto"/>
              <w:jc w:val="center"/>
              <w:rPr>
                <w:b/>
              </w:rPr>
            </w:pPr>
            <w:r w:rsidRPr="00167D79">
              <w:rPr>
                <w:b/>
              </w:rPr>
              <w:t>Approved By</w:t>
            </w:r>
          </w:p>
        </w:tc>
        <w:tc>
          <w:tcPr>
            <w:tcW w:w="1260" w:type="dxa"/>
            <w:tcBorders>
              <w:top w:val="single" w:sz="6" w:space="0" w:color="auto"/>
              <w:left w:val="single" w:sz="6" w:space="0" w:color="auto"/>
              <w:bottom w:val="single" w:sz="6" w:space="0" w:color="auto"/>
              <w:right w:val="single" w:sz="6" w:space="0" w:color="auto"/>
            </w:tcBorders>
            <w:shd w:val="clear" w:color="auto" w:fill="0F243E" w:themeFill="text2" w:themeFillShade="80"/>
          </w:tcPr>
          <w:p w:rsidR="00102DBD" w:rsidRPr="00167D79" w:rsidRDefault="00102DBD" w:rsidP="00257E60">
            <w:pPr>
              <w:spacing w:line="276" w:lineRule="auto"/>
              <w:jc w:val="center"/>
              <w:rPr>
                <w:b/>
              </w:rPr>
            </w:pPr>
            <w:r w:rsidRPr="00167D79">
              <w:rPr>
                <w:b/>
              </w:rPr>
              <w:t>Release Date</w:t>
            </w:r>
          </w:p>
        </w:tc>
      </w:tr>
      <w:tr w:rsidR="00102DBD" w:rsidRPr="00167D79" w:rsidTr="001532B1">
        <w:trPr>
          <w:jc w:val="center"/>
        </w:trPr>
        <w:tc>
          <w:tcPr>
            <w:tcW w:w="960" w:type="dxa"/>
            <w:tcBorders>
              <w:top w:val="single" w:sz="6" w:space="0" w:color="auto"/>
              <w:left w:val="single" w:sz="6" w:space="0" w:color="auto"/>
              <w:bottom w:val="single" w:sz="6" w:space="0" w:color="auto"/>
              <w:right w:val="single" w:sz="6" w:space="0" w:color="auto"/>
            </w:tcBorders>
            <w:shd w:val="clear" w:color="auto" w:fill="auto"/>
          </w:tcPr>
          <w:p w:rsidR="00102DBD" w:rsidRPr="00167D79" w:rsidRDefault="00102DBD" w:rsidP="00257E60">
            <w:pPr>
              <w:spacing w:line="276" w:lineRule="auto"/>
            </w:pPr>
            <w:r>
              <w:t>Draft v1.0</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102DBD" w:rsidRPr="00167D79" w:rsidRDefault="00102DBD" w:rsidP="00257E60">
            <w:pPr>
              <w:spacing w:line="276" w:lineRule="auto"/>
            </w:pPr>
            <w:r>
              <w:t xml:space="preserve">Created Test Plan </w:t>
            </w:r>
            <w:r w:rsidR="009C19A4">
              <w:t>1</w:t>
            </w:r>
            <w:r w:rsidR="009C19A4" w:rsidRPr="009C19A4">
              <w:rPr>
                <w:vertAlign w:val="superscript"/>
              </w:rPr>
              <w:t>st</w:t>
            </w:r>
            <w:r w:rsidR="009C19A4">
              <w:t xml:space="preserve"> Draft version.</w:t>
            </w:r>
          </w:p>
        </w:tc>
        <w:tc>
          <w:tcPr>
            <w:tcW w:w="1365" w:type="dxa"/>
            <w:tcBorders>
              <w:top w:val="single" w:sz="6" w:space="0" w:color="auto"/>
              <w:left w:val="single" w:sz="6" w:space="0" w:color="auto"/>
              <w:bottom w:val="single" w:sz="6" w:space="0" w:color="auto"/>
              <w:right w:val="single" w:sz="6" w:space="0" w:color="auto"/>
            </w:tcBorders>
            <w:shd w:val="clear" w:color="auto" w:fill="auto"/>
          </w:tcPr>
          <w:p w:rsidR="00102DBD" w:rsidRPr="00167D79" w:rsidRDefault="00102DBD" w:rsidP="00257E60">
            <w:pPr>
              <w:spacing w:line="276" w:lineRule="auto"/>
            </w:pPr>
            <w:r>
              <w:t>Sunil Singh</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102DBD" w:rsidRPr="00167D79" w:rsidRDefault="00102DBD" w:rsidP="00257E60">
            <w:pPr>
              <w:spacing w:line="276" w:lineRule="auto"/>
            </w:pPr>
          </w:p>
        </w:tc>
        <w:tc>
          <w:tcPr>
            <w:tcW w:w="1245" w:type="dxa"/>
            <w:tcBorders>
              <w:top w:val="single" w:sz="6" w:space="0" w:color="auto"/>
              <w:left w:val="single" w:sz="6" w:space="0" w:color="auto"/>
              <w:bottom w:val="single" w:sz="6" w:space="0" w:color="auto"/>
              <w:right w:val="single" w:sz="6" w:space="0" w:color="auto"/>
            </w:tcBorders>
            <w:shd w:val="clear" w:color="auto" w:fill="auto"/>
          </w:tcPr>
          <w:p w:rsidR="00102DBD" w:rsidRPr="00167D79" w:rsidRDefault="00102DBD"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102DBD" w:rsidRDefault="00257A23" w:rsidP="00762B75">
            <w:pPr>
              <w:spacing w:line="276" w:lineRule="auto"/>
            </w:pPr>
            <w:r>
              <w:t>2</w:t>
            </w:r>
            <w:r w:rsidR="00762B75">
              <w:t>9</w:t>
            </w:r>
            <w:r w:rsidR="00767977" w:rsidRPr="00767977">
              <w:rPr>
                <w:vertAlign w:val="superscript"/>
              </w:rPr>
              <w:t>th</w:t>
            </w:r>
            <w:r w:rsidR="00767977">
              <w:t xml:space="preserve"> </w:t>
            </w:r>
            <w:r w:rsidR="009C19A4">
              <w:t>Sep 2014</w:t>
            </w:r>
          </w:p>
        </w:tc>
      </w:tr>
      <w:tr w:rsidR="009A6A7C" w:rsidRPr="00167D79" w:rsidTr="001532B1">
        <w:trPr>
          <w:jc w:val="center"/>
        </w:trPr>
        <w:tc>
          <w:tcPr>
            <w:tcW w:w="960" w:type="dxa"/>
            <w:tcBorders>
              <w:top w:val="single" w:sz="6" w:space="0" w:color="auto"/>
              <w:left w:val="single" w:sz="6" w:space="0" w:color="auto"/>
              <w:bottom w:val="single" w:sz="6" w:space="0" w:color="auto"/>
              <w:right w:val="single" w:sz="6" w:space="0" w:color="auto"/>
            </w:tcBorders>
            <w:shd w:val="clear" w:color="auto" w:fill="auto"/>
          </w:tcPr>
          <w:p w:rsidR="009A6A7C" w:rsidRPr="00167D79" w:rsidRDefault="009A6A7C" w:rsidP="00257E60">
            <w:pPr>
              <w:spacing w:line="276" w:lineRule="auto"/>
            </w:pP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9A6A7C" w:rsidRPr="00167D79" w:rsidRDefault="009A6A7C" w:rsidP="009A6A7C">
            <w:pPr>
              <w:spacing w:line="276" w:lineRule="auto"/>
            </w:pPr>
          </w:p>
        </w:tc>
        <w:tc>
          <w:tcPr>
            <w:tcW w:w="1365" w:type="dxa"/>
            <w:tcBorders>
              <w:top w:val="single" w:sz="6" w:space="0" w:color="auto"/>
              <w:left w:val="single" w:sz="6" w:space="0" w:color="auto"/>
              <w:bottom w:val="single" w:sz="6" w:space="0" w:color="auto"/>
              <w:right w:val="single" w:sz="6" w:space="0" w:color="auto"/>
            </w:tcBorders>
            <w:shd w:val="clear" w:color="auto" w:fill="auto"/>
          </w:tcPr>
          <w:p w:rsidR="009A6A7C" w:rsidRPr="00167D79" w:rsidRDefault="009A6A7C"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9A6A7C" w:rsidRPr="00167D79" w:rsidDel="00600CDF" w:rsidRDefault="009A6A7C" w:rsidP="00257E60">
            <w:pPr>
              <w:spacing w:line="276" w:lineRule="auto"/>
            </w:pPr>
          </w:p>
        </w:tc>
        <w:tc>
          <w:tcPr>
            <w:tcW w:w="1245" w:type="dxa"/>
            <w:tcBorders>
              <w:top w:val="single" w:sz="6" w:space="0" w:color="auto"/>
              <w:left w:val="single" w:sz="6" w:space="0" w:color="auto"/>
              <w:bottom w:val="single" w:sz="6" w:space="0" w:color="auto"/>
              <w:right w:val="single" w:sz="6" w:space="0" w:color="auto"/>
            </w:tcBorders>
            <w:shd w:val="clear" w:color="auto" w:fill="auto"/>
          </w:tcPr>
          <w:p w:rsidR="009A6A7C" w:rsidRPr="00167D79" w:rsidRDefault="009A6A7C"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9A6A7C" w:rsidRPr="00167D79" w:rsidRDefault="009A6A7C" w:rsidP="009A6A7C">
            <w:pPr>
              <w:spacing w:line="276" w:lineRule="auto"/>
            </w:pPr>
          </w:p>
        </w:tc>
      </w:tr>
      <w:tr w:rsidR="009A6A7C" w:rsidRPr="00167D79" w:rsidTr="001532B1">
        <w:trPr>
          <w:jc w:val="center"/>
        </w:trPr>
        <w:tc>
          <w:tcPr>
            <w:tcW w:w="96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98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rPr>
                <w:rFonts w:cs="Arial"/>
              </w:rPr>
            </w:pPr>
          </w:p>
        </w:tc>
        <w:tc>
          <w:tcPr>
            <w:tcW w:w="1365"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245"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r>
      <w:tr w:rsidR="009A6A7C" w:rsidRPr="00167D79" w:rsidTr="001532B1">
        <w:trPr>
          <w:jc w:val="center"/>
        </w:trPr>
        <w:tc>
          <w:tcPr>
            <w:tcW w:w="96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98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rPr>
                <w:rFonts w:cs="Arial"/>
              </w:rPr>
            </w:pPr>
          </w:p>
        </w:tc>
        <w:tc>
          <w:tcPr>
            <w:tcW w:w="1365"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245"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r>
      <w:tr w:rsidR="009A6A7C" w:rsidRPr="00167D79" w:rsidTr="001532B1">
        <w:trPr>
          <w:trHeight w:val="390"/>
          <w:jc w:val="center"/>
        </w:trPr>
        <w:tc>
          <w:tcPr>
            <w:tcW w:w="96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98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rPr>
                <w:rFonts w:cs="Arial"/>
              </w:rPr>
            </w:pPr>
          </w:p>
        </w:tc>
        <w:tc>
          <w:tcPr>
            <w:tcW w:w="1365"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245"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r>
      <w:tr w:rsidR="009A6A7C" w:rsidRPr="00167D79" w:rsidTr="001532B1">
        <w:trPr>
          <w:trHeight w:val="390"/>
          <w:jc w:val="center"/>
        </w:trPr>
        <w:tc>
          <w:tcPr>
            <w:tcW w:w="960" w:type="dxa"/>
            <w:tcBorders>
              <w:top w:val="single" w:sz="6" w:space="0" w:color="auto"/>
              <w:left w:val="single" w:sz="6" w:space="0" w:color="auto"/>
              <w:bottom w:val="single" w:sz="6" w:space="0" w:color="auto"/>
              <w:right w:val="single" w:sz="6" w:space="0" w:color="auto"/>
            </w:tcBorders>
          </w:tcPr>
          <w:p w:rsidR="009A6A7C" w:rsidRDefault="009A6A7C" w:rsidP="00257E60">
            <w:pPr>
              <w:spacing w:line="276" w:lineRule="auto"/>
            </w:pPr>
          </w:p>
        </w:tc>
        <w:tc>
          <w:tcPr>
            <w:tcW w:w="1980" w:type="dxa"/>
            <w:tcBorders>
              <w:top w:val="single" w:sz="6" w:space="0" w:color="auto"/>
              <w:left w:val="single" w:sz="6" w:space="0" w:color="auto"/>
              <w:bottom w:val="single" w:sz="6" w:space="0" w:color="auto"/>
              <w:right w:val="single" w:sz="6" w:space="0" w:color="auto"/>
            </w:tcBorders>
          </w:tcPr>
          <w:p w:rsidR="009A6A7C" w:rsidRDefault="009A6A7C" w:rsidP="00257E60">
            <w:pPr>
              <w:spacing w:line="276" w:lineRule="auto"/>
              <w:rPr>
                <w:rFonts w:cs="Arial"/>
              </w:rPr>
            </w:pPr>
          </w:p>
        </w:tc>
        <w:tc>
          <w:tcPr>
            <w:tcW w:w="1365" w:type="dxa"/>
            <w:tcBorders>
              <w:top w:val="single" w:sz="6" w:space="0" w:color="auto"/>
              <w:left w:val="single" w:sz="6" w:space="0" w:color="auto"/>
              <w:bottom w:val="single" w:sz="6" w:space="0" w:color="auto"/>
              <w:right w:val="single" w:sz="6" w:space="0" w:color="auto"/>
            </w:tcBorders>
          </w:tcPr>
          <w:p w:rsidR="009A6A7C" w:rsidRDefault="009A6A7C"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tcPr>
          <w:p w:rsidR="009A6A7C" w:rsidRDefault="009A6A7C" w:rsidP="00257E60">
            <w:pPr>
              <w:spacing w:line="276" w:lineRule="auto"/>
            </w:pPr>
          </w:p>
        </w:tc>
        <w:tc>
          <w:tcPr>
            <w:tcW w:w="1245" w:type="dxa"/>
            <w:tcBorders>
              <w:top w:val="single" w:sz="6" w:space="0" w:color="auto"/>
              <w:left w:val="single" w:sz="6" w:space="0" w:color="auto"/>
              <w:bottom w:val="single" w:sz="6" w:space="0" w:color="auto"/>
              <w:right w:val="single" w:sz="6" w:space="0" w:color="auto"/>
            </w:tcBorders>
          </w:tcPr>
          <w:p w:rsidR="009A6A7C" w:rsidRPr="00167D79" w:rsidRDefault="009A6A7C" w:rsidP="00257E60">
            <w:pPr>
              <w:spacing w:line="276" w:lineRule="auto"/>
            </w:pPr>
          </w:p>
        </w:tc>
        <w:tc>
          <w:tcPr>
            <w:tcW w:w="1260" w:type="dxa"/>
            <w:tcBorders>
              <w:top w:val="single" w:sz="6" w:space="0" w:color="auto"/>
              <w:left w:val="single" w:sz="6" w:space="0" w:color="auto"/>
              <w:bottom w:val="single" w:sz="6" w:space="0" w:color="auto"/>
              <w:right w:val="single" w:sz="6" w:space="0" w:color="auto"/>
            </w:tcBorders>
          </w:tcPr>
          <w:p w:rsidR="009A6A7C" w:rsidRDefault="009A6A7C" w:rsidP="00257E60">
            <w:pPr>
              <w:spacing w:line="276" w:lineRule="auto"/>
            </w:pPr>
          </w:p>
        </w:tc>
      </w:tr>
    </w:tbl>
    <w:p w:rsidR="00981497" w:rsidRDefault="00981497" w:rsidP="00257E60">
      <w:pPr>
        <w:spacing w:line="276" w:lineRule="auto"/>
      </w:pPr>
    </w:p>
    <w:p w:rsidR="00CF2214" w:rsidRDefault="00CF2214" w:rsidP="00257E60">
      <w:pPr>
        <w:spacing w:line="276" w:lineRule="auto"/>
      </w:pPr>
    </w:p>
    <w:p w:rsidR="00CF2214" w:rsidRDefault="00CF2214" w:rsidP="00257E60">
      <w:pPr>
        <w:pStyle w:val="BodyText"/>
        <w:spacing w:line="276" w:lineRule="auto"/>
        <w:jc w:val="both"/>
      </w:pPr>
    </w:p>
    <w:p w:rsidR="00CF2214" w:rsidRDefault="00CF2214" w:rsidP="00257E60">
      <w:pPr>
        <w:pStyle w:val="BodyText"/>
        <w:spacing w:line="276" w:lineRule="auto"/>
        <w:jc w:val="both"/>
      </w:pPr>
    </w:p>
    <w:p w:rsidR="00CF2214" w:rsidRDefault="00CF2214" w:rsidP="00257E60">
      <w:pPr>
        <w:pStyle w:val="BodyText"/>
        <w:spacing w:line="276" w:lineRule="auto"/>
        <w:jc w:val="both"/>
      </w:pPr>
    </w:p>
    <w:p w:rsidR="00CF2214" w:rsidRDefault="00CF2214" w:rsidP="00257E60">
      <w:pPr>
        <w:pStyle w:val="BodyText"/>
        <w:spacing w:line="276" w:lineRule="auto"/>
        <w:jc w:val="both"/>
      </w:pPr>
    </w:p>
    <w:p w:rsidR="0098733D" w:rsidRDefault="0098733D" w:rsidP="00257E60">
      <w:pPr>
        <w:spacing w:line="276" w:lineRule="auto"/>
        <w:jc w:val="both"/>
        <w:sectPr w:rsidR="0098733D" w:rsidSect="00CF2214">
          <w:headerReference w:type="default" r:id="rId15"/>
          <w:footerReference w:type="default" r:id="rId16"/>
          <w:pgSz w:w="12240" w:h="15840"/>
          <w:pgMar w:top="1440" w:right="1440" w:bottom="1440" w:left="1440" w:header="720" w:footer="720" w:gutter="0"/>
          <w:pgNumType w:start="1"/>
          <w:cols w:space="720"/>
          <w:docGrid w:linePitch="360"/>
        </w:sectPr>
      </w:pPr>
    </w:p>
    <w:p w:rsidR="00A833CA" w:rsidRDefault="00157BC3" w:rsidP="00257E60">
      <w:pPr>
        <w:pStyle w:val="Title"/>
        <w:spacing w:line="276" w:lineRule="auto"/>
      </w:pPr>
      <w:r w:rsidRPr="00BF3A63">
        <w:lastRenderedPageBreak/>
        <w:t>Contents</w:t>
      </w:r>
    </w:p>
    <w:sdt>
      <w:sdtPr>
        <w:rPr>
          <w:rFonts w:ascii="Arial" w:eastAsiaTheme="minorHAnsi" w:hAnsi="Arial" w:cs="Times New Roman"/>
          <w:b w:val="0"/>
          <w:bCs w:val="0"/>
          <w:color w:val="auto"/>
          <w:sz w:val="24"/>
          <w:szCs w:val="20"/>
        </w:rPr>
        <w:id w:val="1480961251"/>
        <w:docPartObj>
          <w:docPartGallery w:val="Table of Contents"/>
          <w:docPartUnique/>
        </w:docPartObj>
      </w:sdtPr>
      <w:sdtEndPr>
        <w:rPr>
          <w:noProof/>
        </w:rPr>
      </w:sdtEndPr>
      <w:sdtContent>
        <w:p w:rsidR="00221A21" w:rsidRDefault="00221A21" w:rsidP="002C218D">
          <w:pPr>
            <w:pStyle w:val="TOCHeading"/>
          </w:pPr>
          <w:r>
            <w:t>Contents</w:t>
          </w:r>
        </w:p>
        <w:p w:rsidR="001F081D" w:rsidRDefault="00D70504">
          <w:pPr>
            <w:pStyle w:val="TOC2"/>
            <w:tabs>
              <w:tab w:val="right" w:leader="dot" w:pos="9350"/>
            </w:tabs>
            <w:rPr>
              <w:rFonts w:asciiTheme="minorHAnsi" w:eastAsiaTheme="minorEastAsia" w:hAnsiTheme="minorHAnsi" w:cstheme="minorBidi"/>
              <w:b w:val="0"/>
              <w:noProof/>
              <w:color w:val="auto"/>
              <w:szCs w:val="22"/>
            </w:rPr>
          </w:pPr>
          <w:r w:rsidRPr="00D70504">
            <w:rPr>
              <w:b w:val="0"/>
            </w:rPr>
            <w:fldChar w:fldCharType="begin"/>
          </w:r>
          <w:r w:rsidR="001F65EC">
            <w:rPr>
              <w:b w:val="0"/>
            </w:rPr>
            <w:instrText xml:space="preserve"> TOC \o "1-5" \h \z \u </w:instrText>
          </w:r>
          <w:r w:rsidRPr="00D70504">
            <w:rPr>
              <w:b w:val="0"/>
            </w:rPr>
            <w:fldChar w:fldCharType="separate"/>
          </w:r>
          <w:hyperlink w:anchor="_Toc399876340" w:history="1">
            <w:r w:rsidR="001F081D" w:rsidRPr="00905D0F">
              <w:rPr>
                <w:rStyle w:val="Hyperlink"/>
                <w:rFonts w:eastAsia="Times New Roman"/>
                <w:noProof/>
              </w:rPr>
              <w:t>Document History</w:t>
            </w:r>
            <w:r w:rsidR="001F081D">
              <w:rPr>
                <w:noProof/>
                <w:webHidden/>
              </w:rPr>
              <w:tab/>
            </w:r>
            <w:r>
              <w:rPr>
                <w:noProof/>
                <w:webHidden/>
              </w:rPr>
              <w:fldChar w:fldCharType="begin"/>
            </w:r>
            <w:r w:rsidR="001F081D">
              <w:rPr>
                <w:noProof/>
                <w:webHidden/>
              </w:rPr>
              <w:instrText xml:space="preserve"> PAGEREF _Toc399876340 \h </w:instrText>
            </w:r>
            <w:r>
              <w:rPr>
                <w:noProof/>
                <w:webHidden/>
              </w:rPr>
            </w:r>
            <w:r>
              <w:rPr>
                <w:noProof/>
                <w:webHidden/>
              </w:rPr>
              <w:fldChar w:fldCharType="separate"/>
            </w:r>
            <w:r w:rsidR="001F081D">
              <w:rPr>
                <w:noProof/>
                <w:webHidden/>
              </w:rPr>
              <w:t>1</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41" w:history="1">
            <w:r w:rsidR="001F081D" w:rsidRPr="00905D0F">
              <w:rPr>
                <w:rStyle w:val="Hyperlink"/>
                <w:noProof/>
              </w:rPr>
              <w:t>2</w:t>
            </w:r>
            <w:r w:rsidR="001F081D">
              <w:rPr>
                <w:rFonts w:asciiTheme="minorHAnsi" w:eastAsiaTheme="minorEastAsia" w:hAnsiTheme="minorHAnsi" w:cstheme="minorBidi"/>
                <w:b w:val="0"/>
                <w:noProof/>
                <w:color w:val="auto"/>
                <w:sz w:val="22"/>
                <w:szCs w:val="22"/>
              </w:rPr>
              <w:tab/>
            </w:r>
            <w:r w:rsidR="001F081D" w:rsidRPr="00905D0F">
              <w:rPr>
                <w:rStyle w:val="Hyperlink"/>
                <w:noProof/>
              </w:rPr>
              <w:t>References</w:t>
            </w:r>
            <w:r w:rsidR="001F081D">
              <w:rPr>
                <w:noProof/>
                <w:webHidden/>
              </w:rPr>
              <w:tab/>
            </w:r>
            <w:r>
              <w:rPr>
                <w:noProof/>
                <w:webHidden/>
              </w:rPr>
              <w:fldChar w:fldCharType="begin"/>
            </w:r>
            <w:r w:rsidR="001F081D">
              <w:rPr>
                <w:noProof/>
                <w:webHidden/>
              </w:rPr>
              <w:instrText xml:space="preserve"> PAGEREF _Toc399876341 \h </w:instrText>
            </w:r>
            <w:r>
              <w:rPr>
                <w:noProof/>
                <w:webHidden/>
              </w:rPr>
            </w:r>
            <w:r>
              <w:rPr>
                <w:noProof/>
                <w:webHidden/>
              </w:rPr>
              <w:fldChar w:fldCharType="separate"/>
            </w:r>
            <w:r w:rsidR="001F081D">
              <w:rPr>
                <w:noProof/>
                <w:webHidden/>
              </w:rPr>
              <w:t>3</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42" w:history="1">
            <w:r w:rsidR="001F081D" w:rsidRPr="00905D0F">
              <w:rPr>
                <w:rStyle w:val="Hyperlink"/>
                <w:noProof/>
              </w:rPr>
              <w:t>3</w:t>
            </w:r>
            <w:r w:rsidR="001F081D">
              <w:rPr>
                <w:rFonts w:asciiTheme="minorHAnsi" w:eastAsiaTheme="minorEastAsia" w:hAnsiTheme="minorHAnsi" w:cstheme="minorBidi"/>
                <w:b w:val="0"/>
                <w:noProof/>
                <w:color w:val="auto"/>
                <w:sz w:val="22"/>
                <w:szCs w:val="22"/>
              </w:rPr>
              <w:tab/>
            </w:r>
            <w:r w:rsidR="001F081D" w:rsidRPr="00905D0F">
              <w:rPr>
                <w:rStyle w:val="Hyperlink"/>
                <w:noProof/>
              </w:rPr>
              <w:t>Introduction</w:t>
            </w:r>
            <w:r w:rsidR="001F081D">
              <w:rPr>
                <w:noProof/>
                <w:webHidden/>
              </w:rPr>
              <w:tab/>
            </w:r>
            <w:r>
              <w:rPr>
                <w:noProof/>
                <w:webHidden/>
              </w:rPr>
              <w:fldChar w:fldCharType="begin"/>
            </w:r>
            <w:r w:rsidR="001F081D">
              <w:rPr>
                <w:noProof/>
                <w:webHidden/>
              </w:rPr>
              <w:instrText xml:space="preserve"> PAGEREF _Toc399876342 \h </w:instrText>
            </w:r>
            <w:r>
              <w:rPr>
                <w:noProof/>
                <w:webHidden/>
              </w:rPr>
            </w:r>
            <w:r>
              <w:rPr>
                <w:noProof/>
                <w:webHidden/>
              </w:rPr>
              <w:fldChar w:fldCharType="separate"/>
            </w:r>
            <w:r w:rsidR="001F081D">
              <w:rPr>
                <w:noProof/>
                <w:webHidden/>
              </w:rPr>
              <w:t>3</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43" w:history="1">
            <w:r w:rsidR="001F081D" w:rsidRPr="00905D0F">
              <w:rPr>
                <w:rStyle w:val="Hyperlink"/>
                <w:noProof/>
              </w:rPr>
              <w:t>3.1</w:t>
            </w:r>
            <w:r w:rsidR="001F081D">
              <w:rPr>
                <w:rFonts w:asciiTheme="minorHAnsi" w:eastAsiaTheme="minorEastAsia" w:hAnsiTheme="minorHAnsi" w:cstheme="minorBidi"/>
                <w:b w:val="0"/>
                <w:noProof/>
                <w:color w:val="auto"/>
                <w:szCs w:val="22"/>
              </w:rPr>
              <w:tab/>
            </w:r>
            <w:r w:rsidR="001F081D" w:rsidRPr="00905D0F">
              <w:rPr>
                <w:rStyle w:val="Hyperlink"/>
                <w:noProof/>
              </w:rPr>
              <w:t>Scope</w:t>
            </w:r>
            <w:r w:rsidR="001F081D">
              <w:rPr>
                <w:noProof/>
                <w:webHidden/>
              </w:rPr>
              <w:tab/>
            </w:r>
            <w:r>
              <w:rPr>
                <w:noProof/>
                <w:webHidden/>
              </w:rPr>
              <w:fldChar w:fldCharType="begin"/>
            </w:r>
            <w:r w:rsidR="001F081D">
              <w:rPr>
                <w:noProof/>
                <w:webHidden/>
              </w:rPr>
              <w:instrText xml:space="preserve"> PAGEREF _Toc399876343 \h </w:instrText>
            </w:r>
            <w:r>
              <w:rPr>
                <w:noProof/>
                <w:webHidden/>
              </w:rPr>
            </w:r>
            <w:r>
              <w:rPr>
                <w:noProof/>
                <w:webHidden/>
              </w:rPr>
              <w:fldChar w:fldCharType="separate"/>
            </w:r>
            <w:r w:rsidR="001F081D">
              <w:rPr>
                <w:noProof/>
                <w:webHidden/>
              </w:rPr>
              <w:t>3</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44" w:history="1">
            <w:r w:rsidR="001F081D" w:rsidRPr="00905D0F">
              <w:rPr>
                <w:rStyle w:val="Hyperlink"/>
                <w:noProof/>
              </w:rPr>
              <w:t>4</w:t>
            </w:r>
            <w:r w:rsidR="001F081D">
              <w:rPr>
                <w:rFonts w:asciiTheme="minorHAnsi" w:eastAsiaTheme="minorEastAsia" w:hAnsiTheme="minorHAnsi" w:cstheme="minorBidi"/>
                <w:b w:val="0"/>
                <w:noProof/>
                <w:color w:val="auto"/>
                <w:sz w:val="22"/>
                <w:szCs w:val="22"/>
              </w:rPr>
              <w:tab/>
            </w:r>
            <w:r w:rsidR="001F081D" w:rsidRPr="00905D0F">
              <w:rPr>
                <w:rStyle w:val="Hyperlink"/>
                <w:noProof/>
              </w:rPr>
              <w:t>Testing Strategy</w:t>
            </w:r>
            <w:r w:rsidR="001F081D">
              <w:rPr>
                <w:noProof/>
                <w:webHidden/>
              </w:rPr>
              <w:tab/>
            </w:r>
            <w:r>
              <w:rPr>
                <w:noProof/>
                <w:webHidden/>
              </w:rPr>
              <w:fldChar w:fldCharType="begin"/>
            </w:r>
            <w:r w:rsidR="001F081D">
              <w:rPr>
                <w:noProof/>
                <w:webHidden/>
              </w:rPr>
              <w:instrText xml:space="preserve"> PAGEREF _Toc399876344 \h </w:instrText>
            </w:r>
            <w:r>
              <w:rPr>
                <w:noProof/>
                <w:webHidden/>
              </w:rPr>
            </w:r>
            <w:r>
              <w:rPr>
                <w:noProof/>
                <w:webHidden/>
              </w:rPr>
              <w:fldChar w:fldCharType="separate"/>
            </w:r>
            <w:r w:rsidR="001F081D">
              <w:rPr>
                <w:noProof/>
                <w:webHidden/>
              </w:rPr>
              <w:t>5</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45" w:history="1">
            <w:r w:rsidR="001F081D" w:rsidRPr="00905D0F">
              <w:rPr>
                <w:rStyle w:val="Hyperlink"/>
                <w:noProof/>
              </w:rPr>
              <w:t>4.1</w:t>
            </w:r>
            <w:r w:rsidR="001F081D">
              <w:rPr>
                <w:rFonts w:asciiTheme="minorHAnsi" w:eastAsiaTheme="minorEastAsia" w:hAnsiTheme="minorHAnsi" w:cstheme="minorBidi"/>
                <w:b w:val="0"/>
                <w:noProof/>
                <w:color w:val="auto"/>
                <w:szCs w:val="22"/>
              </w:rPr>
              <w:tab/>
            </w:r>
            <w:r w:rsidR="001F081D" w:rsidRPr="00905D0F">
              <w:rPr>
                <w:rStyle w:val="Hyperlink"/>
                <w:noProof/>
              </w:rPr>
              <w:t>Test Objectives</w:t>
            </w:r>
            <w:r w:rsidR="001F081D">
              <w:rPr>
                <w:noProof/>
                <w:webHidden/>
              </w:rPr>
              <w:tab/>
            </w:r>
            <w:r>
              <w:rPr>
                <w:noProof/>
                <w:webHidden/>
              </w:rPr>
              <w:fldChar w:fldCharType="begin"/>
            </w:r>
            <w:r w:rsidR="001F081D">
              <w:rPr>
                <w:noProof/>
                <w:webHidden/>
              </w:rPr>
              <w:instrText xml:space="preserve"> PAGEREF _Toc399876345 \h </w:instrText>
            </w:r>
            <w:r>
              <w:rPr>
                <w:noProof/>
                <w:webHidden/>
              </w:rPr>
            </w:r>
            <w:r>
              <w:rPr>
                <w:noProof/>
                <w:webHidden/>
              </w:rPr>
              <w:fldChar w:fldCharType="separate"/>
            </w:r>
            <w:r w:rsidR="001F081D">
              <w:rPr>
                <w:noProof/>
                <w:webHidden/>
              </w:rPr>
              <w:t>5</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46" w:history="1">
            <w:r w:rsidR="001F081D" w:rsidRPr="00905D0F">
              <w:rPr>
                <w:rStyle w:val="Hyperlink"/>
                <w:noProof/>
              </w:rPr>
              <w:t>4.2</w:t>
            </w:r>
            <w:r w:rsidR="001F081D">
              <w:rPr>
                <w:rFonts w:asciiTheme="minorHAnsi" w:eastAsiaTheme="minorEastAsia" w:hAnsiTheme="minorHAnsi" w:cstheme="minorBidi"/>
                <w:b w:val="0"/>
                <w:noProof/>
                <w:color w:val="auto"/>
                <w:szCs w:val="22"/>
              </w:rPr>
              <w:tab/>
            </w:r>
            <w:r w:rsidR="001F081D" w:rsidRPr="00905D0F">
              <w:rPr>
                <w:rStyle w:val="Hyperlink"/>
                <w:noProof/>
              </w:rPr>
              <w:t>Test Environment</w:t>
            </w:r>
            <w:r w:rsidR="001F081D">
              <w:rPr>
                <w:noProof/>
                <w:webHidden/>
              </w:rPr>
              <w:tab/>
            </w:r>
            <w:r>
              <w:rPr>
                <w:noProof/>
                <w:webHidden/>
              </w:rPr>
              <w:fldChar w:fldCharType="begin"/>
            </w:r>
            <w:r w:rsidR="001F081D">
              <w:rPr>
                <w:noProof/>
                <w:webHidden/>
              </w:rPr>
              <w:instrText xml:space="preserve"> PAGEREF _Toc399876346 \h </w:instrText>
            </w:r>
            <w:r>
              <w:rPr>
                <w:noProof/>
                <w:webHidden/>
              </w:rPr>
            </w:r>
            <w:r>
              <w:rPr>
                <w:noProof/>
                <w:webHidden/>
              </w:rPr>
              <w:fldChar w:fldCharType="separate"/>
            </w:r>
            <w:r w:rsidR="001F081D">
              <w:rPr>
                <w:noProof/>
                <w:webHidden/>
              </w:rPr>
              <w:t>5</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47" w:history="1">
            <w:r w:rsidR="001F081D" w:rsidRPr="00905D0F">
              <w:rPr>
                <w:rStyle w:val="Hyperlink"/>
                <w:noProof/>
              </w:rPr>
              <w:t>4.3</w:t>
            </w:r>
            <w:r w:rsidR="001F081D">
              <w:rPr>
                <w:rFonts w:asciiTheme="minorHAnsi" w:eastAsiaTheme="minorEastAsia" w:hAnsiTheme="minorHAnsi" w:cstheme="minorBidi"/>
                <w:b w:val="0"/>
                <w:noProof/>
                <w:color w:val="auto"/>
                <w:szCs w:val="22"/>
              </w:rPr>
              <w:tab/>
            </w:r>
            <w:r w:rsidR="001F081D" w:rsidRPr="00905D0F">
              <w:rPr>
                <w:rStyle w:val="Hyperlink"/>
                <w:noProof/>
              </w:rPr>
              <w:t>Test Approach:</w:t>
            </w:r>
            <w:r w:rsidR="001F081D">
              <w:rPr>
                <w:noProof/>
                <w:webHidden/>
              </w:rPr>
              <w:tab/>
            </w:r>
            <w:r>
              <w:rPr>
                <w:noProof/>
                <w:webHidden/>
              </w:rPr>
              <w:fldChar w:fldCharType="begin"/>
            </w:r>
            <w:r w:rsidR="001F081D">
              <w:rPr>
                <w:noProof/>
                <w:webHidden/>
              </w:rPr>
              <w:instrText xml:space="preserve"> PAGEREF _Toc399876347 \h </w:instrText>
            </w:r>
            <w:r>
              <w:rPr>
                <w:noProof/>
                <w:webHidden/>
              </w:rPr>
            </w:r>
            <w:r>
              <w:rPr>
                <w:noProof/>
                <w:webHidden/>
              </w:rPr>
              <w:fldChar w:fldCharType="separate"/>
            </w:r>
            <w:r w:rsidR="001F081D">
              <w:rPr>
                <w:noProof/>
                <w:webHidden/>
              </w:rPr>
              <w:t>6</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48" w:history="1">
            <w:r w:rsidR="001F081D" w:rsidRPr="00905D0F">
              <w:rPr>
                <w:rStyle w:val="Hyperlink"/>
                <w:noProof/>
              </w:rPr>
              <w:t>4.3.1</w:t>
            </w:r>
            <w:r w:rsidR="001F081D">
              <w:rPr>
                <w:rFonts w:asciiTheme="minorHAnsi" w:eastAsiaTheme="minorEastAsia" w:hAnsiTheme="minorHAnsi" w:cstheme="minorBidi"/>
                <w:i w:val="0"/>
                <w:noProof/>
                <w:color w:val="auto"/>
                <w:sz w:val="22"/>
                <w:szCs w:val="22"/>
              </w:rPr>
              <w:tab/>
            </w:r>
            <w:r w:rsidR="001F081D" w:rsidRPr="00905D0F">
              <w:rPr>
                <w:rStyle w:val="Hyperlink"/>
                <w:noProof/>
              </w:rPr>
              <w:t>Test Cycles or execution</w:t>
            </w:r>
            <w:r w:rsidR="001F081D">
              <w:rPr>
                <w:noProof/>
                <w:webHidden/>
              </w:rPr>
              <w:tab/>
            </w:r>
            <w:r>
              <w:rPr>
                <w:noProof/>
                <w:webHidden/>
              </w:rPr>
              <w:fldChar w:fldCharType="begin"/>
            </w:r>
            <w:r w:rsidR="001F081D">
              <w:rPr>
                <w:noProof/>
                <w:webHidden/>
              </w:rPr>
              <w:instrText xml:space="preserve"> PAGEREF _Toc399876348 \h </w:instrText>
            </w:r>
            <w:r>
              <w:rPr>
                <w:noProof/>
                <w:webHidden/>
              </w:rPr>
            </w:r>
            <w:r>
              <w:rPr>
                <w:noProof/>
                <w:webHidden/>
              </w:rPr>
              <w:fldChar w:fldCharType="separate"/>
            </w:r>
            <w:r w:rsidR="001F081D">
              <w:rPr>
                <w:noProof/>
                <w:webHidden/>
              </w:rPr>
              <w:t>6</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49" w:history="1">
            <w:r w:rsidR="001F081D" w:rsidRPr="00905D0F">
              <w:rPr>
                <w:rStyle w:val="Hyperlink"/>
                <w:noProof/>
              </w:rPr>
              <w:t>4.3.2</w:t>
            </w:r>
            <w:r w:rsidR="001F081D">
              <w:rPr>
                <w:rFonts w:asciiTheme="minorHAnsi" w:eastAsiaTheme="minorEastAsia" w:hAnsiTheme="minorHAnsi" w:cstheme="minorBidi"/>
                <w:i w:val="0"/>
                <w:noProof/>
                <w:color w:val="auto"/>
                <w:sz w:val="22"/>
                <w:szCs w:val="22"/>
              </w:rPr>
              <w:tab/>
            </w:r>
            <w:r w:rsidR="001F081D" w:rsidRPr="00905D0F">
              <w:rPr>
                <w:rStyle w:val="Hyperlink"/>
                <w:noProof/>
              </w:rPr>
              <w:t>Functional Testing at each release Level</w:t>
            </w:r>
            <w:r w:rsidR="001F081D">
              <w:rPr>
                <w:noProof/>
                <w:webHidden/>
              </w:rPr>
              <w:tab/>
            </w:r>
            <w:r>
              <w:rPr>
                <w:noProof/>
                <w:webHidden/>
              </w:rPr>
              <w:fldChar w:fldCharType="begin"/>
            </w:r>
            <w:r w:rsidR="001F081D">
              <w:rPr>
                <w:noProof/>
                <w:webHidden/>
              </w:rPr>
              <w:instrText xml:space="preserve"> PAGEREF _Toc399876349 \h </w:instrText>
            </w:r>
            <w:r>
              <w:rPr>
                <w:noProof/>
                <w:webHidden/>
              </w:rPr>
            </w:r>
            <w:r>
              <w:rPr>
                <w:noProof/>
                <w:webHidden/>
              </w:rPr>
              <w:fldChar w:fldCharType="separate"/>
            </w:r>
            <w:r w:rsidR="001F081D">
              <w:rPr>
                <w:noProof/>
                <w:webHidden/>
              </w:rPr>
              <w:t>6</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50" w:history="1">
            <w:r w:rsidR="001F081D" w:rsidRPr="00905D0F">
              <w:rPr>
                <w:rStyle w:val="Hyperlink"/>
                <w:noProof/>
              </w:rPr>
              <w:t>4.3.3</w:t>
            </w:r>
            <w:r w:rsidR="001F081D">
              <w:rPr>
                <w:rFonts w:asciiTheme="minorHAnsi" w:eastAsiaTheme="minorEastAsia" w:hAnsiTheme="minorHAnsi" w:cstheme="minorBidi"/>
                <w:i w:val="0"/>
                <w:noProof/>
                <w:color w:val="auto"/>
                <w:sz w:val="22"/>
                <w:szCs w:val="22"/>
              </w:rPr>
              <w:tab/>
            </w:r>
            <w:r w:rsidR="001F081D" w:rsidRPr="00905D0F">
              <w:rPr>
                <w:rStyle w:val="Hyperlink"/>
                <w:noProof/>
              </w:rPr>
              <w:t>System Integration Testing</w:t>
            </w:r>
            <w:r w:rsidR="001F081D">
              <w:rPr>
                <w:noProof/>
                <w:webHidden/>
              </w:rPr>
              <w:tab/>
            </w:r>
            <w:r>
              <w:rPr>
                <w:noProof/>
                <w:webHidden/>
              </w:rPr>
              <w:fldChar w:fldCharType="begin"/>
            </w:r>
            <w:r w:rsidR="001F081D">
              <w:rPr>
                <w:noProof/>
                <w:webHidden/>
              </w:rPr>
              <w:instrText xml:space="preserve"> PAGEREF _Toc399876350 \h </w:instrText>
            </w:r>
            <w:r>
              <w:rPr>
                <w:noProof/>
                <w:webHidden/>
              </w:rPr>
            </w:r>
            <w:r>
              <w:rPr>
                <w:noProof/>
                <w:webHidden/>
              </w:rPr>
              <w:fldChar w:fldCharType="separate"/>
            </w:r>
            <w:r w:rsidR="001F081D">
              <w:rPr>
                <w:noProof/>
                <w:webHidden/>
              </w:rPr>
              <w:t>7</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51" w:history="1">
            <w:r w:rsidR="001F081D" w:rsidRPr="00905D0F">
              <w:rPr>
                <w:rStyle w:val="Hyperlink"/>
                <w:noProof/>
              </w:rPr>
              <w:t>4.3.4</w:t>
            </w:r>
            <w:r w:rsidR="001F081D">
              <w:rPr>
                <w:rFonts w:asciiTheme="minorHAnsi" w:eastAsiaTheme="minorEastAsia" w:hAnsiTheme="minorHAnsi" w:cstheme="minorBidi"/>
                <w:i w:val="0"/>
                <w:noProof/>
                <w:color w:val="auto"/>
                <w:sz w:val="22"/>
                <w:szCs w:val="22"/>
              </w:rPr>
              <w:tab/>
            </w:r>
            <w:r w:rsidR="001F081D" w:rsidRPr="00905D0F">
              <w:rPr>
                <w:rStyle w:val="Hyperlink"/>
                <w:noProof/>
              </w:rPr>
              <w:t>UAT</w:t>
            </w:r>
            <w:r w:rsidR="001F081D">
              <w:rPr>
                <w:noProof/>
                <w:webHidden/>
              </w:rPr>
              <w:tab/>
            </w:r>
            <w:r>
              <w:rPr>
                <w:noProof/>
                <w:webHidden/>
              </w:rPr>
              <w:fldChar w:fldCharType="begin"/>
            </w:r>
            <w:r w:rsidR="001F081D">
              <w:rPr>
                <w:noProof/>
                <w:webHidden/>
              </w:rPr>
              <w:instrText xml:space="preserve"> PAGEREF _Toc399876351 \h </w:instrText>
            </w:r>
            <w:r>
              <w:rPr>
                <w:noProof/>
                <w:webHidden/>
              </w:rPr>
            </w:r>
            <w:r>
              <w:rPr>
                <w:noProof/>
                <w:webHidden/>
              </w:rPr>
              <w:fldChar w:fldCharType="separate"/>
            </w:r>
            <w:r w:rsidR="001F081D">
              <w:rPr>
                <w:noProof/>
                <w:webHidden/>
              </w:rPr>
              <w:t>7</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52" w:history="1">
            <w:r w:rsidR="001F081D" w:rsidRPr="00905D0F">
              <w:rPr>
                <w:rStyle w:val="Hyperlink"/>
                <w:noProof/>
              </w:rPr>
              <w:t>4.4</w:t>
            </w:r>
            <w:r w:rsidR="001F081D">
              <w:rPr>
                <w:rFonts w:asciiTheme="minorHAnsi" w:eastAsiaTheme="minorEastAsia" w:hAnsiTheme="minorHAnsi" w:cstheme="minorBidi"/>
                <w:b w:val="0"/>
                <w:noProof/>
                <w:color w:val="auto"/>
                <w:szCs w:val="22"/>
              </w:rPr>
              <w:tab/>
            </w:r>
            <w:r w:rsidR="001F081D" w:rsidRPr="00905D0F">
              <w:rPr>
                <w:rStyle w:val="Hyperlink"/>
                <w:noProof/>
              </w:rPr>
              <w:t>Performance measurement</w:t>
            </w:r>
            <w:r w:rsidR="001F081D">
              <w:rPr>
                <w:noProof/>
                <w:webHidden/>
              </w:rPr>
              <w:tab/>
            </w:r>
            <w:r>
              <w:rPr>
                <w:noProof/>
                <w:webHidden/>
              </w:rPr>
              <w:fldChar w:fldCharType="begin"/>
            </w:r>
            <w:r w:rsidR="001F081D">
              <w:rPr>
                <w:noProof/>
                <w:webHidden/>
              </w:rPr>
              <w:instrText xml:space="preserve"> PAGEREF _Toc399876352 \h </w:instrText>
            </w:r>
            <w:r>
              <w:rPr>
                <w:noProof/>
                <w:webHidden/>
              </w:rPr>
            </w:r>
            <w:r>
              <w:rPr>
                <w:noProof/>
                <w:webHidden/>
              </w:rPr>
              <w:fldChar w:fldCharType="separate"/>
            </w:r>
            <w:r w:rsidR="001F081D">
              <w:rPr>
                <w:noProof/>
                <w:webHidden/>
              </w:rPr>
              <w:t>7</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53" w:history="1">
            <w:r w:rsidR="001F081D" w:rsidRPr="00905D0F">
              <w:rPr>
                <w:rStyle w:val="Hyperlink"/>
                <w:noProof/>
              </w:rPr>
              <w:t>4.4.1</w:t>
            </w:r>
            <w:r w:rsidR="001F081D">
              <w:rPr>
                <w:rFonts w:asciiTheme="minorHAnsi" w:eastAsiaTheme="minorEastAsia" w:hAnsiTheme="minorHAnsi" w:cstheme="minorBidi"/>
                <w:i w:val="0"/>
                <w:noProof/>
                <w:color w:val="auto"/>
                <w:sz w:val="22"/>
                <w:szCs w:val="22"/>
              </w:rPr>
              <w:tab/>
            </w:r>
            <w:r w:rsidR="001F081D" w:rsidRPr="00905D0F">
              <w:rPr>
                <w:rStyle w:val="Hyperlink"/>
                <w:noProof/>
              </w:rPr>
              <w:t>Approach</w:t>
            </w:r>
            <w:r w:rsidR="001F081D">
              <w:rPr>
                <w:noProof/>
                <w:webHidden/>
              </w:rPr>
              <w:tab/>
            </w:r>
            <w:r>
              <w:rPr>
                <w:noProof/>
                <w:webHidden/>
              </w:rPr>
              <w:fldChar w:fldCharType="begin"/>
            </w:r>
            <w:r w:rsidR="001F081D">
              <w:rPr>
                <w:noProof/>
                <w:webHidden/>
              </w:rPr>
              <w:instrText xml:space="preserve"> PAGEREF _Toc399876353 \h </w:instrText>
            </w:r>
            <w:r>
              <w:rPr>
                <w:noProof/>
                <w:webHidden/>
              </w:rPr>
            </w:r>
            <w:r>
              <w:rPr>
                <w:noProof/>
                <w:webHidden/>
              </w:rPr>
              <w:fldChar w:fldCharType="separate"/>
            </w:r>
            <w:r w:rsidR="001F081D">
              <w:rPr>
                <w:noProof/>
                <w:webHidden/>
              </w:rPr>
              <w:t>7</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54" w:history="1">
            <w:r w:rsidR="001F081D" w:rsidRPr="00905D0F">
              <w:rPr>
                <w:rStyle w:val="Hyperlink"/>
                <w:noProof/>
              </w:rPr>
              <w:t>4.4.2</w:t>
            </w:r>
            <w:r w:rsidR="001F081D">
              <w:rPr>
                <w:rFonts w:asciiTheme="minorHAnsi" w:eastAsiaTheme="minorEastAsia" w:hAnsiTheme="minorHAnsi" w:cstheme="minorBidi"/>
                <w:i w:val="0"/>
                <w:noProof/>
                <w:color w:val="auto"/>
                <w:sz w:val="22"/>
                <w:szCs w:val="22"/>
              </w:rPr>
              <w:tab/>
            </w:r>
            <w:r w:rsidR="001F081D" w:rsidRPr="00905D0F">
              <w:rPr>
                <w:rStyle w:val="Hyperlink"/>
                <w:noProof/>
              </w:rPr>
              <w:t>Exclusion</w:t>
            </w:r>
            <w:r w:rsidR="001F081D">
              <w:rPr>
                <w:noProof/>
                <w:webHidden/>
              </w:rPr>
              <w:tab/>
            </w:r>
            <w:r>
              <w:rPr>
                <w:noProof/>
                <w:webHidden/>
              </w:rPr>
              <w:fldChar w:fldCharType="begin"/>
            </w:r>
            <w:r w:rsidR="001F081D">
              <w:rPr>
                <w:noProof/>
                <w:webHidden/>
              </w:rPr>
              <w:instrText xml:space="preserve"> PAGEREF _Toc399876354 \h </w:instrText>
            </w:r>
            <w:r>
              <w:rPr>
                <w:noProof/>
                <w:webHidden/>
              </w:rPr>
            </w:r>
            <w:r>
              <w:rPr>
                <w:noProof/>
                <w:webHidden/>
              </w:rPr>
              <w:fldChar w:fldCharType="separate"/>
            </w:r>
            <w:r w:rsidR="001F081D">
              <w:rPr>
                <w:noProof/>
                <w:webHidden/>
              </w:rPr>
              <w:t>8</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55" w:history="1">
            <w:r w:rsidR="001F081D" w:rsidRPr="00905D0F">
              <w:rPr>
                <w:rStyle w:val="Hyperlink"/>
                <w:noProof/>
              </w:rPr>
              <w:t>4.5</w:t>
            </w:r>
            <w:r w:rsidR="001F081D">
              <w:rPr>
                <w:rFonts w:asciiTheme="minorHAnsi" w:eastAsiaTheme="minorEastAsia" w:hAnsiTheme="minorHAnsi" w:cstheme="minorBidi"/>
                <w:b w:val="0"/>
                <w:noProof/>
                <w:color w:val="auto"/>
                <w:szCs w:val="22"/>
              </w:rPr>
              <w:tab/>
            </w:r>
            <w:r w:rsidR="001F081D" w:rsidRPr="00905D0F">
              <w:rPr>
                <w:rStyle w:val="Hyperlink"/>
                <w:noProof/>
              </w:rPr>
              <w:t>Test data</w:t>
            </w:r>
            <w:r w:rsidR="001F081D">
              <w:rPr>
                <w:noProof/>
                <w:webHidden/>
              </w:rPr>
              <w:tab/>
            </w:r>
            <w:r>
              <w:rPr>
                <w:noProof/>
                <w:webHidden/>
              </w:rPr>
              <w:fldChar w:fldCharType="begin"/>
            </w:r>
            <w:r w:rsidR="001F081D">
              <w:rPr>
                <w:noProof/>
                <w:webHidden/>
              </w:rPr>
              <w:instrText xml:space="preserve"> PAGEREF _Toc399876355 \h </w:instrText>
            </w:r>
            <w:r>
              <w:rPr>
                <w:noProof/>
                <w:webHidden/>
              </w:rPr>
            </w:r>
            <w:r>
              <w:rPr>
                <w:noProof/>
                <w:webHidden/>
              </w:rPr>
              <w:fldChar w:fldCharType="separate"/>
            </w:r>
            <w:r w:rsidR="001F081D">
              <w:rPr>
                <w:noProof/>
                <w:webHidden/>
              </w:rPr>
              <w:t>8</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56" w:history="1">
            <w:r w:rsidR="001F081D" w:rsidRPr="00905D0F">
              <w:rPr>
                <w:rStyle w:val="Hyperlink"/>
                <w:noProof/>
              </w:rPr>
              <w:t>4.6</w:t>
            </w:r>
            <w:r w:rsidR="001F081D">
              <w:rPr>
                <w:rFonts w:asciiTheme="minorHAnsi" w:eastAsiaTheme="minorEastAsia" w:hAnsiTheme="minorHAnsi" w:cstheme="minorBidi"/>
                <w:b w:val="0"/>
                <w:noProof/>
                <w:color w:val="auto"/>
                <w:szCs w:val="22"/>
              </w:rPr>
              <w:tab/>
            </w:r>
            <w:r w:rsidR="001F081D" w:rsidRPr="00905D0F">
              <w:rPr>
                <w:rStyle w:val="Hyperlink"/>
                <w:noProof/>
              </w:rPr>
              <w:t>Testing Techniques</w:t>
            </w:r>
            <w:r w:rsidR="001F081D">
              <w:rPr>
                <w:noProof/>
                <w:webHidden/>
              </w:rPr>
              <w:tab/>
            </w:r>
            <w:r>
              <w:rPr>
                <w:noProof/>
                <w:webHidden/>
              </w:rPr>
              <w:fldChar w:fldCharType="begin"/>
            </w:r>
            <w:r w:rsidR="001F081D">
              <w:rPr>
                <w:noProof/>
                <w:webHidden/>
              </w:rPr>
              <w:instrText xml:space="preserve"> PAGEREF _Toc399876356 \h </w:instrText>
            </w:r>
            <w:r>
              <w:rPr>
                <w:noProof/>
                <w:webHidden/>
              </w:rPr>
            </w:r>
            <w:r>
              <w:rPr>
                <w:noProof/>
                <w:webHidden/>
              </w:rPr>
              <w:fldChar w:fldCharType="separate"/>
            </w:r>
            <w:r w:rsidR="001F081D">
              <w:rPr>
                <w:noProof/>
                <w:webHidden/>
              </w:rPr>
              <w:t>8</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57" w:history="1">
            <w:r w:rsidR="001F081D" w:rsidRPr="00905D0F">
              <w:rPr>
                <w:rStyle w:val="Hyperlink"/>
                <w:noProof/>
              </w:rPr>
              <w:t>4.7</w:t>
            </w:r>
            <w:r w:rsidR="001F081D">
              <w:rPr>
                <w:rFonts w:asciiTheme="minorHAnsi" w:eastAsiaTheme="minorEastAsia" w:hAnsiTheme="minorHAnsi" w:cstheme="minorBidi"/>
                <w:b w:val="0"/>
                <w:noProof/>
                <w:color w:val="auto"/>
                <w:szCs w:val="22"/>
              </w:rPr>
              <w:tab/>
            </w:r>
            <w:r w:rsidR="001F081D" w:rsidRPr="00905D0F">
              <w:rPr>
                <w:rStyle w:val="Hyperlink"/>
                <w:noProof/>
              </w:rPr>
              <w:t>Test Areas</w:t>
            </w:r>
            <w:r w:rsidR="001F081D">
              <w:rPr>
                <w:noProof/>
                <w:webHidden/>
              </w:rPr>
              <w:tab/>
            </w:r>
            <w:r>
              <w:rPr>
                <w:noProof/>
                <w:webHidden/>
              </w:rPr>
              <w:fldChar w:fldCharType="begin"/>
            </w:r>
            <w:r w:rsidR="001F081D">
              <w:rPr>
                <w:noProof/>
                <w:webHidden/>
              </w:rPr>
              <w:instrText xml:space="preserve"> PAGEREF _Toc399876357 \h </w:instrText>
            </w:r>
            <w:r>
              <w:rPr>
                <w:noProof/>
                <w:webHidden/>
              </w:rPr>
            </w:r>
            <w:r>
              <w:rPr>
                <w:noProof/>
                <w:webHidden/>
              </w:rPr>
              <w:fldChar w:fldCharType="separate"/>
            </w:r>
            <w:r w:rsidR="001F081D">
              <w:rPr>
                <w:noProof/>
                <w:webHidden/>
              </w:rPr>
              <w:t>8</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58" w:history="1">
            <w:r w:rsidR="001F081D" w:rsidRPr="00905D0F">
              <w:rPr>
                <w:rStyle w:val="Hyperlink"/>
                <w:noProof/>
              </w:rPr>
              <w:t>4.7.1</w:t>
            </w:r>
            <w:r w:rsidR="001F081D">
              <w:rPr>
                <w:rFonts w:asciiTheme="minorHAnsi" w:eastAsiaTheme="minorEastAsia" w:hAnsiTheme="minorHAnsi" w:cstheme="minorBidi"/>
                <w:i w:val="0"/>
                <w:noProof/>
                <w:color w:val="auto"/>
                <w:sz w:val="22"/>
                <w:szCs w:val="22"/>
              </w:rPr>
              <w:tab/>
            </w:r>
            <w:r w:rsidR="001F081D" w:rsidRPr="00905D0F">
              <w:rPr>
                <w:rStyle w:val="Hyperlink"/>
                <w:noProof/>
              </w:rPr>
              <w:t>Functionality</w:t>
            </w:r>
            <w:r w:rsidR="001F081D">
              <w:rPr>
                <w:noProof/>
                <w:webHidden/>
              </w:rPr>
              <w:tab/>
            </w:r>
            <w:r>
              <w:rPr>
                <w:noProof/>
                <w:webHidden/>
              </w:rPr>
              <w:fldChar w:fldCharType="begin"/>
            </w:r>
            <w:r w:rsidR="001F081D">
              <w:rPr>
                <w:noProof/>
                <w:webHidden/>
              </w:rPr>
              <w:instrText xml:space="preserve"> PAGEREF _Toc399876358 \h </w:instrText>
            </w:r>
            <w:r>
              <w:rPr>
                <w:noProof/>
                <w:webHidden/>
              </w:rPr>
            </w:r>
            <w:r>
              <w:rPr>
                <w:noProof/>
                <w:webHidden/>
              </w:rPr>
              <w:fldChar w:fldCharType="separate"/>
            </w:r>
            <w:r w:rsidR="001F081D">
              <w:rPr>
                <w:noProof/>
                <w:webHidden/>
              </w:rPr>
              <w:t>8</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59" w:history="1">
            <w:r w:rsidR="001F081D" w:rsidRPr="00905D0F">
              <w:rPr>
                <w:rStyle w:val="Hyperlink"/>
                <w:noProof/>
              </w:rPr>
              <w:t>4.8</w:t>
            </w:r>
            <w:r w:rsidR="001F081D">
              <w:rPr>
                <w:rFonts w:asciiTheme="minorHAnsi" w:eastAsiaTheme="minorEastAsia" w:hAnsiTheme="minorHAnsi" w:cstheme="minorBidi"/>
                <w:b w:val="0"/>
                <w:noProof/>
                <w:color w:val="auto"/>
                <w:szCs w:val="22"/>
              </w:rPr>
              <w:tab/>
            </w:r>
            <w:r w:rsidR="001F081D" w:rsidRPr="00905D0F">
              <w:rPr>
                <w:rStyle w:val="Hyperlink"/>
                <w:noProof/>
              </w:rPr>
              <w:t>Error scenarios/Negative testing</w:t>
            </w:r>
            <w:r w:rsidR="001F081D">
              <w:rPr>
                <w:noProof/>
                <w:webHidden/>
              </w:rPr>
              <w:tab/>
            </w:r>
            <w:r>
              <w:rPr>
                <w:noProof/>
                <w:webHidden/>
              </w:rPr>
              <w:fldChar w:fldCharType="begin"/>
            </w:r>
            <w:r w:rsidR="001F081D">
              <w:rPr>
                <w:noProof/>
                <w:webHidden/>
              </w:rPr>
              <w:instrText xml:space="preserve"> PAGEREF _Toc399876359 \h </w:instrText>
            </w:r>
            <w:r>
              <w:rPr>
                <w:noProof/>
                <w:webHidden/>
              </w:rPr>
            </w:r>
            <w:r>
              <w:rPr>
                <w:noProof/>
                <w:webHidden/>
              </w:rPr>
              <w:fldChar w:fldCharType="separate"/>
            </w:r>
            <w:r w:rsidR="001F081D">
              <w:rPr>
                <w:noProof/>
                <w:webHidden/>
              </w:rPr>
              <w:t>10</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60" w:history="1">
            <w:r w:rsidR="001F081D" w:rsidRPr="00905D0F">
              <w:rPr>
                <w:rStyle w:val="Hyperlink"/>
                <w:noProof/>
              </w:rPr>
              <w:t>4.9</w:t>
            </w:r>
            <w:r w:rsidR="001F081D">
              <w:rPr>
                <w:rFonts w:asciiTheme="minorHAnsi" w:eastAsiaTheme="minorEastAsia" w:hAnsiTheme="minorHAnsi" w:cstheme="minorBidi"/>
                <w:b w:val="0"/>
                <w:noProof/>
                <w:color w:val="auto"/>
                <w:szCs w:val="22"/>
              </w:rPr>
              <w:tab/>
            </w:r>
            <w:r w:rsidR="001F081D" w:rsidRPr="00905D0F">
              <w:rPr>
                <w:rStyle w:val="Hyperlink"/>
                <w:noProof/>
              </w:rPr>
              <w:t>Deployment Steps</w:t>
            </w:r>
            <w:r w:rsidR="001F081D">
              <w:rPr>
                <w:noProof/>
                <w:webHidden/>
              </w:rPr>
              <w:tab/>
            </w:r>
            <w:r>
              <w:rPr>
                <w:noProof/>
                <w:webHidden/>
              </w:rPr>
              <w:fldChar w:fldCharType="begin"/>
            </w:r>
            <w:r w:rsidR="001F081D">
              <w:rPr>
                <w:noProof/>
                <w:webHidden/>
              </w:rPr>
              <w:instrText xml:space="preserve"> PAGEREF _Toc399876360 \h </w:instrText>
            </w:r>
            <w:r>
              <w:rPr>
                <w:noProof/>
                <w:webHidden/>
              </w:rPr>
            </w:r>
            <w:r>
              <w:rPr>
                <w:noProof/>
                <w:webHidden/>
              </w:rPr>
              <w:fldChar w:fldCharType="separate"/>
            </w:r>
            <w:r w:rsidR="001F081D">
              <w:rPr>
                <w:noProof/>
                <w:webHidden/>
              </w:rPr>
              <w:t>10</w:t>
            </w:r>
            <w:r>
              <w:rPr>
                <w:noProof/>
                <w:webHidden/>
              </w:rPr>
              <w:fldChar w:fldCharType="end"/>
            </w:r>
          </w:hyperlink>
        </w:p>
        <w:p w:rsidR="001F081D" w:rsidRDefault="00D70504">
          <w:pPr>
            <w:pStyle w:val="TOC2"/>
            <w:tabs>
              <w:tab w:val="left" w:pos="1100"/>
              <w:tab w:val="right" w:leader="dot" w:pos="9350"/>
            </w:tabs>
            <w:rPr>
              <w:rFonts w:asciiTheme="minorHAnsi" w:eastAsiaTheme="minorEastAsia" w:hAnsiTheme="minorHAnsi" w:cstheme="minorBidi"/>
              <w:b w:val="0"/>
              <w:noProof/>
              <w:color w:val="auto"/>
              <w:szCs w:val="22"/>
            </w:rPr>
          </w:pPr>
          <w:hyperlink w:anchor="_Toc399876361" w:history="1">
            <w:r w:rsidR="001F081D" w:rsidRPr="00905D0F">
              <w:rPr>
                <w:rStyle w:val="Hyperlink"/>
                <w:noProof/>
              </w:rPr>
              <w:t>4.10</w:t>
            </w:r>
            <w:r w:rsidR="001F081D">
              <w:rPr>
                <w:rFonts w:asciiTheme="minorHAnsi" w:eastAsiaTheme="minorEastAsia" w:hAnsiTheme="minorHAnsi" w:cstheme="minorBidi"/>
                <w:b w:val="0"/>
                <w:noProof/>
                <w:color w:val="auto"/>
                <w:szCs w:val="22"/>
              </w:rPr>
              <w:tab/>
            </w:r>
            <w:r w:rsidR="001F081D" w:rsidRPr="00905D0F">
              <w:rPr>
                <w:rStyle w:val="Hyperlink"/>
                <w:noProof/>
              </w:rPr>
              <w:t>Build Verification testing</w:t>
            </w:r>
            <w:r w:rsidR="001F081D">
              <w:rPr>
                <w:noProof/>
                <w:webHidden/>
              </w:rPr>
              <w:tab/>
            </w:r>
            <w:r>
              <w:rPr>
                <w:noProof/>
                <w:webHidden/>
              </w:rPr>
              <w:fldChar w:fldCharType="begin"/>
            </w:r>
            <w:r w:rsidR="001F081D">
              <w:rPr>
                <w:noProof/>
                <w:webHidden/>
              </w:rPr>
              <w:instrText xml:space="preserve"> PAGEREF _Toc399876361 \h </w:instrText>
            </w:r>
            <w:r>
              <w:rPr>
                <w:noProof/>
                <w:webHidden/>
              </w:rPr>
            </w:r>
            <w:r>
              <w:rPr>
                <w:noProof/>
                <w:webHidden/>
              </w:rPr>
              <w:fldChar w:fldCharType="separate"/>
            </w:r>
            <w:r w:rsidR="001F081D">
              <w:rPr>
                <w:noProof/>
                <w:webHidden/>
              </w:rPr>
              <w:t>10</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62" w:history="1">
            <w:r w:rsidR="001F081D" w:rsidRPr="00905D0F">
              <w:rPr>
                <w:rStyle w:val="Hyperlink"/>
                <w:noProof/>
              </w:rPr>
              <w:t>5</w:t>
            </w:r>
            <w:r w:rsidR="001F081D">
              <w:rPr>
                <w:rFonts w:asciiTheme="minorHAnsi" w:eastAsiaTheme="minorEastAsia" w:hAnsiTheme="minorHAnsi" w:cstheme="minorBidi"/>
                <w:b w:val="0"/>
                <w:noProof/>
                <w:color w:val="auto"/>
                <w:sz w:val="22"/>
                <w:szCs w:val="22"/>
              </w:rPr>
              <w:tab/>
            </w:r>
            <w:r w:rsidR="001F081D" w:rsidRPr="00905D0F">
              <w:rPr>
                <w:rStyle w:val="Hyperlink"/>
                <w:noProof/>
              </w:rPr>
              <w:t>Test Case and Strategy</w:t>
            </w:r>
            <w:r w:rsidR="001F081D">
              <w:rPr>
                <w:noProof/>
                <w:webHidden/>
              </w:rPr>
              <w:tab/>
            </w:r>
            <w:r>
              <w:rPr>
                <w:noProof/>
                <w:webHidden/>
              </w:rPr>
              <w:fldChar w:fldCharType="begin"/>
            </w:r>
            <w:r w:rsidR="001F081D">
              <w:rPr>
                <w:noProof/>
                <w:webHidden/>
              </w:rPr>
              <w:instrText xml:space="preserve"> PAGEREF _Toc399876362 \h </w:instrText>
            </w:r>
            <w:r>
              <w:rPr>
                <w:noProof/>
                <w:webHidden/>
              </w:rPr>
            </w:r>
            <w:r>
              <w:rPr>
                <w:noProof/>
                <w:webHidden/>
              </w:rPr>
              <w:fldChar w:fldCharType="separate"/>
            </w:r>
            <w:r w:rsidR="001F081D">
              <w:rPr>
                <w:noProof/>
                <w:webHidden/>
              </w:rPr>
              <w:t>10</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63" w:history="1">
            <w:r w:rsidR="001F081D" w:rsidRPr="00905D0F">
              <w:rPr>
                <w:rStyle w:val="Hyperlink"/>
                <w:noProof/>
              </w:rPr>
              <w:t>5.1</w:t>
            </w:r>
            <w:r w:rsidR="001F081D">
              <w:rPr>
                <w:rFonts w:asciiTheme="minorHAnsi" w:eastAsiaTheme="minorEastAsia" w:hAnsiTheme="minorHAnsi" w:cstheme="minorBidi"/>
                <w:b w:val="0"/>
                <w:noProof/>
                <w:color w:val="auto"/>
                <w:szCs w:val="22"/>
              </w:rPr>
              <w:tab/>
            </w:r>
            <w:r w:rsidR="001F081D" w:rsidRPr="00905D0F">
              <w:rPr>
                <w:rStyle w:val="Hyperlink"/>
                <w:noProof/>
              </w:rPr>
              <w:t>Test coverage</w:t>
            </w:r>
            <w:r w:rsidR="001F081D">
              <w:rPr>
                <w:noProof/>
                <w:webHidden/>
              </w:rPr>
              <w:tab/>
            </w:r>
            <w:r>
              <w:rPr>
                <w:noProof/>
                <w:webHidden/>
              </w:rPr>
              <w:fldChar w:fldCharType="begin"/>
            </w:r>
            <w:r w:rsidR="001F081D">
              <w:rPr>
                <w:noProof/>
                <w:webHidden/>
              </w:rPr>
              <w:instrText xml:space="preserve"> PAGEREF _Toc399876363 \h </w:instrText>
            </w:r>
            <w:r>
              <w:rPr>
                <w:noProof/>
                <w:webHidden/>
              </w:rPr>
            </w:r>
            <w:r>
              <w:rPr>
                <w:noProof/>
                <w:webHidden/>
              </w:rPr>
              <w:fldChar w:fldCharType="separate"/>
            </w:r>
            <w:r w:rsidR="001F081D">
              <w:rPr>
                <w:noProof/>
                <w:webHidden/>
              </w:rPr>
              <w:t>10</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64" w:history="1">
            <w:r w:rsidR="001F081D" w:rsidRPr="00905D0F">
              <w:rPr>
                <w:rStyle w:val="Hyperlink"/>
                <w:noProof/>
              </w:rPr>
              <w:t>5.2</w:t>
            </w:r>
            <w:r w:rsidR="001F081D">
              <w:rPr>
                <w:rFonts w:asciiTheme="minorHAnsi" w:eastAsiaTheme="minorEastAsia" w:hAnsiTheme="minorHAnsi" w:cstheme="minorBidi"/>
                <w:b w:val="0"/>
                <w:noProof/>
                <w:color w:val="auto"/>
                <w:szCs w:val="22"/>
              </w:rPr>
              <w:tab/>
            </w:r>
            <w:r w:rsidR="001F081D" w:rsidRPr="00905D0F">
              <w:rPr>
                <w:rStyle w:val="Hyperlink"/>
                <w:noProof/>
              </w:rPr>
              <w:t>Acceptance test scenarios</w:t>
            </w:r>
            <w:r w:rsidR="001F081D">
              <w:rPr>
                <w:noProof/>
                <w:webHidden/>
              </w:rPr>
              <w:tab/>
            </w:r>
            <w:r>
              <w:rPr>
                <w:noProof/>
                <w:webHidden/>
              </w:rPr>
              <w:fldChar w:fldCharType="begin"/>
            </w:r>
            <w:r w:rsidR="001F081D">
              <w:rPr>
                <w:noProof/>
                <w:webHidden/>
              </w:rPr>
              <w:instrText xml:space="preserve"> PAGEREF _Toc399876364 \h </w:instrText>
            </w:r>
            <w:r>
              <w:rPr>
                <w:noProof/>
                <w:webHidden/>
              </w:rPr>
            </w:r>
            <w:r>
              <w:rPr>
                <w:noProof/>
                <w:webHidden/>
              </w:rPr>
              <w:fldChar w:fldCharType="separate"/>
            </w:r>
            <w:r w:rsidR="001F081D">
              <w:rPr>
                <w:noProof/>
                <w:webHidden/>
              </w:rPr>
              <w:t>10</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65" w:history="1">
            <w:r w:rsidR="001F081D" w:rsidRPr="00905D0F">
              <w:rPr>
                <w:rStyle w:val="Hyperlink"/>
                <w:noProof/>
              </w:rPr>
              <w:t>5.3</w:t>
            </w:r>
            <w:r w:rsidR="001F081D">
              <w:rPr>
                <w:rFonts w:asciiTheme="minorHAnsi" w:eastAsiaTheme="minorEastAsia" w:hAnsiTheme="minorHAnsi" w:cstheme="minorBidi"/>
                <w:b w:val="0"/>
                <w:noProof/>
                <w:color w:val="auto"/>
                <w:szCs w:val="22"/>
              </w:rPr>
              <w:tab/>
            </w:r>
            <w:r w:rsidR="001F081D" w:rsidRPr="00905D0F">
              <w:rPr>
                <w:rStyle w:val="Hyperlink"/>
                <w:noProof/>
              </w:rPr>
              <w:t>Testing with different Browsers</w:t>
            </w:r>
            <w:r w:rsidR="001F081D">
              <w:rPr>
                <w:noProof/>
                <w:webHidden/>
              </w:rPr>
              <w:tab/>
            </w:r>
            <w:r>
              <w:rPr>
                <w:noProof/>
                <w:webHidden/>
              </w:rPr>
              <w:fldChar w:fldCharType="begin"/>
            </w:r>
            <w:r w:rsidR="001F081D">
              <w:rPr>
                <w:noProof/>
                <w:webHidden/>
              </w:rPr>
              <w:instrText xml:space="preserve"> PAGEREF _Toc399876365 \h </w:instrText>
            </w:r>
            <w:r>
              <w:rPr>
                <w:noProof/>
                <w:webHidden/>
              </w:rPr>
            </w:r>
            <w:r>
              <w:rPr>
                <w:noProof/>
                <w:webHidden/>
              </w:rPr>
              <w:fldChar w:fldCharType="separate"/>
            </w:r>
            <w:r w:rsidR="001F081D">
              <w:rPr>
                <w:noProof/>
                <w:webHidden/>
              </w:rPr>
              <w:t>15</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66" w:history="1">
            <w:r w:rsidR="001F081D" w:rsidRPr="00905D0F">
              <w:rPr>
                <w:rStyle w:val="Hyperlink"/>
                <w:noProof/>
              </w:rPr>
              <w:t>5.4</w:t>
            </w:r>
            <w:r w:rsidR="001F081D">
              <w:rPr>
                <w:rFonts w:asciiTheme="minorHAnsi" w:eastAsiaTheme="minorEastAsia" w:hAnsiTheme="minorHAnsi" w:cstheme="minorBidi"/>
                <w:b w:val="0"/>
                <w:noProof/>
                <w:color w:val="auto"/>
                <w:szCs w:val="22"/>
              </w:rPr>
              <w:tab/>
            </w:r>
            <w:r w:rsidR="001F081D" w:rsidRPr="00905D0F">
              <w:rPr>
                <w:rStyle w:val="Hyperlink"/>
                <w:noProof/>
              </w:rPr>
              <w:t>Functional Limitations</w:t>
            </w:r>
            <w:r w:rsidR="001F081D">
              <w:rPr>
                <w:noProof/>
                <w:webHidden/>
              </w:rPr>
              <w:tab/>
            </w:r>
            <w:r>
              <w:rPr>
                <w:noProof/>
                <w:webHidden/>
              </w:rPr>
              <w:fldChar w:fldCharType="begin"/>
            </w:r>
            <w:r w:rsidR="001F081D">
              <w:rPr>
                <w:noProof/>
                <w:webHidden/>
              </w:rPr>
              <w:instrText xml:space="preserve"> PAGEREF _Toc399876366 \h </w:instrText>
            </w:r>
            <w:r>
              <w:rPr>
                <w:noProof/>
                <w:webHidden/>
              </w:rPr>
            </w:r>
            <w:r>
              <w:rPr>
                <w:noProof/>
                <w:webHidden/>
              </w:rPr>
              <w:fldChar w:fldCharType="separate"/>
            </w:r>
            <w:r w:rsidR="001F081D">
              <w:rPr>
                <w:noProof/>
                <w:webHidden/>
              </w:rPr>
              <w:t>15</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67" w:history="1">
            <w:r w:rsidR="001F081D" w:rsidRPr="00905D0F">
              <w:rPr>
                <w:rStyle w:val="Hyperlink"/>
                <w:noProof/>
              </w:rPr>
              <w:t>5.5</w:t>
            </w:r>
            <w:r w:rsidR="001F081D">
              <w:rPr>
                <w:rFonts w:asciiTheme="minorHAnsi" w:eastAsiaTheme="minorEastAsia" w:hAnsiTheme="minorHAnsi" w:cstheme="minorBidi"/>
                <w:b w:val="0"/>
                <w:noProof/>
                <w:color w:val="auto"/>
                <w:szCs w:val="22"/>
              </w:rPr>
              <w:tab/>
            </w:r>
            <w:r w:rsidR="001F081D" w:rsidRPr="00905D0F">
              <w:rPr>
                <w:rStyle w:val="Hyperlink"/>
                <w:noProof/>
              </w:rPr>
              <w:t>Security</w:t>
            </w:r>
            <w:r w:rsidR="001F081D">
              <w:rPr>
                <w:noProof/>
                <w:webHidden/>
              </w:rPr>
              <w:tab/>
            </w:r>
            <w:r>
              <w:rPr>
                <w:noProof/>
                <w:webHidden/>
              </w:rPr>
              <w:fldChar w:fldCharType="begin"/>
            </w:r>
            <w:r w:rsidR="001F081D">
              <w:rPr>
                <w:noProof/>
                <w:webHidden/>
              </w:rPr>
              <w:instrText xml:space="preserve"> PAGEREF _Toc399876367 \h </w:instrText>
            </w:r>
            <w:r>
              <w:rPr>
                <w:noProof/>
                <w:webHidden/>
              </w:rPr>
            </w:r>
            <w:r>
              <w:rPr>
                <w:noProof/>
                <w:webHidden/>
              </w:rPr>
              <w:fldChar w:fldCharType="separate"/>
            </w:r>
            <w:r w:rsidR="001F081D">
              <w:rPr>
                <w:noProof/>
                <w:webHidden/>
              </w:rPr>
              <w:t>15</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68" w:history="1">
            <w:r w:rsidR="001F081D" w:rsidRPr="00905D0F">
              <w:rPr>
                <w:rStyle w:val="Hyperlink"/>
                <w:noProof/>
              </w:rPr>
              <w:t>5.6</w:t>
            </w:r>
            <w:r w:rsidR="001F081D">
              <w:rPr>
                <w:rFonts w:asciiTheme="minorHAnsi" w:eastAsiaTheme="minorEastAsia" w:hAnsiTheme="minorHAnsi" w:cstheme="minorBidi"/>
                <w:b w:val="0"/>
                <w:noProof/>
                <w:color w:val="auto"/>
                <w:szCs w:val="22"/>
              </w:rPr>
              <w:tab/>
            </w:r>
            <w:r w:rsidR="001F081D" w:rsidRPr="00905D0F">
              <w:rPr>
                <w:rStyle w:val="Hyperlink"/>
                <w:noProof/>
              </w:rPr>
              <w:t>Test Case Management Overview</w:t>
            </w:r>
            <w:r w:rsidR="001F081D">
              <w:rPr>
                <w:noProof/>
                <w:webHidden/>
              </w:rPr>
              <w:tab/>
            </w:r>
            <w:r>
              <w:rPr>
                <w:noProof/>
                <w:webHidden/>
              </w:rPr>
              <w:fldChar w:fldCharType="begin"/>
            </w:r>
            <w:r w:rsidR="001F081D">
              <w:rPr>
                <w:noProof/>
                <w:webHidden/>
              </w:rPr>
              <w:instrText xml:space="preserve"> PAGEREF _Toc399876368 \h </w:instrText>
            </w:r>
            <w:r>
              <w:rPr>
                <w:noProof/>
                <w:webHidden/>
              </w:rPr>
            </w:r>
            <w:r>
              <w:rPr>
                <w:noProof/>
                <w:webHidden/>
              </w:rPr>
              <w:fldChar w:fldCharType="separate"/>
            </w:r>
            <w:r w:rsidR="001F081D">
              <w:rPr>
                <w:noProof/>
                <w:webHidden/>
              </w:rPr>
              <w:t>15</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69" w:history="1">
            <w:r w:rsidR="001F081D" w:rsidRPr="00905D0F">
              <w:rPr>
                <w:rStyle w:val="Hyperlink"/>
                <w:noProof/>
              </w:rPr>
              <w:t>5.6.1</w:t>
            </w:r>
            <w:r w:rsidR="001F081D">
              <w:rPr>
                <w:rFonts w:asciiTheme="minorHAnsi" w:eastAsiaTheme="minorEastAsia" w:hAnsiTheme="minorHAnsi" w:cstheme="minorBidi"/>
                <w:i w:val="0"/>
                <w:noProof/>
                <w:color w:val="auto"/>
                <w:sz w:val="22"/>
                <w:szCs w:val="22"/>
              </w:rPr>
              <w:tab/>
            </w:r>
            <w:r w:rsidR="001F081D" w:rsidRPr="00905D0F">
              <w:rPr>
                <w:rStyle w:val="Hyperlink"/>
                <w:noProof/>
              </w:rPr>
              <w:t>Test case type as ‘Category’:</w:t>
            </w:r>
            <w:r w:rsidR="001F081D">
              <w:rPr>
                <w:noProof/>
                <w:webHidden/>
              </w:rPr>
              <w:tab/>
            </w:r>
            <w:r>
              <w:rPr>
                <w:noProof/>
                <w:webHidden/>
              </w:rPr>
              <w:fldChar w:fldCharType="begin"/>
            </w:r>
            <w:r w:rsidR="001F081D">
              <w:rPr>
                <w:noProof/>
                <w:webHidden/>
              </w:rPr>
              <w:instrText xml:space="preserve"> PAGEREF _Toc399876369 \h </w:instrText>
            </w:r>
            <w:r>
              <w:rPr>
                <w:noProof/>
                <w:webHidden/>
              </w:rPr>
            </w:r>
            <w:r>
              <w:rPr>
                <w:noProof/>
                <w:webHidden/>
              </w:rPr>
              <w:fldChar w:fldCharType="separate"/>
            </w:r>
            <w:r w:rsidR="001F081D">
              <w:rPr>
                <w:noProof/>
                <w:webHidden/>
              </w:rPr>
              <w:t>15</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70" w:history="1">
            <w:r w:rsidR="001F081D" w:rsidRPr="00905D0F">
              <w:rPr>
                <w:rStyle w:val="Hyperlink"/>
                <w:noProof/>
              </w:rPr>
              <w:t>5.6.2</w:t>
            </w:r>
            <w:r w:rsidR="001F081D">
              <w:rPr>
                <w:rFonts w:asciiTheme="minorHAnsi" w:eastAsiaTheme="minorEastAsia" w:hAnsiTheme="minorHAnsi" w:cstheme="minorBidi"/>
                <w:i w:val="0"/>
                <w:noProof/>
                <w:color w:val="auto"/>
                <w:sz w:val="22"/>
                <w:szCs w:val="22"/>
              </w:rPr>
              <w:tab/>
            </w:r>
            <w:r w:rsidR="001F081D" w:rsidRPr="00905D0F">
              <w:rPr>
                <w:rStyle w:val="Hyperlink"/>
                <w:noProof/>
              </w:rPr>
              <w:t>Test case status</w:t>
            </w:r>
            <w:r w:rsidR="001F081D">
              <w:rPr>
                <w:noProof/>
                <w:webHidden/>
              </w:rPr>
              <w:tab/>
            </w:r>
            <w:r>
              <w:rPr>
                <w:noProof/>
                <w:webHidden/>
              </w:rPr>
              <w:fldChar w:fldCharType="begin"/>
            </w:r>
            <w:r w:rsidR="001F081D">
              <w:rPr>
                <w:noProof/>
                <w:webHidden/>
              </w:rPr>
              <w:instrText xml:space="preserve"> PAGEREF _Toc399876370 \h </w:instrText>
            </w:r>
            <w:r>
              <w:rPr>
                <w:noProof/>
                <w:webHidden/>
              </w:rPr>
            </w:r>
            <w:r>
              <w:rPr>
                <w:noProof/>
                <w:webHidden/>
              </w:rPr>
              <w:fldChar w:fldCharType="separate"/>
            </w:r>
            <w:r w:rsidR="001F081D">
              <w:rPr>
                <w:noProof/>
                <w:webHidden/>
              </w:rPr>
              <w:t>16</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71" w:history="1">
            <w:r w:rsidR="001F081D" w:rsidRPr="00905D0F">
              <w:rPr>
                <w:rStyle w:val="Hyperlink"/>
                <w:noProof/>
              </w:rPr>
              <w:t>5.6.3</w:t>
            </w:r>
            <w:r w:rsidR="001F081D">
              <w:rPr>
                <w:rFonts w:asciiTheme="minorHAnsi" w:eastAsiaTheme="minorEastAsia" w:hAnsiTheme="minorHAnsi" w:cstheme="minorBidi"/>
                <w:i w:val="0"/>
                <w:noProof/>
                <w:color w:val="auto"/>
                <w:sz w:val="22"/>
                <w:szCs w:val="22"/>
              </w:rPr>
              <w:tab/>
            </w:r>
            <w:r w:rsidR="001F081D" w:rsidRPr="00905D0F">
              <w:rPr>
                <w:rStyle w:val="Hyperlink"/>
                <w:noProof/>
              </w:rPr>
              <w:t>Test case priority</w:t>
            </w:r>
            <w:r w:rsidR="001F081D">
              <w:rPr>
                <w:noProof/>
                <w:webHidden/>
              </w:rPr>
              <w:tab/>
            </w:r>
            <w:r>
              <w:rPr>
                <w:noProof/>
                <w:webHidden/>
              </w:rPr>
              <w:fldChar w:fldCharType="begin"/>
            </w:r>
            <w:r w:rsidR="001F081D">
              <w:rPr>
                <w:noProof/>
                <w:webHidden/>
              </w:rPr>
              <w:instrText xml:space="preserve"> PAGEREF _Toc399876371 \h </w:instrText>
            </w:r>
            <w:r>
              <w:rPr>
                <w:noProof/>
                <w:webHidden/>
              </w:rPr>
            </w:r>
            <w:r>
              <w:rPr>
                <w:noProof/>
                <w:webHidden/>
              </w:rPr>
              <w:fldChar w:fldCharType="separate"/>
            </w:r>
            <w:r w:rsidR="001F081D">
              <w:rPr>
                <w:noProof/>
                <w:webHidden/>
              </w:rPr>
              <w:t>16</w:t>
            </w:r>
            <w:r>
              <w:rPr>
                <w:noProof/>
                <w:webHidden/>
              </w:rPr>
              <w:fldChar w:fldCharType="end"/>
            </w:r>
          </w:hyperlink>
        </w:p>
        <w:p w:rsidR="001F081D" w:rsidRDefault="00D70504">
          <w:pPr>
            <w:pStyle w:val="TOC2"/>
            <w:tabs>
              <w:tab w:val="left" w:pos="800"/>
              <w:tab w:val="right" w:leader="dot" w:pos="9350"/>
            </w:tabs>
            <w:rPr>
              <w:rFonts w:asciiTheme="minorHAnsi" w:eastAsiaTheme="minorEastAsia" w:hAnsiTheme="minorHAnsi" w:cstheme="minorBidi"/>
              <w:b w:val="0"/>
              <w:noProof/>
              <w:color w:val="auto"/>
              <w:szCs w:val="22"/>
            </w:rPr>
          </w:pPr>
          <w:hyperlink w:anchor="_Toc399876372" w:history="1">
            <w:r w:rsidR="001F081D" w:rsidRPr="00905D0F">
              <w:rPr>
                <w:rStyle w:val="Hyperlink"/>
                <w:noProof/>
              </w:rPr>
              <w:t>5.7</w:t>
            </w:r>
            <w:r w:rsidR="001F081D">
              <w:rPr>
                <w:rFonts w:asciiTheme="minorHAnsi" w:eastAsiaTheme="minorEastAsia" w:hAnsiTheme="minorHAnsi" w:cstheme="minorBidi"/>
                <w:b w:val="0"/>
                <w:noProof/>
                <w:color w:val="auto"/>
                <w:szCs w:val="22"/>
              </w:rPr>
              <w:tab/>
            </w:r>
            <w:r w:rsidR="001F081D" w:rsidRPr="00905D0F">
              <w:rPr>
                <w:rStyle w:val="Hyperlink"/>
                <w:noProof/>
              </w:rPr>
              <w:t>Completion Criteria (Suspension or Exit criteria)</w:t>
            </w:r>
            <w:r w:rsidR="001F081D">
              <w:rPr>
                <w:noProof/>
                <w:webHidden/>
              </w:rPr>
              <w:tab/>
            </w:r>
            <w:r>
              <w:rPr>
                <w:noProof/>
                <w:webHidden/>
              </w:rPr>
              <w:fldChar w:fldCharType="begin"/>
            </w:r>
            <w:r w:rsidR="001F081D">
              <w:rPr>
                <w:noProof/>
                <w:webHidden/>
              </w:rPr>
              <w:instrText xml:space="preserve"> PAGEREF _Toc399876372 \h </w:instrText>
            </w:r>
            <w:r>
              <w:rPr>
                <w:noProof/>
                <w:webHidden/>
              </w:rPr>
            </w:r>
            <w:r>
              <w:rPr>
                <w:noProof/>
                <w:webHidden/>
              </w:rPr>
              <w:fldChar w:fldCharType="separate"/>
            </w:r>
            <w:r w:rsidR="001F081D">
              <w:rPr>
                <w:noProof/>
                <w:webHidden/>
              </w:rPr>
              <w:t>16</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73" w:history="1">
            <w:r w:rsidR="001F081D" w:rsidRPr="00905D0F">
              <w:rPr>
                <w:rStyle w:val="Hyperlink"/>
                <w:noProof/>
              </w:rPr>
              <w:t>5.7.1</w:t>
            </w:r>
            <w:r w:rsidR="001F081D">
              <w:rPr>
                <w:rFonts w:asciiTheme="minorHAnsi" w:eastAsiaTheme="minorEastAsia" w:hAnsiTheme="minorHAnsi" w:cstheme="minorBidi"/>
                <w:i w:val="0"/>
                <w:noProof/>
                <w:color w:val="auto"/>
                <w:sz w:val="22"/>
                <w:szCs w:val="22"/>
              </w:rPr>
              <w:tab/>
            </w:r>
            <w:r w:rsidR="001F081D" w:rsidRPr="00905D0F">
              <w:rPr>
                <w:rStyle w:val="Hyperlink"/>
                <w:noProof/>
              </w:rPr>
              <w:t>Entry Criteria:</w:t>
            </w:r>
            <w:r w:rsidR="001F081D">
              <w:rPr>
                <w:noProof/>
                <w:webHidden/>
              </w:rPr>
              <w:tab/>
            </w:r>
            <w:r>
              <w:rPr>
                <w:noProof/>
                <w:webHidden/>
              </w:rPr>
              <w:fldChar w:fldCharType="begin"/>
            </w:r>
            <w:r w:rsidR="001F081D">
              <w:rPr>
                <w:noProof/>
                <w:webHidden/>
              </w:rPr>
              <w:instrText xml:space="preserve"> PAGEREF _Toc399876373 \h </w:instrText>
            </w:r>
            <w:r>
              <w:rPr>
                <w:noProof/>
                <w:webHidden/>
              </w:rPr>
            </w:r>
            <w:r>
              <w:rPr>
                <w:noProof/>
                <w:webHidden/>
              </w:rPr>
              <w:fldChar w:fldCharType="separate"/>
            </w:r>
            <w:r w:rsidR="001F081D">
              <w:rPr>
                <w:noProof/>
                <w:webHidden/>
              </w:rPr>
              <w:t>16</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74" w:history="1">
            <w:r w:rsidR="001F081D" w:rsidRPr="00905D0F">
              <w:rPr>
                <w:rStyle w:val="Hyperlink"/>
                <w:noProof/>
              </w:rPr>
              <w:t>5.7.2</w:t>
            </w:r>
            <w:r w:rsidR="001F081D">
              <w:rPr>
                <w:rFonts w:asciiTheme="minorHAnsi" w:eastAsiaTheme="minorEastAsia" w:hAnsiTheme="minorHAnsi" w:cstheme="minorBidi"/>
                <w:i w:val="0"/>
                <w:noProof/>
                <w:color w:val="auto"/>
                <w:sz w:val="22"/>
                <w:szCs w:val="22"/>
              </w:rPr>
              <w:tab/>
            </w:r>
            <w:r w:rsidR="001F081D" w:rsidRPr="00905D0F">
              <w:rPr>
                <w:rStyle w:val="Hyperlink"/>
                <w:noProof/>
              </w:rPr>
              <w:t>Exit Criteria:</w:t>
            </w:r>
            <w:r w:rsidR="001F081D">
              <w:rPr>
                <w:noProof/>
                <w:webHidden/>
              </w:rPr>
              <w:tab/>
            </w:r>
            <w:r>
              <w:rPr>
                <w:noProof/>
                <w:webHidden/>
              </w:rPr>
              <w:fldChar w:fldCharType="begin"/>
            </w:r>
            <w:r w:rsidR="001F081D">
              <w:rPr>
                <w:noProof/>
                <w:webHidden/>
              </w:rPr>
              <w:instrText xml:space="preserve"> PAGEREF _Toc399876374 \h </w:instrText>
            </w:r>
            <w:r>
              <w:rPr>
                <w:noProof/>
                <w:webHidden/>
              </w:rPr>
            </w:r>
            <w:r>
              <w:rPr>
                <w:noProof/>
                <w:webHidden/>
              </w:rPr>
              <w:fldChar w:fldCharType="separate"/>
            </w:r>
            <w:r w:rsidR="001F081D">
              <w:rPr>
                <w:noProof/>
                <w:webHidden/>
              </w:rPr>
              <w:t>17</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75" w:history="1">
            <w:r w:rsidR="001F081D" w:rsidRPr="00905D0F">
              <w:rPr>
                <w:rStyle w:val="Hyperlink"/>
                <w:noProof/>
              </w:rPr>
              <w:t>6</w:t>
            </w:r>
            <w:r w:rsidR="001F081D">
              <w:rPr>
                <w:rFonts w:asciiTheme="minorHAnsi" w:eastAsiaTheme="minorEastAsia" w:hAnsiTheme="minorHAnsi" w:cstheme="minorBidi"/>
                <w:b w:val="0"/>
                <w:noProof/>
                <w:color w:val="auto"/>
                <w:sz w:val="22"/>
                <w:szCs w:val="22"/>
              </w:rPr>
              <w:tab/>
            </w:r>
            <w:r w:rsidR="001F081D" w:rsidRPr="00905D0F">
              <w:rPr>
                <w:rStyle w:val="Hyperlink"/>
                <w:noProof/>
              </w:rPr>
              <w:t>Test Automation</w:t>
            </w:r>
            <w:r w:rsidR="001F081D">
              <w:rPr>
                <w:noProof/>
                <w:webHidden/>
              </w:rPr>
              <w:tab/>
            </w:r>
            <w:r>
              <w:rPr>
                <w:noProof/>
                <w:webHidden/>
              </w:rPr>
              <w:fldChar w:fldCharType="begin"/>
            </w:r>
            <w:r w:rsidR="001F081D">
              <w:rPr>
                <w:noProof/>
                <w:webHidden/>
              </w:rPr>
              <w:instrText xml:space="preserve"> PAGEREF _Toc399876375 \h </w:instrText>
            </w:r>
            <w:r>
              <w:rPr>
                <w:noProof/>
                <w:webHidden/>
              </w:rPr>
            </w:r>
            <w:r>
              <w:rPr>
                <w:noProof/>
                <w:webHidden/>
              </w:rPr>
              <w:fldChar w:fldCharType="separate"/>
            </w:r>
            <w:r w:rsidR="001F081D">
              <w:rPr>
                <w:noProof/>
                <w:webHidden/>
              </w:rPr>
              <w:t>17</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76" w:history="1">
            <w:r w:rsidR="001F081D" w:rsidRPr="00905D0F">
              <w:rPr>
                <w:rStyle w:val="Hyperlink"/>
                <w:noProof/>
              </w:rPr>
              <w:t>7</w:t>
            </w:r>
            <w:r w:rsidR="001F081D">
              <w:rPr>
                <w:rFonts w:asciiTheme="minorHAnsi" w:eastAsiaTheme="minorEastAsia" w:hAnsiTheme="minorHAnsi" w:cstheme="minorBidi"/>
                <w:b w:val="0"/>
                <w:noProof/>
                <w:color w:val="auto"/>
                <w:sz w:val="22"/>
                <w:szCs w:val="22"/>
              </w:rPr>
              <w:tab/>
            </w:r>
            <w:r w:rsidR="001F081D" w:rsidRPr="00905D0F">
              <w:rPr>
                <w:rStyle w:val="Hyperlink"/>
                <w:noProof/>
              </w:rPr>
              <w:t>Out-of-scope</w:t>
            </w:r>
            <w:r w:rsidR="001F081D">
              <w:rPr>
                <w:noProof/>
                <w:webHidden/>
              </w:rPr>
              <w:tab/>
            </w:r>
            <w:r>
              <w:rPr>
                <w:noProof/>
                <w:webHidden/>
              </w:rPr>
              <w:fldChar w:fldCharType="begin"/>
            </w:r>
            <w:r w:rsidR="001F081D">
              <w:rPr>
                <w:noProof/>
                <w:webHidden/>
              </w:rPr>
              <w:instrText xml:space="preserve"> PAGEREF _Toc399876376 \h </w:instrText>
            </w:r>
            <w:r>
              <w:rPr>
                <w:noProof/>
                <w:webHidden/>
              </w:rPr>
            </w:r>
            <w:r>
              <w:rPr>
                <w:noProof/>
                <w:webHidden/>
              </w:rPr>
              <w:fldChar w:fldCharType="separate"/>
            </w:r>
            <w:r w:rsidR="001F081D">
              <w:rPr>
                <w:noProof/>
                <w:webHidden/>
              </w:rPr>
              <w:t>17</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77" w:history="1">
            <w:r w:rsidR="001F081D" w:rsidRPr="00905D0F">
              <w:rPr>
                <w:rStyle w:val="Hyperlink"/>
                <w:noProof/>
              </w:rPr>
              <w:t>8</w:t>
            </w:r>
            <w:r w:rsidR="001F081D">
              <w:rPr>
                <w:rFonts w:asciiTheme="minorHAnsi" w:eastAsiaTheme="minorEastAsia" w:hAnsiTheme="minorHAnsi" w:cstheme="minorBidi"/>
                <w:b w:val="0"/>
                <w:noProof/>
                <w:color w:val="auto"/>
                <w:sz w:val="22"/>
                <w:szCs w:val="22"/>
              </w:rPr>
              <w:tab/>
            </w:r>
            <w:r w:rsidR="001F081D" w:rsidRPr="00905D0F">
              <w:rPr>
                <w:rStyle w:val="Hyperlink"/>
                <w:noProof/>
              </w:rPr>
              <w:t>Testing Milestones</w:t>
            </w:r>
            <w:r w:rsidR="001F081D">
              <w:rPr>
                <w:noProof/>
                <w:webHidden/>
              </w:rPr>
              <w:tab/>
            </w:r>
            <w:r>
              <w:rPr>
                <w:noProof/>
                <w:webHidden/>
              </w:rPr>
              <w:fldChar w:fldCharType="begin"/>
            </w:r>
            <w:r w:rsidR="001F081D">
              <w:rPr>
                <w:noProof/>
                <w:webHidden/>
              </w:rPr>
              <w:instrText xml:space="preserve"> PAGEREF _Toc399876377 \h </w:instrText>
            </w:r>
            <w:r>
              <w:rPr>
                <w:noProof/>
                <w:webHidden/>
              </w:rPr>
            </w:r>
            <w:r>
              <w:rPr>
                <w:noProof/>
                <w:webHidden/>
              </w:rPr>
              <w:fldChar w:fldCharType="separate"/>
            </w:r>
            <w:r w:rsidR="001F081D">
              <w:rPr>
                <w:noProof/>
                <w:webHidden/>
              </w:rPr>
              <w:t>17</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78" w:history="1">
            <w:r w:rsidR="001F081D" w:rsidRPr="00905D0F">
              <w:rPr>
                <w:rStyle w:val="Hyperlink"/>
                <w:noProof/>
              </w:rPr>
              <w:t>9</w:t>
            </w:r>
            <w:r w:rsidR="001F081D">
              <w:rPr>
                <w:rFonts w:asciiTheme="minorHAnsi" w:eastAsiaTheme="minorEastAsia" w:hAnsiTheme="minorHAnsi" w:cstheme="minorBidi"/>
                <w:b w:val="0"/>
                <w:noProof/>
                <w:color w:val="auto"/>
                <w:sz w:val="22"/>
                <w:szCs w:val="22"/>
              </w:rPr>
              <w:tab/>
            </w:r>
            <w:r w:rsidR="001F081D" w:rsidRPr="00905D0F">
              <w:rPr>
                <w:rStyle w:val="Hyperlink"/>
                <w:noProof/>
              </w:rPr>
              <w:t>Test Execution Deliverables</w:t>
            </w:r>
            <w:r w:rsidR="001F081D">
              <w:rPr>
                <w:noProof/>
                <w:webHidden/>
              </w:rPr>
              <w:tab/>
            </w:r>
            <w:r>
              <w:rPr>
                <w:noProof/>
                <w:webHidden/>
              </w:rPr>
              <w:fldChar w:fldCharType="begin"/>
            </w:r>
            <w:r w:rsidR="001F081D">
              <w:rPr>
                <w:noProof/>
                <w:webHidden/>
              </w:rPr>
              <w:instrText xml:space="preserve"> PAGEREF _Toc399876378 \h </w:instrText>
            </w:r>
            <w:r>
              <w:rPr>
                <w:noProof/>
                <w:webHidden/>
              </w:rPr>
            </w:r>
            <w:r>
              <w:rPr>
                <w:noProof/>
                <w:webHidden/>
              </w:rPr>
              <w:fldChar w:fldCharType="separate"/>
            </w:r>
            <w:r w:rsidR="001F081D">
              <w:rPr>
                <w:noProof/>
                <w:webHidden/>
              </w:rPr>
              <w:t>18</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79" w:history="1">
            <w:r w:rsidR="001F081D" w:rsidRPr="00905D0F">
              <w:rPr>
                <w:rStyle w:val="Hyperlink"/>
                <w:noProof/>
              </w:rPr>
              <w:t>10</w:t>
            </w:r>
            <w:r w:rsidR="001F081D">
              <w:rPr>
                <w:rFonts w:asciiTheme="minorHAnsi" w:eastAsiaTheme="minorEastAsia" w:hAnsiTheme="minorHAnsi" w:cstheme="minorBidi"/>
                <w:b w:val="0"/>
                <w:noProof/>
                <w:color w:val="auto"/>
                <w:sz w:val="22"/>
                <w:szCs w:val="22"/>
              </w:rPr>
              <w:tab/>
            </w:r>
            <w:r w:rsidR="001F081D" w:rsidRPr="00905D0F">
              <w:rPr>
                <w:rStyle w:val="Hyperlink"/>
                <w:noProof/>
              </w:rPr>
              <w:t>Defect Management</w:t>
            </w:r>
            <w:r w:rsidR="001F081D">
              <w:rPr>
                <w:noProof/>
                <w:webHidden/>
              </w:rPr>
              <w:tab/>
            </w:r>
            <w:r>
              <w:rPr>
                <w:noProof/>
                <w:webHidden/>
              </w:rPr>
              <w:fldChar w:fldCharType="begin"/>
            </w:r>
            <w:r w:rsidR="001F081D">
              <w:rPr>
                <w:noProof/>
                <w:webHidden/>
              </w:rPr>
              <w:instrText xml:space="preserve"> PAGEREF _Toc399876379 \h </w:instrText>
            </w:r>
            <w:r>
              <w:rPr>
                <w:noProof/>
                <w:webHidden/>
              </w:rPr>
            </w:r>
            <w:r>
              <w:rPr>
                <w:noProof/>
                <w:webHidden/>
              </w:rPr>
              <w:fldChar w:fldCharType="separate"/>
            </w:r>
            <w:r w:rsidR="001F081D">
              <w:rPr>
                <w:noProof/>
                <w:webHidden/>
              </w:rPr>
              <w:t>19</w:t>
            </w:r>
            <w:r>
              <w:rPr>
                <w:noProof/>
                <w:webHidden/>
              </w:rPr>
              <w:fldChar w:fldCharType="end"/>
            </w:r>
          </w:hyperlink>
        </w:p>
        <w:p w:rsidR="001F081D" w:rsidRDefault="00D70504">
          <w:pPr>
            <w:pStyle w:val="TOC2"/>
            <w:tabs>
              <w:tab w:val="left" w:pos="1100"/>
              <w:tab w:val="right" w:leader="dot" w:pos="9350"/>
            </w:tabs>
            <w:rPr>
              <w:rFonts w:asciiTheme="minorHAnsi" w:eastAsiaTheme="minorEastAsia" w:hAnsiTheme="minorHAnsi" w:cstheme="minorBidi"/>
              <w:b w:val="0"/>
              <w:noProof/>
              <w:color w:val="auto"/>
              <w:szCs w:val="22"/>
            </w:rPr>
          </w:pPr>
          <w:hyperlink w:anchor="_Toc399876380" w:history="1">
            <w:r w:rsidR="001F081D" w:rsidRPr="00905D0F">
              <w:rPr>
                <w:rStyle w:val="Hyperlink"/>
                <w:noProof/>
              </w:rPr>
              <w:t>10.1</w:t>
            </w:r>
            <w:r w:rsidR="001F081D">
              <w:rPr>
                <w:rFonts w:asciiTheme="minorHAnsi" w:eastAsiaTheme="minorEastAsia" w:hAnsiTheme="minorHAnsi" w:cstheme="minorBidi"/>
                <w:b w:val="0"/>
                <w:noProof/>
                <w:color w:val="auto"/>
                <w:szCs w:val="22"/>
              </w:rPr>
              <w:tab/>
            </w:r>
            <w:r w:rsidR="001F081D" w:rsidRPr="00905D0F">
              <w:rPr>
                <w:rStyle w:val="Hyperlink"/>
                <w:noProof/>
              </w:rPr>
              <w:t>Defect Logging</w:t>
            </w:r>
            <w:r w:rsidR="001F081D">
              <w:rPr>
                <w:noProof/>
                <w:webHidden/>
              </w:rPr>
              <w:tab/>
            </w:r>
            <w:r>
              <w:rPr>
                <w:noProof/>
                <w:webHidden/>
              </w:rPr>
              <w:fldChar w:fldCharType="begin"/>
            </w:r>
            <w:r w:rsidR="001F081D">
              <w:rPr>
                <w:noProof/>
                <w:webHidden/>
              </w:rPr>
              <w:instrText xml:space="preserve"> PAGEREF _Toc399876380 \h </w:instrText>
            </w:r>
            <w:r>
              <w:rPr>
                <w:noProof/>
                <w:webHidden/>
              </w:rPr>
            </w:r>
            <w:r>
              <w:rPr>
                <w:noProof/>
                <w:webHidden/>
              </w:rPr>
              <w:fldChar w:fldCharType="separate"/>
            </w:r>
            <w:r w:rsidR="001F081D">
              <w:rPr>
                <w:noProof/>
                <w:webHidden/>
              </w:rPr>
              <w:t>19</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81" w:history="1">
            <w:r w:rsidR="001F081D" w:rsidRPr="00905D0F">
              <w:rPr>
                <w:rStyle w:val="Hyperlink"/>
                <w:noProof/>
              </w:rPr>
              <w:t>10.1.1</w:t>
            </w:r>
            <w:r w:rsidR="001F081D">
              <w:rPr>
                <w:rFonts w:asciiTheme="minorHAnsi" w:eastAsiaTheme="minorEastAsia" w:hAnsiTheme="minorHAnsi" w:cstheme="minorBidi"/>
                <w:i w:val="0"/>
                <w:noProof/>
                <w:color w:val="auto"/>
                <w:sz w:val="22"/>
                <w:szCs w:val="22"/>
              </w:rPr>
              <w:tab/>
            </w:r>
            <w:r w:rsidR="001F081D" w:rsidRPr="00905D0F">
              <w:rPr>
                <w:rStyle w:val="Hyperlink"/>
                <w:noProof/>
              </w:rPr>
              <w:t>Guidelines</w:t>
            </w:r>
            <w:r w:rsidR="001F081D">
              <w:rPr>
                <w:noProof/>
                <w:webHidden/>
              </w:rPr>
              <w:tab/>
            </w:r>
            <w:r>
              <w:rPr>
                <w:noProof/>
                <w:webHidden/>
              </w:rPr>
              <w:fldChar w:fldCharType="begin"/>
            </w:r>
            <w:r w:rsidR="001F081D">
              <w:rPr>
                <w:noProof/>
                <w:webHidden/>
              </w:rPr>
              <w:instrText xml:space="preserve"> PAGEREF _Toc399876381 \h </w:instrText>
            </w:r>
            <w:r>
              <w:rPr>
                <w:noProof/>
                <w:webHidden/>
              </w:rPr>
            </w:r>
            <w:r>
              <w:rPr>
                <w:noProof/>
                <w:webHidden/>
              </w:rPr>
              <w:fldChar w:fldCharType="separate"/>
            </w:r>
            <w:r w:rsidR="001F081D">
              <w:rPr>
                <w:noProof/>
                <w:webHidden/>
              </w:rPr>
              <w:t>19</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82" w:history="1">
            <w:r w:rsidR="001F081D" w:rsidRPr="00905D0F">
              <w:rPr>
                <w:rStyle w:val="Hyperlink"/>
                <w:noProof/>
              </w:rPr>
              <w:t>10.1.2</w:t>
            </w:r>
            <w:r w:rsidR="001F081D">
              <w:rPr>
                <w:rFonts w:asciiTheme="minorHAnsi" w:eastAsiaTheme="minorEastAsia" w:hAnsiTheme="minorHAnsi" w:cstheme="minorBidi"/>
                <w:i w:val="0"/>
                <w:noProof/>
                <w:color w:val="auto"/>
                <w:sz w:val="22"/>
                <w:szCs w:val="22"/>
              </w:rPr>
              <w:tab/>
            </w:r>
            <w:r w:rsidR="001F081D" w:rsidRPr="00905D0F">
              <w:rPr>
                <w:rStyle w:val="Hyperlink"/>
                <w:noProof/>
              </w:rPr>
              <w:t>Blocking</w:t>
            </w:r>
            <w:r w:rsidR="001F081D">
              <w:rPr>
                <w:noProof/>
                <w:webHidden/>
              </w:rPr>
              <w:tab/>
            </w:r>
            <w:r>
              <w:rPr>
                <w:noProof/>
                <w:webHidden/>
              </w:rPr>
              <w:fldChar w:fldCharType="begin"/>
            </w:r>
            <w:r w:rsidR="001F081D">
              <w:rPr>
                <w:noProof/>
                <w:webHidden/>
              </w:rPr>
              <w:instrText xml:space="preserve"> PAGEREF _Toc399876382 \h </w:instrText>
            </w:r>
            <w:r>
              <w:rPr>
                <w:noProof/>
                <w:webHidden/>
              </w:rPr>
            </w:r>
            <w:r>
              <w:rPr>
                <w:noProof/>
                <w:webHidden/>
              </w:rPr>
              <w:fldChar w:fldCharType="separate"/>
            </w:r>
            <w:r w:rsidR="001F081D">
              <w:rPr>
                <w:noProof/>
                <w:webHidden/>
              </w:rPr>
              <w:t>19</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83" w:history="1">
            <w:r w:rsidR="001F081D" w:rsidRPr="00905D0F">
              <w:rPr>
                <w:rStyle w:val="Hyperlink"/>
                <w:noProof/>
              </w:rPr>
              <w:t>10.1.3</w:t>
            </w:r>
            <w:r w:rsidR="001F081D">
              <w:rPr>
                <w:rFonts w:asciiTheme="minorHAnsi" w:eastAsiaTheme="minorEastAsia" w:hAnsiTheme="minorHAnsi" w:cstheme="minorBidi"/>
                <w:i w:val="0"/>
                <w:noProof/>
                <w:color w:val="auto"/>
                <w:sz w:val="22"/>
                <w:szCs w:val="22"/>
              </w:rPr>
              <w:tab/>
            </w:r>
            <w:r w:rsidR="001F081D" w:rsidRPr="00905D0F">
              <w:rPr>
                <w:rStyle w:val="Hyperlink"/>
                <w:noProof/>
              </w:rPr>
              <w:t>Severity</w:t>
            </w:r>
            <w:r w:rsidR="001F081D">
              <w:rPr>
                <w:noProof/>
                <w:webHidden/>
              </w:rPr>
              <w:tab/>
            </w:r>
            <w:r>
              <w:rPr>
                <w:noProof/>
                <w:webHidden/>
              </w:rPr>
              <w:fldChar w:fldCharType="begin"/>
            </w:r>
            <w:r w:rsidR="001F081D">
              <w:rPr>
                <w:noProof/>
                <w:webHidden/>
              </w:rPr>
              <w:instrText xml:space="preserve"> PAGEREF _Toc399876383 \h </w:instrText>
            </w:r>
            <w:r>
              <w:rPr>
                <w:noProof/>
                <w:webHidden/>
              </w:rPr>
            </w:r>
            <w:r>
              <w:rPr>
                <w:noProof/>
                <w:webHidden/>
              </w:rPr>
              <w:fldChar w:fldCharType="separate"/>
            </w:r>
            <w:r w:rsidR="001F081D">
              <w:rPr>
                <w:noProof/>
                <w:webHidden/>
              </w:rPr>
              <w:t>19</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84" w:history="1">
            <w:r w:rsidR="001F081D" w:rsidRPr="00905D0F">
              <w:rPr>
                <w:rStyle w:val="Hyperlink"/>
                <w:noProof/>
              </w:rPr>
              <w:t>10.1.4</w:t>
            </w:r>
            <w:r w:rsidR="001F081D">
              <w:rPr>
                <w:rFonts w:asciiTheme="minorHAnsi" w:eastAsiaTheme="minorEastAsia" w:hAnsiTheme="minorHAnsi" w:cstheme="minorBidi"/>
                <w:i w:val="0"/>
                <w:noProof/>
                <w:color w:val="auto"/>
                <w:sz w:val="22"/>
                <w:szCs w:val="22"/>
              </w:rPr>
              <w:tab/>
            </w:r>
            <w:r w:rsidR="001F081D" w:rsidRPr="00905D0F">
              <w:rPr>
                <w:rStyle w:val="Hyperlink"/>
                <w:noProof/>
              </w:rPr>
              <w:t>Priority</w:t>
            </w:r>
            <w:r w:rsidR="001F081D">
              <w:rPr>
                <w:noProof/>
                <w:webHidden/>
              </w:rPr>
              <w:tab/>
            </w:r>
            <w:r>
              <w:rPr>
                <w:noProof/>
                <w:webHidden/>
              </w:rPr>
              <w:fldChar w:fldCharType="begin"/>
            </w:r>
            <w:r w:rsidR="001F081D">
              <w:rPr>
                <w:noProof/>
                <w:webHidden/>
              </w:rPr>
              <w:instrText xml:space="preserve"> PAGEREF _Toc399876384 \h </w:instrText>
            </w:r>
            <w:r>
              <w:rPr>
                <w:noProof/>
                <w:webHidden/>
              </w:rPr>
            </w:r>
            <w:r>
              <w:rPr>
                <w:noProof/>
                <w:webHidden/>
              </w:rPr>
              <w:fldChar w:fldCharType="separate"/>
            </w:r>
            <w:r w:rsidR="001F081D">
              <w:rPr>
                <w:noProof/>
                <w:webHidden/>
              </w:rPr>
              <w:t>20</w:t>
            </w:r>
            <w:r>
              <w:rPr>
                <w:noProof/>
                <w:webHidden/>
              </w:rPr>
              <w:fldChar w:fldCharType="end"/>
            </w:r>
          </w:hyperlink>
        </w:p>
        <w:p w:rsidR="001F081D" w:rsidRDefault="00D70504">
          <w:pPr>
            <w:pStyle w:val="TOC4"/>
            <w:tabs>
              <w:tab w:val="left" w:pos="1540"/>
              <w:tab w:val="right" w:leader="dot" w:pos="9350"/>
            </w:tabs>
            <w:rPr>
              <w:rFonts w:asciiTheme="minorHAnsi" w:eastAsiaTheme="minorEastAsia" w:hAnsiTheme="minorHAnsi" w:cstheme="minorBidi"/>
              <w:i w:val="0"/>
              <w:noProof/>
              <w:color w:val="auto"/>
              <w:sz w:val="22"/>
              <w:szCs w:val="22"/>
            </w:rPr>
          </w:pPr>
          <w:hyperlink w:anchor="_Toc399876385" w:history="1">
            <w:r w:rsidR="001F081D" w:rsidRPr="00905D0F">
              <w:rPr>
                <w:rStyle w:val="Hyperlink"/>
                <w:noProof/>
              </w:rPr>
              <w:t>10.1.5</w:t>
            </w:r>
            <w:r w:rsidR="001F081D">
              <w:rPr>
                <w:rFonts w:asciiTheme="minorHAnsi" w:eastAsiaTheme="minorEastAsia" w:hAnsiTheme="minorHAnsi" w:cstheme="minorBidi"/>
                <w:i w:val="0"/>
                <w:noProof/>
                <w:color w:val="auto"/>
                <w:sz w:val="22"/>
                <w:szCs w:val="22"/>
              </w:rPr>
              <w:tab/>
            </w:r>
            <w:r w:rsidR="001F081D" w:rsidRPr="00905D0F">
              <w:rPr>
                <w:rStyle w:val="Hyperlink"/>
                <w:noProof/>
              </w:rPr>
              <w:t>Defect Resolution</w:t>
            </w:r>
            <w:r w:rsidR="001F081D">
              <w:rPr>
                <w:noProof/>
                <w:webHidden/>
              </w:rPr>
              <w:tab/>
            </w:r>
            <w:r>
              <w:rPr>
                <w:noProof/>
                <w:webHidden/>
              </w:rPr>
              <w:fldChar w:fldCharType="begin"/>
            </w:r>
            <w:r w:rsidR="001F081D">
              <w:rPr>
                <w:noProof/>
                <w:webHidden/>
              </w:rPr>
              <w:instrText xml:space="preserve"> PAGEREF _Toc399876385 \h </w:instrText>
            </w:r>
            <w:r>
              <w:rPr>
                <w:noProof/>
                <w:webHidden/>
              </w:rPr>
            </w:r>
            <w:r>
              <w:rPr>
                <w:noProof/>
                <w:webHidden/>
              </w:rPr>
              <w:fldChar w:fldCharType="separate"/>
            </w:r>
            <w:r w:rsidR="001F081D">
              <w:rPr>
                <w:noProof/>
                <w:webHidden/>
              </w:rPr>
              <w:t>20</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86" w:history="1">
            <w:r w:rsidR="001F081D" w:rsidRPr="00905D0F">
              <w:rPr>
                <w:rStyle w:val="Hyperlink"/>
                <w:noProof/>
              </w:rPr>
              <w:t>11</w:t>
            </w:r>
            <w:r w:rsidR="001F081D">
              <w:rPr>
                <w:rFonts w:asciiTheme="minorHAnsi" w:eastAsiaTheme="minorEastAsia" w:hAnsiTheme="minorHAnsi" w:cstheme="minorBidi"/>
                <w:b w:val="0"/>
                <w:noProof/>
                <w:color w:val="auto"/>
                <w:sz w:val="22"/>
                <w:szCs w:val="22"/>
              </w:rPr>
              <w:tab/>
            </w:r>
            <w:r w:rsidR="001F081D" w:rsidRPr="00905D0F">
              <w:rPr>
                <w:rStyle w:val="Hyperlink"/>
                <w:noProof/>
              </w:rPr>
              <w:t>Test reporting</w:t>
            </w:r>
            <w:r w:rsidR="001F081D">
              <w:rPr>
                <w:noProof/>
                <w:webHidden/>
              </w:rPr>
              <w:tab/>
            </w:r>
            <w:r>
              <w:rPr>
                <w:noProof/>
                <w:webHidden/>
              </w:rPr>
              <w:fldChar w:fldCharType="begin"/>
            </w:r>
            <w:r w:rsidR="001F081D">
              <w:rPr>
                <w:noProof/>
                <w:webHidden/>
              </w:rPr>
              <w:instrText xml:space="preserve"> PAGEREF _Toc399876386 \h </w:instrText>
            </w:r>
            <w:r>
              <w:rPr>
                <w:noProof/>
                <w:webHidden/>
              </w:rPr>
            </w:r>
            <w:r>
              <w:rPr>
                <w:noProof/>
                <w:webHidden/>
              </w:rPr>
              <w:fldChar w:fldCharType="separate"/>
            </w:r>
            <w:r w:rsidR="001F081D">
              <w:rPr>
                <w:noProof/>
                <w:webHidden/>
              </w:rPr>
              <w:t>20</w:t>
            </w:r>
            <w:r>
              <w:rPr>
                <w:noProof/>
                <w:webHidden/>
              </w:rPr>
              <w:fldChar w:fldCharType="end"/>
            </w:r>
          </w:hyperlink>
        </w:p>
        <w:p w:rsidR="001F081D" w:rsidRDefault="00D70504">
          <w:pPr>
            <w:pStyle w:val="TOC2"/>
            <w:tabs>
              <w:tab w:val="left" w:pos="1100"/>
              <w:tab w:val="right" w:leader="dot" w:pos="9350"/>
            </w:tabs>
            <w:rPr>
              <w:rFonts w:asciiTheme="minorHAnsi" w:eastAsiaTheme="minorEastAsia" w:hAnsiTheme="minorHAnsi" w:cstheme="minorBidi"/>
              <w:b w:val="0"/>
              <w:noProof/>
              <w:color w:val="auto"/>
              <w:szCs w:val="22"/>
            </w:rPr>
          </w:pPr>
          <w:hyperlink w:anchor="_Toc399876387" w:history="1">
            <w:r w:rsidR="001F081D" w:rsidRPr="00905D0F">
              <w:rPr>
                <w:rStyle w:val="Hyperlink"/>
                <w:noProof/>
              </w:rPr>
              <w:t>11.1</w:t>
            </w:r>
            <w:r w:rsidR="001F081D">
              <w:rPr>
                <w:rFonts w:asciiTheme="minorHAnsi" w:eastAsiaTheme="minorEastAsia" w:hAnsiTheme="minorHAnsi" w:cstheme="minorBidi"/>
                <w:b w:val="0"/>
                <w:noProof/>
                <w:color w:val="auto"/>
                <w:szCs w:val="22"/>
              </w:rPr>
              <w:tab/>
            </w:r>
            <w:r w:rsidR="001F081D" w:rsidRPr="00905D0F">
              <w:rPr>
                <w:rStyle w:val="Hyperlink"/>
                <w:noProof/>
              </w:rPr>
              <w:t>Test Logs</w:t>
            </w:r>
            <w:r w:rsidR="001F081D">
              <w:rPr>
                <w:noProof/>
                <w:webHidden/>
              </w:rPr>
              <w:tab/>
            </w:r>
            <w:r>
              <w:rPr>
                <w:noProof/>
                <w:webHidden/>
              </w:rPr>
              <w:fldChar w:fldCharType="begin"/>
            </w:r>
            <w:r w:rsidR="001F081D">
              <w:rPr>
                <w:noProof/>
                <w:webHidden/>
              </w:rPr>
              <w:instrText xml:space="preserve"> PAGEREF _Toc399876387 \h </w:instrText>
            </w:r>
            <w:r>
              <w:rPr>
                <w:noProof/>
                <w:webHidden/>
              </w:rPr>
            </w:r>
            <w:r>
              <w:rPr>
                <w:noProof/>
                <w:webHidden/>
              </w:rPr>
              <w:fldChar w:fldCharType="separate"/>
            </w:r>
            <w:r w:rsidR="001F081D">
              <w:rPr>
                <w:noProof/>
                <w:webHidden/>
              </w:rPr>
              <w:t>20</w:t>
            </w:r>
            <w:r>
              <w:rPr>
                <w:noProof/>
                <w:webHidden/>
              </w:rPr>
              <w:fldChar w:fldCharType="end"/>
            </w:r>
          </w:hyperlink>
        </w:p>
        <w:p w:rsidR="001F081D" w:rsidRDefault="00D70504">
          <w:pPr>
            <w:pStyle w:val="TOC2"/>
            <w:tabs>
              <w:tab w:val="left" w:pos="1100"/>
              <w:tab w:val="right" w:leader="dot" w:pos="9350"/>
            </w:tabs>
            <w:rPr>
              <w:rFonts w:asciiTheme="minorHAnsi" w:eastAsiaTheme="minorEastAsia" w:hAnsiTheme="minorHAnsi" w:cstheme="minorBidi"/>
              <w:b w:val="0"/>
              <w:noProof/>
              <w:color w:val="auto"/>
              <w:szCs w:val="22"/>
            </w:rPr>
          </w:pPr>
          <w:hyperlink w:anchor="_Toc399876388" w:history="1">
            <w:r w:rsidR="001F081D" w:rsidRPr="00905D0F">
              <w:rPr>
                <w:rStyle w:val="Hyperlink"/>
                <w:noProof/>
              </w:rPr>
              <w:t>11.2</w:t>
            </w:r>
            <w:r w:rsidR="001F081D">
              <w:rPr>
                <w:rFonts w:asciiTheme="minorHAnsi" w:eastAsiaTheme="minorEastAsia" w:hAnsiTheme="minorHAnsi" w:cstheme="minorBidi"/>
                <w:b w:val="0"/>
                <w:noProof/>
                <w:color w:val="auto"/>
                <w:szCs w:val="22"/>
              </w:rPr>
              <w:tab/>
            </w:r>
            <w:r w:rsidR="001F081D" w:rsidRPr="00905D0F">
              <w:rPr>
                <w:rStyle w:val="Hyperlink"/>
                <w:noProof/>
              </w:rPr>
              <w:t>Defect Reports</w:t>
            </w:r>
            <w:r w:rsidR="001F081D">
              <w:rPr>
                <w:noProof/>
                <w:webHidden/>
              </w:rPr>
              <w:tab/>
            </w:r>
            <w:r>
              <w:rPr>
                <w:noProof/>
                <w:webHidden/>
              </w:rPr>
              <w:fldChar w:fldCharType="begin"/>
            </w:r>
            <w:r w:rsidR="001F081D">
              <w:rPr>
                <w:noProof/>
                <w:webHidden/>
              </w:rPr>
              <w:instrText xml:space="preserve"> PAGEREF _Toc399876388 \h </w:instrText>
            </w:r>
            <w:r>
              <w:rPr>
                <w:noProof/>
                <w:webHidden/>
              </w:rPr>
            </w:r>
            <w:r>
              <w:rPr>
                <w:noProof/>
                <w:webHidden/>
              </w:rPr>
              <w:fldChar w:fldCharType="separate"/>
            </w:r>
            <w:r w:rsidR="001F081D">
              <w:rPr>
                <w:noProof/>
                <w:webHidden/>
              </w:rPr>
              <w:t>20</w:t>
            </w:r>
            <w:r>
              <w:rPr>
                <w:noProof/>
                <w:webHidden/>
              </w:rPr>
              <w:fldChar w:fldCharType="end"/>
            </w:r>
          </w:hyperlink>
        </w:p>
        <w:p w:rsidR="001F081D" w:rsidRDefault="00D70504">
          <w:pPr>
            <w:pStyle w:val="TOC2"/>
            <w:tabs>
              <w:tab w:val="left" w:pos="1100"/>
              <w:tab w:val="right" w:leader="dot" w:pos="9350"/>
            </w:tabs>
            <w:rPr>
              <w:rFonts w:asciiTheme="minorHAnsi" w:eastAsiaTheme="minorEastAsia" w:hAnsiTheme="minorHAnsi" w:cstheme="minorBidi"/>
              <w:b w:val="0"/>
              <w:noProof/>
              <w:color w:val="auto"/>
              <w:szCs w:val="22"/>
            </w:rPr>
          </w:pPr>
          <w:hyperlink w:anchor="_Toc399876389" w:history="1">
            <w:r w:rsidR="001F081D" w:rsidRPr="00905D0F">
              <w:rPr>
                <w:rStyle w:val="Hyperlink"/>
                <w:noProof/>
              </w:rPr>
              <w:t>11.3</w:t>
            </w:r>
            <w:r w:rsidR="001F081D">
              <w:rPr>
                <w:rFonts w:asciiTheme="minorHAnsi" w:eastAsiaTheme="minorEastAsia" w:hAnsiTheme="minorHAnsi" w:cstheme="minorBidi"/>
                <w:b w:val="0"/>
                <w:noProof/>
                <w:color w:val="auto"/>
                <w:szCs w:val="22"/>
              </w:rPr>
              <w:tab/>
            </w:r>
            <w:r w:rsidR="001F081D" w:rsidRPr="00905D0F">
              <w:rPr>
                <w:rStyle w:val="Hyperlink"/>
                <w:noProof/>
              </w:rPr>
              <w:t>Test Summary Reports</w:t>
            </w:r>
            <w:r w:rsidR="001F081D">
              <w:rPr>
                <w:noProof/>
                <w:webHidden/>
              </w:rPr>
              <w:tab/>
            </w:r>
            <w:r>
              <w:rPr>
                <w:noProof/>
                <w:webHidden/>
              </w:rPr>
              <w:fldChar w:fldCharType="begin"/>
            </w:r>
            <w:r w:rsidR="001F081D">
              <w:rPr>
                <w:noProof/>
                <w:webHidden/>
              </w:rPr>
              <w:instrText xml:space="preserve"> PAGEREF _Toc399876389 \h </w:instrText>
            </w:r>
            <w:r>
              <w:rPr>
                <w:noProof/>
                <w:webHidden/>
              </w:rPr>
            </w:r>
            <w:r>
              <w:rPr>
                <w:noProof/>
                <w:webHidden/>
              </w:rPr>
              <w:fldChar w:fldCharType="separate"/>
            </w:r>
            <w:r w:rsidR="001F081D">
              <w:rPr>
                <w:noProof/>
                <w:webHidden/>
              </w:rPr>
              <w:t>21</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90" w:history="1">
            <w:r w:rsidR="001F081D" w:rsidRPr="00905D0F">
              <w:rPr>
                <w:rStyle w:val="Hyperlink"/>
                <w:noProof/>
              </w:rPr>
              <w:t>12</w:t>
            </w:r>
            <w:r w:rsidR="001F081D">
              <w:rPr>
                <w:rFonts w:asciiTheme="minorHAnsi" w:eastAsiaTheme="minorEastAsia" w:hAnsiTheme="minorHAnsi" w:cstheme="minorBidi"/>
                <w:b w:val="0"/>
                <w:noProof/>
                <w:color w:val="auto"/>
                <w:sz w:val="22"/>
                <w:szCs w:val="22"/>
              </w:rPr>
              <w:tab/>
            </w:r>
            <w:r w:rsidR="001F081D" w:rsidRPr="00905D0F">
              <w:rPr>
                <w:rStyle w:val="Hyperlink"/>
                <w:noProof/>
              </w:rPr>
              <w:t>Assumptions and constraints</w:t>
            </w:r>
            <w:r w:rsidR="001F081D">
              <w:rPr>
                <w:noProof/>
                <w:webHidden/>
              </w:rPr>
              <w:tab/>
            </w:r>
            <w:r>
              <w:rPr>
                <w:noProof/>
                <w:webHidden/>
              </w:rPr>
              <w:fldChar w:fldCharType="begin"/>
            </w:r>
            <w:r w:rsidR="001F081D">
              <w:rPr>
                <w:noProof/>
                <w:webHidden/>
              </w:rPr>
              <w:instrText xml:space="preserve"> PAGEREF _Toc399876390 \h </w:instrText>
            </w:r>
            <w:r>
              <w:rPr>
                <w:noProof/>
                <w:webHidden/>
              </w:rPr>
            </w:r>
            <w:r>
              <w:rPr>
                <w:noProof/>
                <w:webHidden/>
              </w:rPr>
              <w:fldChar w:fldCharType="separate"/>
            </w:r>
            <w:r w:rsidR="001F081D">
              <w:rPr>
                <w:noProof/>
                <w:webHidden/>
              </w:rPr>
              <w:t>21</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91" w:history="1">
            <w:r w:rsidR="001F081D" w:rsidRPr="00905D0F">
              <w:rPr>
                <w:rStyle w:val="Hyperlink"/>
                <w:noProof/>
              </w:rPr>
              <w:t>13</w:t>
            </w:r>
            <w:r w:rsidR="001F081D">
              <w:rPr>
                <w:rFonts w:asciiTheme="minorHAnsi" w:eastAsiaTheme="minorEastAsia" w:hAnsiTheme="minorHAnsi" w:cstheme="minorBidi"/>
                <w:b w:val="0"/>
                <w:noProof/>
                <w:color w:val="auto"/>
                <w:sz w:val="22"/>
                <w:szCs w:val="22"/>
              </w:rPr>
              <w:tab/>
            </w:r>
            <w:r w:rsidR="001F081D" w:rsidRPr="00905D0F">
              <w:rPr>
                <w:rStyle w:val="Hyperlink"/>
                <w:noProof/>
              </w:rPr>
              <w:t>Risks and mitigation</w:t>
            </w:r>
            <w:r w:rsidR="001F081D">
              <w:rPr>
                <w:noProof/>
                <w:webHidden/>
              </w:rPr>
              <w:tab/>
            </w:r>
            <w:r>
              <w:rPr>
                <w:noProof/>
                <w:webHidden/>
              </w:rPr>
              <w:fldChar w:fldCharType="begin"/>
            </w:r>
            <w:r w:rsidR="001F081D">
              <w:rPr>
                <w:noProof/>
                <w:webHidden/>
              </w:rPr>
              <w:instrText xml:space="preserve"> PAGEREF _Toc399876391 \h </w:instrText>
            </w:r>
            <w:r>
              <w:rPr>
                <w:noProof/>
                <w:webHidden/>
              </w:rPr>
            </w:r>
            <w:r>
              <w:rPr>
                <w:noProof/>
                <w:webHidden/>
              </w:rPr>
              <w:fldChar w:fldCharType="separate"/>
            </w:r>
            <w:r w:rsidR="001F081D">
              <w:rPr>
                <w:noProof/>
                <w:webHidden/>
              </w:rPr>
              <w:t>22</w:t>
            </w:r>
            <w:r>
              <w:rPr>
                <w:noProof/>
                <w:webHidden/>
              </w:rPr>
              <w:fldChar w:fldCharType="end"/>
            </w:r>
          </w:hyperlink>
        </w:p>
        <w:p w:rsidR="001F081D" w:rsidRDefault="00D70504">
          <w:pPr>
            <w:pStyle w:val="TOC1"/>
            <w:rPr>
              <w:rFonts w:asciiTheme="minorHAnsi" w:eastAsiaTheme="minorEastAsia" w:hAnsiTheme="minorHAnsi" w:cstheme="minorBidi"/>
              <w:b w:val="0"/>
              <w:noProof/>
              <w:color w:val="auto"/>
              <w:sz w:val="22"/>
              <w:szCs w:val="22"/>
            </w:rPr>
          </w:pPr>
          <w:hyperlink w:anchor="_Toc399876392" w:history="1">
            <w:r w:rsidR="001F081D" w:rsidRPr="00905D0F">
              <w:rPr>
                <w:rStyle w:val="Hyperlink"/>
                <w:noProof/>
              </w:rPr>
              <w:t>14</w:t>
            </w:r>
            <w:r w:rsidR="001F081D">
              <w:rPr>
                <w:rFonts w:asciiTheme="minorHAnsi" w:eastAsiaTheme="minorEastAsia" w:hAnsiTheme="minorHAnsi" w:cstheme="minorBidi"/>
                <w:b w:val="0"/>
                <w:noProof/>
                <w:color w:val="auto"/>
                <w:sz w:val="22"/>
                <w:szCs w:val="22"/>
              </w:rPr>
              <w:tab/>
            </w:r>
            <w:r w:rsidR="001F081D" w:rsidRPr="00905D0F">
              <w:rPr>
                <w:rStyle w:val="Hyperlink"/>
                <w:noProof/>
              </w:rPr>
              <w:t>Sign-off</w:t>
            </w:r>
            <w:r w:rsidR="001F081D">
              <w:rPr>
                <w:noProof/>
                <w:webHidden/>
              </w:rPr>
              <w:tab/>
            </w:r>
            <w:r>
              <w:rPr>
                <w:noProof/>
                <w:webHidden/>
              </w:rPr>
              <w:fldChar w:fldCharType="begin"/>
            </w:r>
            <w:r w:rsidR="001F081D">
              <w:rPr>
                <w:noProof/>
                <w:webHidden/>
              </w:rPr>
              <w:instrText xml:space="preserve"> PAGEREF _Toc399876392 \h </w:instrText>
            </w:r>
            <w:r>
              <w:rPr>
                <w:noProof/>
                <w:webHidden/>
              </w:rPr>
            </w:r>
            <w:r>
              <w:rPr>
                <w:noProof/>
                <w:webHidden/>
              </w:rPr>
              <w:fldChar w:fldCharType="separate"/>
            </w:r>
            <w:r w:rsidR="001F081D">
              <w:rPr>
                <w:noProof/>
                <w:webHidden/>
              </w:rPr>
              <w:t>22</w:t>
            </w:r>
            <w:r>
              <w:rPr>
                <w:noProof/>
                <w:webHidden/>
              </w:rPr>
              <w:fldChar w:fldCharType="end"/>
            </w:r>
          </w:hyperlink>
        </w:p>
        <w:p w:rsidR="00221A21" w:rsidRDefault="00D70504" w:rsidP="00257E60">
          <w:pPr>
            <w:spacing w:line="276" w:lineRule="auto"/>
          </w:pPr>
          <w:r>
            <w:rPr>
              <w:b/>
              <w:color w:val="006496"/>
              <w:sz w:val="22"/>
            </w:rPr>
            <w:fldChar w:fldCharType="end"/>
          </w:r>
        </w:p>
      </w:sdtContent>
    </w:sdt>
    <w:p w:rsidR="001D3AF6" w:rsidRDefault="001D3AF6" w:rsidP="00257E60">
      <w:pPr>
        <w:spacing w:line="276" w:lineRule="auto"/>
        <w:jc w:val="both"/>
      </w:pPr>
    </w:p>
    <w:p w:rsidR="001D3AF6" w:rsidRDefault="001D3AF6" w:rsidP="00257E60">
      <w:pPr>
        <w:spacing w:line="276" w:lineRule="auto"/>
        <w:jc w:val="both"/>
      </w:pPr>
    </w:p>
    <w:p w:rsidR="001D3AF6" w:rsidRDefault="001D3AF6" w:rsidP="00257E60">
      <w:pPr>
        <w:spacing w:line="276" w:lineRule="auto"/>
        <w:jc w:val="both"/>
      </w:pPr>
    </w:p>
    <w:p w:rsidR="00A628DD" w:rsidRDefault="00A628DD">
      <w:r>
        <w:br w:type="page"/>
      </w:r>
    </w:p>
    <w:p w:rsidR="00EC1677" w:rsidRDefault="00EC1677" w:rsidP="002C218D">
      <w:pPr>
        <w:pStyle w:val="Heading1"/>
      </w:pPr>
      <w:bookmarkStart w:id="2" w:name="_Toc399876341"/>
      <w:bookmarkStart w:id="3" w:name="_Toc355619168"/>
      <w:bookmarkStart w:id="4" w:name="_Toc355623254"/>
      <w:bookmarkStart w:id="5" w:name="_Toc289337760"/>
      <w:r>
        <w:lastRenderedPageBreak/>
        <w:t>References</w:t>
      </w:r>
      <w:bookmarkEnd w:id="2"/>
    </w:p>
    <w:p w:rsidR="00965A5D" w:rsidRPr="00EC1677" w:rsidRDefault="00965A5D" w:rsidP="009F737D">
      <w:pPr>
        <w:pStyle w:val="ListParagraph"/>
        <w:numPr>
          <w:ilvl w:val="0"/>
          <w:numId w:val="25"/>
        </w:numPr>
        <w:spacing w:line="276" w:lineRule="auto"/>
      </w:pPr>
      <w:r w:rsidRPr="00EC1677">
        <w:t>Persistent</w:t>
      </w:r>
      <w:r w:rsidR="00A64E15">
        <w:t xml:space="preserve"> </w:t>
      </w:r>
      <w:r w:rsidRPr="00EC1677">
        <w:t>-</w:t>
      </w:r>
      <w:r w:rsidR="00A64E15">
        <w:t xml:space="preserve"> </w:t>
      </w:r>
      <w:proofErr w:type="spellStart"/>
      <w:r w:rsidR="00A64E15">
        <w:t>Apprity</w:t>
      </w:r>
      <w:proofErr w:type="spellEnd"/>
      <w:r w:rsidRPr="00EC1677">
        <w:t xml:space="preserve"> SOW </w:t>
      </w:r>
      <w:r w:rsidR="00A64E15" w:rsidRPr="00A64E15">
        <w:t>September 22nd, 2014</w:t>
      </w:r>
      <w:r w:rsidR="00A64E15">
        <w:t>.</w:t>
      </w:r>
    </w:p>
    <w:p w:rsidR="00EC1677" w:rsidRDefault="00EC1677" w:rsidP="009F737D">
      <w:pPr>
        <w:pStyle w:val="ListParagraph"/>
        <w:numPr>
          <w:ilvl w:val="0"/>
          <w:numId w:val="25"/>
        </w:numPr>
        <w:spacing w:line="276" w:lineRule="auto"/>
      </w:pPr>
      <w:r w:rsidRPr="00EC1677">
        <w:t>Software Requirements Specifications</w:t>
      </w:r>
      <w:r w:rsidR="00965A5D">
        <w:t>-</w:t>
      </w:r>
      <w:proofErr w:type="spellStart"/>
      <w:r w:rsidR="00A64E15">
        <w:t>Apprity</w:t>
      </w:r>
      <w:proofErr w:type="spellEnd"/>
      <w:r w:rsidR="00965A5D">
        <w:t>-</w:t>
      </w:r>
      <w:proofErr w:type="spellStart"/>
      <w:r w:rsidR="00A64E15">
        <w:t>GitHub</w:t>
      </w:r>
      <w:proofErr w:type="spellEnd"/>
      <w:r w:rsidR="00A64E15">
        <w:t xml:space="preserve"> </w:t>
      </w:r>
      <w:r w:rsidR="00965A5D">
        <w:t>connector</w:t>
      </w:r>
      <w:r w:rsidR="00A64E15">
        <w:t>.</w:t>
      </w:r>
    </w:p>
    <w:p w:rsidR="006542E3" w:rsidRDefault="004D3499" w:rsidP="002C218D">
      <w:pPr>
        <w:pStyle w:val="Heading1"/>
      </w:pPr>
      <w:bookmarkStart w:id="6" w:name="_Toc399876342"/>
      <w:r>
        <w:t>Introduction</w:t>
      </w:r>
      <w:bookmarkEnd w:id="3"/>
      <w:bookmarkEnd w:id="4"/>
      <w:bookmarkEnd w:id="6"/>
    </w:p>
    <w:p w:rsidR="00771263" w:rsidRPr="008339B5" w:rsidRDefault="00C626E6" w:rsidP="00257E60">
      <w:pPr>
        <w:pStyle w:val="Heading2"/>
        <w:spacing w:line="276" w:lineRule="auto"/>
      </w:pPr>
      <w:bookmarkStart w:id="7" w:name="_Toc399876343"/>
      <w:bookmarkEnd w:id="5"/>
      <w:r>
        <w:t>Scope</w:t>
      </w:r>
      <w:bookmarkEnd w:id="7"/>
    </w:p>
    <w:p w:rsidR="00455A63" w:rsidRDefault="00455A63" w:rsidP="00257E60">
      <w:pPr>
        <w:spacing w:line="276" w:lineRule="auto"/>
        <w:ind w:left="360"/>
        <w:jc w:val="both"/>
      </w:pPr>
      <w:r>
        <w:t xml:space="preserve">This document covers the test plan for end to end testing of </w:t>
      </w:r>
      <w:proofErr w:type="spellStart"/>
      <w:r w:rsidR="003C78D0">
        <w:t>Apprity</w:t>
      </w:r>
      <w:proofErr w:type="spellEnd"/>
      <w:r w:rsidR="003C78D0">
        <w:t xml:space="preserve"> </w:t>
      </w:r>
      <w:proofErr w:type="spellStart"/>
      <w:r w:rsidR="003C78D0">
        <w:t>GitHub</w:t>
      </w:r>
      <w:proofErr w:type="spellEnd"/>
      <w:r w:rsidR="003C78D0">
        <w:t xml:space="preserve"> </w:t>
      </w:r>
      <w:r w:rsidR="00643E61">
        <w:t xml:space="preserve">connector. The </w:t>
      </w:r>
      <w:proofErr w:type="spellStart"/>
      <w:r w:rsidR="003C78D0">
        <w:t>Apprity-GitHub</w:t>
      </w:r>
      <w:proofErr w:type="spellEnd"/>
      <w:r w:rsidR="00643E61">
        <w:t xml:space="preserve"> connector will enable </w:t>
      </w:r>
      <w:proofErr w:type="spellStart"/>
      <w:r w:rsidR="003C78D0">
        <w:t>Apprity</w:t>
      </w:r>
      <w:proofErr w:type="spellEnd"/>
      <w:r w:rsidR="003C78D0">
        <w:t xml:space="preserve"> </w:t>
      </w:r>
      <w:r w:rsidR="00643E61">
        <w:t xml:space="preserve">to crawl data from </w:t>
      </w:r>
      <w:r w:rsidR="005E2474">
        <w:t>GitHub.com cloud source</w:t>
      </w:r>
      <w:r>
        <w:t>.</w:t>
      </w:r>
    </w:p>
    <w:p w:rsidR="00643E61" w:rsidRDefault="00643E61" w:rsidP="00257E60">
      <w:pPr>
        <w:spacing w:line="276" w:lineRule="auto"/>
        <w:jc w:val="both"/>
      </w:pPr>
    </w:p>
    <w:p w:rsidR="00455A63" w:rsidRDefault="00455A63" w:rsidP="00257E60">
      <w:pPr>
        <w:spacing w:line="276" w:lineRule="auto"/>
        <w:ind w:left="360"/>
        <w:jc w:val="both"/>
      </w:pPr>
      <w:r>
        <w:t xml:space="preserve">Following are the </w:t>
      </w:r>
      <w:r w:rsidR="001055C5">
        <w:t>major</w:t>
      </w:r>
      <w:r>
        <w:t xml:space="preserve"> operation</w:t>
      </w:r>
      <w:r w:rsidR="001055C5">
        <w:t>s</w:t>
      </w:r>
      <w:r>
        <w:t xml:space="preserve"> </w:t>
      </w:r>
      <w:r w:rsidR="00643E61">
        <w:t xml:space="preserve">that </w:t>
      </w:r>
      <w:proofErr w:type="spellStart"/>
      <w:r w:rsidR="003C78D0">
        <w:t>Apprity</w:t>
      </w:r>
      <w:proofErr w:type="spellEnd"/>
      <w:r w:rsidR="003C78D0">
        <w:t xml:space="preserve"> </w:t>
      </w:r>
      <w:r>
        <w:t xml:space="preserve">connector is going to support, </w:t>
      </w:r>
    </w:p>
    <w:p w:rsidR="005876CD" w:rsidRDefault="005E2474" w:rsidP="00CA0127">
      <w:pPr>
        <w:pStyle w:val="ListParagraph"/>
        <w:numPr>
          <w:ilvl w:val="0"/>
          <w:numId w:val="15"/>
        </w:numPr>
        <w:spacing w:line="276" w:lineRule="auto"/>
        <w:jc w:val="both"/>
      </w:pPr>
      <w:proofErr w:type="spellStart"/>
      <w:r>
        <w:t>Apprity-GitHub</w:t>
      </w:r>
      <w:proofErr w:type="spellEnd"/>
      <w:r>
        <w:t xml:space="preserve"> connector will connect to GitHub.com using token based authentication for using the </w:t>
      </w:r>
      <w:proofErr w:type="spellStart"/>
      <w:r>
        <w:t>GitHub</w:t>
      </w:r>
      <w:proofErr w:type="spellEnd"/>
      <w:r>
        <w:t xml:space="preserve"> API and User Name, password for web Scraping</w:t>
      </w:r>
      <w:r w:rsidR="005876CD" w:rsidRPr="005876CD">
        <w:t>.</w:t>
      </w:r>
    </w:p>
    <w:p w:rsidR="004341C2" w:rsidRDefault="001C36BA" w:rsidP="004341C2">
      <w:pPr>
        <w:pStyle w:val="ListParagraph"/>
        <w:numPr>
          <w:ilvl w:val="0"/>
          <w:numId w:val="15"/>
        </w:numPr>
        <w:spacing w:line="276" w:lineRule="auto"/>
        <w:jc w:val="both"/>
        <w:rPr>
          <w:rFonts w:cs="Arial"/>
        </w:rPr>
      </w:pPr>
      <w:r w:rsidRPr="009D59D7">
        <w:t xml:space="preserve">Connector </w:t>
      </w:r>
      <w:r>
        <w:t>should</w:t>
      </w:r>
      <w:r w:rsidRPr="009D59D7">
        <w:t xml:space="preserve"> support</w:t>
      </w:r>
      <w:r w:rsidR="00ED1FA1">
        <w:t xml:space="preserve"> crawling and content retrieval</w:t>
      </w:r>
      <w:r w:rsidR="005C6FB3">
        <w:t xml:space="preserve"> </w:t>
      </w:r>
      <w:r w:rsidR="00D31ED2">
        <w:t xml:space="preserve">for events which are as mentioned below: </w:t>
      </w:r>
      <w:r w:rsidR="005C6FB3" w:rsidRPr="004341C2">
        <w:rPr>
          <w:rFonts w:cs="Arial"/>
        </w:rPr>
        <w:t xml:space="preserve">e.g. </w:t>
      </w:r>
    </w:p>
    <w:p w:rsidR="004341C2" w:rsidRPr="00C25C1E" w:rsidRDefault="005E2474" w:rsidP="004341C2">
      <w:pPr>
        <w:pStyle w:val="ListParagraph"/>
        <w:numPr>
          <w:ilvl w:val="0"/>
          <w:numId w:val="15"/>
        </w:numPr>
        <w:spacing w:line="276" w:lineRule="auto"/>
        <w:jc w:val="both"/>
        <w:rPr>
          <w:rFonts w:cs="Arial"/>
        </w:rPr>
      </w:pPr>
      <w:r w:rsidRPr="00C25C1E">
        <w:rPr>
          <w:rFonts w:cs="Arial"/>
        </w:rPr>
        <w:t>Team</w:t>
      </w:r>
      <w:r w:rsidR="004341C2" w:rsidRPr="00C25C1E">
        <w:rPr>
          <w:rFonts w:cs="Arial"/>
        </w:rPr>
        <w:t>: Events</w:t>
      </w:r>
    </w:p>
    <w:p w:rsidR="004341C2" w:rsidRPr="00C25C1E" w:rsidRDefault="00C25C1E" w:rsidP="00C25C1E">
      <w:pPr>
        <w:pStyle w:val="ListParagraph"/>
        <w:numPr>
          <w:ilvl w:val="1"/>
          <w:numId w:val="15"/>
        </w:numPr>
        <w:spacing w:line="276" w:lineRule="auto"/>
        <w:jc w:val="both"/>
        <w:rPr>
          <w:rFonts w:cs="Arial"/>
        </w:rPr>
      </w:pPr>
      <w:r w:rsidRPr="00C25C1E">
        <w:rPr>
          <w:rFonts w:cs="Arial"/>
        </w:rPr>
        <w:t xml:space="preserve">Member of an organization added to team: </w:t>
      </w:r>
      <w:proofErr w:type="spellStart"/>
      <w:r w:rsidR="00B457EA" w:rsidRPr="00C25C1E">
        <w:rPr>
          <w:rFonts w:cs="Arial"/>
        </w:rPr>
        <w:t>A</w:t>
      </w:r>
      <w:r w:rsidR="004341C2" w:rsidRPr="00C25C1E">
        <w:rPr>
          <w:rFonts w:cs="Arial"/>
        </w:rPr>
        <w:t>dd_member</w:t>
      </w:r>
      <w:proofErr w:type="spellEnd"/>
      <w:r w:rsidR="00B457EA" w:rsidRPr="00C25C1E">
        <w:rPr>
          <w:rFonts w:cs="Arial"/>
        </w:rPr>
        <w:t>.</w:t>
      </w:r>
    </w:p>
    <w:p w:rsidR="004341C2" w:rsidRPr="00C25C1E" w:rsidRDefault="00C25C1E" w:rsidP="00C25C1E">
      <w:pPr>
        <w:pStyle w:val="ListParagraph"/>
        <w:numPr>
          <w:ilvl w:val="1"/>
          <w:numId w:val="15"/>
        </w:numPr>
        <w:spacing w:line="276" w:lineRule="auto"/>
        <w:jc w:val="both"/>
        <w:rPr>
          <w:rFonts w:cs="Arial"/>
        </w:rPr>
      </w:pPr>
      <w:r w:rsidRPr="00C25C1E">
        <w:rPr>
          <w:rFonts w:cs="Arial"/>
        </w:rPr>
        <w:t xml:space="preserve">Team is given control of a repository: </w:t>
      </w:r>
      <w:proofErr w:type="spellStart"/>
      <w:r w:rsidR="00B457EA" w:rsidRPr="00C25C1E">
        <w:rPr>
          <w:rFonts w:cs="Arial"/>
        </w:rPr>
        <w:t>A</w:t>
      </w:r>
      <w:r w:rsidR="004341C2" w:rsidRPr="00C25C1E">
        <w:rPr>
          <w:rFonts w:cs="Arial"/>
        </w:rPr>
        <w:t>dd_repository</w:t>
      </w:r>
      <w:proofErr w:type="spellEnd"/>
      <w:r w:rsidR="00B457EA" w:rsidRPr="00C25C1E">
        <w:rPr>
          <w:rFonts w:cs="Arial"/>
        </w:rPr>
        <w:t>.</w:t>
      </w:r>
    </w:p>
    <w:p w:rsidR="004341C2" w:rsidRPr="00C25C1E" w:rsidRDefault="00C25C1E" w:rsidP="00C25C1E">
      <w:pPr>
        <w:pStyle w:val="ListParagraph"/>
        <w:numPr>
          <w:ilvl w:val="1"/>
          <w:numId w:val="15"/>
        </w:numPr>
        <w:spacing w:line="276" w:lineRule="auto"/>
        <w:jc w:val="both"/>
        <w:rPr>
          <w:rFonts w:cs="Arial"/>
        </w:rPr>
      </w:pPr>
      <w:r w:rsidRPr="00C25C1E">
        <w:rPr>
          <w:rFonts w:cs="Arial"/>
        </w:rPr>
        <w:t>A new team is created</w:t>
      </w:r>
      <w:r>
        <w:rPr>
          <w:rFonts w:cs="Arial"/>
        </w:rPr>
        <w:t>:</w:t>
      </w:r>
      <w:r w:rsidRPr="00C25C1E">
        <w:rPr>
          <w:rFonts w:cs="Arial"/>
        </w:rPr>
        <w:t xml:space="preserve"> </w:t>
      </w:r>
      <w:r w:rsidR="00B457EA" w:rsidRPr="00C25C1E">
        <w:rPr>
          <w:rFonts w:cs="Arial"/>
        </w:rPr>
        <w:t>Create.</w:t>
      </w:r>
    </w:p>
    <w:p w:rsidR="004341C2" w:rsidRPr="00C25C1E" w:rsidRDefault="00C25C1E" w:rsidP="00C25C1E">
      <w:pPr>
        <w:pStyle w:val="ListParagraph"/>
        <w:numPr>
          <w:ilvl w:val="1"/>
          <w:numId w:val="15"/>
        </w:numPr>
        <w:spacing w:line="276" w:lineRule="auto"/>
        <w:jc w:val="both"/>
        <w:rPr>
          <w:rFonts w:cs="Arial"/>
        </w:rPr>
      </w:pPr>
      <w:r w:rsidRPr="00C25C1E">
        <w:rPr>
          <w:rFonts w:cs="Arial"/>
        </w:rPr>
        <w:t>Team from the organization in deleted</w:t>
      </w:r>
      <w:r>
        <w:rPr>
          <w:rFonts w:cs="Arial"/>
        </w:rPr>
        <w:t xml:space="preserve">: </w:t>
      </w:r>
      <w:r w:rsidR="00B457EA" w:rsidRPr="00C25C1E">
        <w:rPr>
          <w:rFonts w:cs="Arial"/>
        </w:rPr>
        <w:t>Destroy.</w:t>
      </w:r>
    </w:p>
    <w:p w:rsidR="004341C2" w:rsidRPr="00C25C1E" w:rsidRDefault="00C25C1E" w:rsidP="00C25C1E">
      <w:pPr>
        <w:pStyle w:val="ListParagraph"/>
        <w:numPr>
          <w:ilvl w:val="1"/>
          <w:numId w:val="15"/>
        </w:numPr>
        <w:spacing w:line="276" w:lineRule="auto"/>
        <w:jc w:val="both"/>
        <w:rPr>
          <w:rFonts w:cs="Arial"/>
        </w:rPr>
      </w:pPr>
      <w:r w:rsidRPr="00C25C1E">
        <w:rPr>
          <w:rFonts w:cs="Arial"/>
        </w:rPr>
        <w:t>Member from organi</w:t>
      </w:r>
      <w:r>
        <w:rPr>
          <w:rFonts w:cs="Arial"/>
        </w:rPr>
        <w:t xml:space="preserve">zation is removed from the team: </w:t>
      </w:r>
      <w:proofErr w:type="spellStart"/>
      <w:r w:rsidR="00B457EA" w:rsidRPr="00C25C1E">
        <w:rPr>
          <w:rFonts w:cs="Arial"/>
        </w:rPr>
        <w:t>R</w:t>
      </w:r>
      <w:r w:rsidR="004341C2" w:rsidRPr="00C25C1E">
        <w:rPr>
          <w:rFonts w:cs="Arial"/>
        </w:rPr>
        <w:t>emove_member</w:t>
      </w:r>
      <w:proofErr w:type="spellEnd"/>
      <w:r w:rsidR="00B457EA" w:rsidRPr="00C25C1E">
        <w:rPr>
          <w:rFonts w:cs="Arial"/>
        </w:rPr>
        <w:t>.</w:t>
      </w:r>
    </w:p>
    <w:p w:rsidR="004341C2" w:rsidRPr="00C25C1E" w:rsidRDefault="00C25C1E" w:rsidP="00C25C1E">
      <w:pPr>
        <w:pStyle w:val="ListParagraph"/>
        <w:numPr>
          <w:ilvl w:val="1"/>
          <w:numId w:val="15"/>
        </w:numPr>
        <w:spacing w:line="276" w:lineRule="auto"/>
        <w:jc w:val="both"/>
      </w:pPr>
      <w:r w:rsidRPr="00C25C1E">
        <w:rPr>
          <w:rFonts w:cs="Arial"/>
        </w:rPr>
        <w:t>Repository is n</w:t>
      </w:r>
      <w:r>
        <w:rPr>
          <w:rFonts w:cs="Arial"/>
        </w:rPr>
        <w:t xml:space="preserve">o longer under a team's control: </w:t>
      </w:r>
      <w:proofErr w:type="spellStart"/>
      <w:r w:rsidR="00B457EA" w:rsidRPr="00C25C1E">
        <w:rPr>
          <w:rFonts w:cs="Arial"/>
        </w:rPr>
        <w:t>R</w:t>
      </w:r>
      <w:r w:rsidR="004341C2" w:rsidRPr="00C25C1E">
        <w:rPr>
          <w:rFonts w:cs="Arial"/>
        </w:rPr>
        <w:t>emove_repository</w:t>
      </w:r>
      <w:proofErr w:type="spellEnd"/>
      <w:r w:rsidR="00B457EA" w:rsidRPr="00C25C1E">
        <w:rPr>
          <w:rFonts w:cs="Arial"/>
        </w:rPr>
        <w:t>.</w:t>
      </w:r>
      <w:r w:rsidR="005E2474" w:rsidRPr="00C25C1E">
        <w:t xml:space="preserve"> </w:t>
      </w:r>
    </w:p>
    <w:p w:rsidR="004341C2" w:rsidRPr="00C25C1E" w:rsidRDefault="004341C2" w:rsidP="004341C2">
      <w:pPr>
        <w:pStyle w:val="ListParagraph"/>
        <w:spacing w:line="276" w:lineRule="auto"/>
        <w:ind w:left="1800"/>
        <w:jc w:val="both"/>
      </w:pPr>
    </w:p>
    <w:p w:rsidR="004341C2" w:rsidRPr="00C25C1E" w:rsidRDefault="005E2474" w:rsidP="004341C2">
      <w:pPr>
        <w:pStyle w:val="ListParagraph"/>
        <w:numPr>
          <w:ilvl w:val="0"/>
          <w:numId w:val="15"/>
        </w:numPr>
        <w:spacing w:line="276" w:lineRule="auto"/>
        <w:jc w:val="both"/>
        <w:rPr>
          <w:rFonts w:cs="Arial"/>
        </w:rPr>
      </w:pPr>
      <w:r w:rsidRPr="00C25C1E">
        <w:rPr>
          <w:rFonts w:cs="Arial"/>
        </w:rPr>
        <w:t>Repo</w:t>
      </w:r>
      <w:r w:rsidR="004341C2" w:rsidRPr="00C25C1E">
        <w:rPr>
          <w:rFonts w:cs="Arial"/>
        </w:rPr>
        <w:t>: Events</w:t>
      </w:r>
    </w:p>
    <w:p w:rsidR="004341C2" w:rsidRPr="00C25C1E" w:rsidRDefault="00C25C1E" w:rsidP="00C25C1E">
      <w:pPr>
        <w:pStyle w:val="ListParagraph"/>
        <w:numPr>
          <w:ilvl w:val="1"/>
          <w:numId w:val="15"/>
        </w:numPr>
        <w:spacing w:line="276" w:lineRule="auto"/>
        <w:jc w:val="both"/>
      </w:pPr>
      <w:r w:rsidRPr="00C25C1E">
        <w:t>Repository owned by an organization is switched from "priva</w:t>
      </w:r>
      <w:r>
        <w:t xml:space="preserve">te" to "public" (or vice versa): </w:t>
      </w:r>
      <w:r w:rsidR="00B457EA" w:rsidRPr="00C25C1E">
        <w:t>Access.</w:t>
      </w:r>
    </w:p>
    <w:p w:rsidR="004341C2" w:rsidRPr="00C25C1E" w:rsidRDefault="00C25C1E" w:rsidP="00C25C1E">
      <w:pPr>
        <w:pStyle w:val="ListParagraph"/>
        <w:numPr>
          <w:ilvl w:val="1"/>
          <w:numId w:val="15"/>
        </w:numPr>
        <w:spacing w:line="276" w:lineRule="auto"/>
        <w:jc w:val="both"/>
      </w:pPr>
      <w:proofErr w:type="spellStart"/>
      <w:r w:rsidRPr="00C25C1E">
        <w:t>GitHub</w:t>
      </w:r>
      <w:proofErr w:type="spellEnd"/>
      <w:r w:rsidRPr="00C25C1E">
        <w:t xml:space="preserve"> user is given collaborator access</w:t>
      </w:r>
      <w:r>
        <w:t xml:space="preserve">: </w:t>
      </w:r>
      <w:proofErr w:type="spellStart"/>
      <w:r w:rsidR="00B457EA" w:rsidRPr="00C25C1E">
        <w:t>A</w:t>
      </w:r>
      <w:r w:rsidR="004341C2" w:rsidRPr="00C25C1E">
        <w:t>dd_member</w:t>
      </w:r>
      <w:proofErr w:type="spellEnd"/>
      <w:r w:rsidR="00B457EA" w:rsidRPr="00C25C1E">
        <w:t>.</w:t>
      </w:r>
    </w:p>
    <w:p w:rsidR="004341C2" w:rsidRPr="00C25C1E" w:rsidRDefault="00C25C1E" w:rsidP="00C25C1E">
      <w:pPr>
        <w:pStyle w:val="ListParagraph"/>
        <w:numPr>
          <w:ilvl w:val="1"/>
          <w:numId w:val="15"/>
        </w:numPr>
        <w:spacing w:line="276" w:lineRule="auto"/>
        <w:jc w:val="both"/>
      </w:pPr>
      <w:r>
        <w:t xml:space="preserve">New repository created: </w:t>
      </w:r>
      <w:r w:rsidR="00B457EA" w:rsidRPr="00C25C1E">
        <w:t>Create.</w:t>
      </w:r>
    </w:p>
    <w:p w:rsidR="004341C2" w:rsidRPr="00C25C1E" w:rsidRDefault="00C25C1E" w:rsidP="00C25C1E">
      <w:pPr>
        <w:pStyle w:val="ListParagraph"/>
        <w:numPr>
          <w:ilvl w:val="1"/>
          <w:numId w:val="15"/>
        </w:numPr>
        <w:spacing w:line="276" w:lineRule="auto"/>
        <w:jc w:val="both"/>
      </w:pPr>
      <w:r>
        <w:t xml:space="preserve">Repository is deleted: </w:t>
      </w:r>
      <w:r w:rsidR="00B457EA" w:rsidRPr="00C25C1E">
        <w:t>Destroy.</w:t>
      </w:r>
    </w:p>
    <w:p w:rsidR="004341C2" w:rsidRPr="00C25C1E" w:rsidRDefault="00C25C1E" w:rsidP="00C25C1E">
      <w:pPr>
        <w:pStyle w:val="ListParagraph"/>
        <w:numPr>
          <w:ilvl w:val="1"/>
          <w:numId w:val="15"/>
        </w:numPr>
        <w:spacing w:line="276" w:lineRule="auto"/>
        <w:jc w:val="both"/>
      </w:pPr>
      <w:r w:rsidRPr="00C25C1E">
        <w:t>Repository is disabled</w:t>
      </w:r>
      <w:r>
        <w:t xml:space="preserve">: </w:t>
      </w:r>
      <w:r w:rsidR="00B457EA" w:rsidRPr="00C25C1E">
        <w:t>Disable.</w:t>
      </w:r>
    </w:p>
    <w:p w:rsidR="004341C2" w:rsidRPr="00C25C1E" w:rsidRDefault="00C25C1E" w:rsidP="00C25C1E">
      <w:pPr>
        <w:pStyle w:val="ListParagraph"/>
        <w:numPr>
          <w:ilvl w:val="1"/>
          <w:numId w:val="15"/>
        </w:numPr>
        <w:spacing w:line="276" w:lineRule="auto"/>
        <w:jc w:val="both"/>
      </w:pPr>
      <w:r w:rsidRPr="00C25C1E">
        <w:t>Repository is re</w:t>
      </w:r>
      <w:r>
        <w:t>-</w:t>
      </w:r>
      <w:r w:rsidRPr="00C25C1E">
        <w:t>enabled</w:t>
      </w:r>
      <w:r>
        <w:t>:</w:t>
      </w:r>
      <w:r w:rsidRPr="00C25C1E">
        <w:t xml:space="preserve"> </w:t>
      </w:r>
      <w:r w:rsidR="00B457EA" w:rsidRPr="00C25C1E">
        <w:t>Enable.</w:t>
      </w:r>
    </w:p>
    <w:p w:rsidR="004341C2" w:rsidRPr="00C25C1E" w:rsidRDefault="00C25C1E" w:rsidP="00C25C1E">
      <w:pPr>
        <w:pStyle w:val="ListParagraph"/>
        <w:numPr>
          <w:ilvl w:val="1"/>
          <w:numId w:val="15"/>
        </w:numPr>
        <w:spacing w:line="276" w:lineRule="auto"/>
        <w:jc w:val="both"/>
      </w:pPr>
      <w:r w:rsidRPr="00C25C1E">
        <w:t>Remove a user as a collaborator</w:t>
      </w:r>
      <w:r>
        <w:t xml:space="preserve">: </w:t>
      </w:r>
      <w:proofErr w:type="spellStart"/>
      <w:r w:rsidR="00B457EA" w:rsidRPr="00C25C1E">
        <w:t>R</w:t>
      </w:r>
      <w:r w:rsidR="004341C2" w:rsidRPr="00C25C1E">
        <w:t>emove_member</w:t>
      </w:r>
      <w:proofErr w:type="spellEnd"/>
      <w:r w:rsidR="00B457EA" w:rsidRPr="00C25C1E">
        <w:t>.</w:t>
      </w:r>
    </w:p>
    <w:p w:rsidR="004341C2" w:rsidRPr="00C25C1E" w:rsidRDefault="00C25C1E" w:rsidP="004341C2">
      <w:pPr>
        <w:pStyle w:val="ListParagraph"/>
        <w:numPr>
          <w:ilvl w:val="1"/>
          <w:numId w:val="15"/>
        </w:numPr>
        <w:spacing w:line="276" w:lineRule="auto"/>
        <w:jc w:val="both"/>
      </w:pPr>
      <w:r>
        <w:t xml:space="preserve">Repository is renamed: </w:t>
      </w:r>
      <w:r w:rsidR="00B457EA" w:rsidRPr="00C25C1E">
        <w:t>Rename.</w:t>
      </w:r>
    </w:p>
    <w:p w:rsidR="004341C2" w:rsidRPr="00C25C1E" w:rsidRDefault="00C25C1E" w:rsidP="00C25C1E">
      <w:pPr>
        <w:pStyle w:val="ListParagraph"/>
        <w:numPr>
          <w:ilvl w:val="1"/>
          <w:numId w:val="15"/>
        </w:numPr>
        <w:spacing w:line="276" w:lineRule="auto"/>
        <w:jc w:val="both"/>
      </w:pPr>
      <w:r w:rsidRPr="00C25C1E">
        <w:t xml:space="preserve">Ownership of repository changed </w:t>
      </w:r>
      <w:r w:rsidR="00B457EA" w:rsidRPr="00C25C1E">
        <w:t>Transfer.</w:t>
      </w:r>
    </w:p>
    <w:p w:rsidR="004341C2" w:rsidRPr="00C25C1E" w:rsidRDefault="00C25C1E" w:rsidP="00C25C1E">
      <w:pPr>
        <w:pStyle w:val="ListParagraph"/>
        <w:numPr>
          <w:ilvl w:val="1"/>
          <w:numId w:val="15"/>
        </w:numPr>
        <w:spacing w:line="276" w:lineRule="auto"/>
        <w:jc w:val="both"/>
      </w:pPr>
      <w:r w:rsidRPr="00C25C1E">
        <w:t>Before repository transfer occurs</w:t>
      </w:r>
      <w:r>
        <w:t>:</w:t>
      </w:r>
      <w:r w:rsidRPr="00C25C1E">
        <w:t xml:space="preserve"> </w:t>
      </w:r>
      <w:proofErr w:type="spellStart"/>
      <w:r w:rsidR="00B457EA" w:rsidRPr="00C25C1E">
        <w:t>T</w:t>
      </w:r>
      <w:r w:rsidR="004341C2" w:rsidRPr="00C25C1E">
        <w:t>ransfer_start</w:t>
      </w:r>
      <w:proofErr w:type="spellEnd"/>
      <w:r w:rsidR="00B457EA" w:rsidRPr="00C25C1E">
        <w:t>.</w:t>
      </w:r>
    </w:p>
    <w:p w:rsidR="004341C2" w:rsidRPr="00C25C1E" w:rsidRDefault="005E2474" w:rsidP="004341C2">
      <w:pPr>
        <w:pStyle w:val="ListParagraph"/>
        <w:numPr>
          <w:ilvl w:val="0"/>
          <w:numId w:val="15"/>
        </w:numPr>
        <w:spacing w:line="276" w:lineRule="auto"/>
        <w:jc w:val="both"/>
      </w:pPr>
      <w:proofErr w:type="spellStart"/>
      <w:r w:rsidRPr="00C25C1E">
        <w:rPr>
          <w:rFonts w:cs="Arial"/>
        </w:rPr>
        <w:lastRenderedPageBreak/>
        <w:t>Webhooks</w:t>
      </w:r>
      <w:proofErr w:type="spellEnd"/>
      <w:r w:rsidR="004341C2" w:rsidRPr="00C25C1E">
        <w:rPr>
          <w:rFonts w:cs="Arial"/>
        </w:rPr>
        <w:t>: Events</w:t>
      </w:r>
    </w:p>
    <w:p w:rsidR="004341C2" w:rsidRPr="00C25C1E" w:rsidRDefault="00E87580" w:rsidP="00E87580">
      <w:pPr>
        <w:pStyle w:val="ListParagraph"/>
        <w:numPr>
          <w:ilvl w:val="1"/>
          <w:numId w:val="15"/>
        </w:numPr>
        <w:spacing w:line="276" w:lineRule="auto"/>
        <w:jc w:val="both"/>
      </w:pPr>
      <w:r w:rsidRPr="00E87580">
        <w:t>New hook to a repository in the organization</w:t>
      </w:r>
      <w:r>
        <w:t xml:space="preserve">: </w:t>
      </w:r>
      <w:r w:rsidR="00B457EA" w:rsidRPr="00C25C1E">
        <w:t>C</w:t>
      </w:r>
      <w:r w:rsidR="004341C2" w:rsidRPr="00C25C1E">
        <w:t>reate</w:t>
      </w:r>
      <w:r w:rsidR="00B457EA" w:rsidRPr="00C25C1E">
        <w:t>.</w:t>
      </w:r>
    </w:p>
    <w:p w:rsidR="004341C2" w:rsidRPr="00C25C1E" w:rsidRDefault="00E87580" w:rsidP="00E87580">
      <w:pPr>
        <w:pStyle w:val="ListParagraph"/>
        <w:numPr>
          <w:ilvl w:val="1"/>
          <w:numId w:val="15"/>
        </w:numPr>
        <w:spacing w:line="276" w:lineRule="auto"/>
        <w:jc w:val="both"/>
      </w:pPr>
      <w:r w:rsidRPr="00E87580">
        <w:t>Existing hook has its configuration altered</w:t>
      </w:r>
      <w:r>
        <w:t xml:space="preserve">: </w:t>
      </w:r>
      <w:proofErr w:type="spellStart"/>
      <w:r w:rsidR="00B457EA" w:rsidRPr="00C25C1E">
        <w:t>C</w:t>
      </w:r>
      <w:r w:rsidR="004341C2" w:rsidRPr="00C25C1E">
        <w:t>onfig_changed</w:t>
      </w:r>
      <w:proofErr w:type="spellEnd"/>
      <w:r w:rsidR="00B457EA" w:rsidRPr="00C25C1E">
        <w:t xml:space="preserve">. </w:t>
      </w:r>
    </w:p>
    <w:p w:rsidR="004341C2" w:rsidRPr="00C25C1E" w:rsidRDefault="00E87580" w:rsidP="00E87580">
      <w:pPr>
        <w:pStyle w:val="ListParagraph"/>
        <w:numPr>
          <w:ilvl w:val="1"/>
          <w:numId w:val="15"/>
        </w:numPr>
        <w:spacing w:line="276" w:lineRule="auto"/>
        <w:jc w:val="both"/>
      </w:pPr>
      <w:r>
        <w:t>E</w:t>
      </w:r>
      <w:r w:rsidRPr="00E87580">
        <w:t xml:space="preserve">xisting hook was removed from a repository </w:t>
      </w:r>
      <w:r w:rsidR="00B457EA" w:rsidRPr="00C25C1E">
        <w:t>Destroy.</w:t>
      </w:r>
    </w:p>
    <w:p w:rsidR="004341C2" w:rsidRPr="00C25C1E" w:rsidRDefault="008212B1" w:rsidP="008212B1">
      <w:pPr>
        <w:pStyle w:val="ListParagraph"/>
        <w:numPr>
          <w:ilvl w:val="1"/>
          <w:numId w:val="15"/>
        </w:numPr>
        <w:spacing w:line="276" w:lineRule="auto"/>
        <w:jc w:val="both"/>
      </w:pPr>
      <w:r w:rsidRPr="008212B1">
        <w:t>Events on a hook have b</w:t>
      </w:r>
      <w:r>
        <w:t xml:space="preserve">een altered: </w:t>
      </w:r>
      <w:proofErr w:type="spellStart"/>
      <w:r w:rsidR="00B457EA" w:rsidRPr="00C25C1E">
        <w:t>E</w:t>
      </w:r>
      <w:r w:rsidR="004341C2" w:rsidRPr="00C25C1E">
        <w:t>vents_changed</w:t>
      </w:r>
      <w:proofErr w:type="spellEnd"/>
      <w:r w:rsidR="00B457EA" w:rsidRPr="00C25C1E">
        <w:t>.</w:t>
      </w:r>
    </w:p>
    <w:p w:rsidR="004341C2" w:rsidRPr="00C25C1E" w:rsidRDefault="004341C2" w:rsidP="004341C2">
      <w:pPr>
        <w:pStyle w:val="ListParagraph"/>
        <w:spacing w:line="276" w:lineRule="auto"/>
        <w:ind w:left="1080"/>
        <w:jc w:val="both"/>
      </w:pPr>
    </w:p>
    <w:p w:rsidR="004341C2" w:rsidRPr="00C25C1E" w:rsidRDefault="004341C2" w:rsidP="004341C2">
      <w:pPr>
        <w:pStyle w:val="ListParagraph"/>
        <w:numPr>
          <w:ilvl w:val="0"/>
          <w:numId w:val="15"/>
        </w:numPr>
        <w:spacing w:line="276" w:lineRule="auto"/>
        <w:jc w:val="both"/>
      </w:pPr>
      <w:r w:rsidRPr="00C25C1E">
        <w:rPr>
          <w:rFonts w:cs="Arial"/>
        </w:rPr>
        <w:t>O</w:t>
      </w:r>
      <w:r w:rsidR="005E2474" w:rsidRPr="00C25C1E">
        <w:rPr>
          <w:rFonts w:cs="Arial"/>
        </w:rPr>
        <w:t>rg</w:t>
      </w:r>
      <w:r w:rsidRPr="00C25C1E">
        <w:rPr>
          <w:rFonts w:cs="Arial"/>
        </w:rPr>
        <w:t>: Events</w:t>
      </w:r>
    </w:p>
    <w:p w:rsidR="004341C2" w:rsidRPr="00C25C1E" w:rsidRDefault="008212B1" w:rsidP="008212B1">
      <w:pPr>
        <w:pStyle w:val="ListParagraph"/>
        <w:numPr>
          <w:ilvl w:val="1"/>
          <w:numId w:val="15"/>
        </w:numPr>
        <w:spacing w:line="276" w:lineRule="auto"/>
        <w:jc w:val="both"/>
      </w:pPr>
      <w:r>
        <w:t xml:space="preserve">New member invited: </w:t>
      </w:r>
      <w:proofErr w:type="spellStart"/>
      <w:r w:rsidR="00B457EA" w:rsidRPr="00C25C1E">
        <w:t>I</w:t>
      </w:r>
      <w:r w:rsidR="004341C2" w:rsidRPr="00C25C1E">
        <w:t>nvite_member</w:t>
      </w:r>
      <w:proofErr w:type="spellEnd"/>
      <w:r w:rsidR="00B457EA" w:rsidRPr="00C25C1E">
        <w:t>.</w:t>
      </w:r>
    </w:p>
    <w:p w:rsidR="004341C2" w:rsidRPr="00C25C1E" w:rsidRDefault="008212B1" w:rsidP="008212B1">
      <w:pPr>
        <w:pStyle w:val="ListParagraph"/>
        <w:numPr>
          <w:ilvl w:val="1"/>
          <w:numId w:val="15"/>
        </w:numPr>
        <w:spacing w:line="276" w:lineRule="auto"/>
        <w:jc w:val="both"/>
      </w:pPr>
      <w:r w:rsidRPr="008212B1">
        <w:t>Member removed from organization</w:t>
      </w:r>
      <w:r>
        <w:t xml:space="preserve">: </w:t>
      </w:r>
      <w:proofErr w:type="spellStart"/>
      <w:r w:rsidR="00B457EA" w:rsidRPr="00C25C1E">
        <w:t>R</w:t>
      </w:r>
      <w:r w:rsidR="004341C2" w:rsidRPr="00C25C1E">
        <w:t>emove_member</w:t>
      </w:r>
      <w:proofErr w:type="spellEnd"/>
      <w:r w:rsidR="00B457EA" w:rsidRPr="00C25C1E">
        <w:t>.</w:t>
      </w:r>
    </w:p>
    <w:p w:rsidR="004341C2" w:rsidRPr="00C25C1E" w:rsidRDefault="008212B1" w:rsidP="008212B1">
      <w:pPr>
        <w:pStyle w:val="ListParagraph"/>
        <w:numPr>
          <w:ilvl w:val="1"/>
          <w:numId w:val="15"/>
        </w:numPr>
        <w:spacing w:line="276" w:lineRule="auto"/>
        <w:jc w:val="both"/>
      </w:pPr>
      <w:r>
        <w:t xml:space="preserve">Permission of member changed: </w:t>
      </w:r>
      <w:proofErr w:type="spellStart"/>
      <w:r w:rsidR="00B457EA" w:rsidRPr="00C25C1E">
        <w:t>U</w:t>
      </w:r>
      <w:r w:rsidR="004341C2" w:rsidRPr="00C25C1E">
        <w:t>pdate_member</w:t>
      </w:r>
      <w:proofErr w:type="spellEnd"/>
      <w:r w:rsidR="00B457EA" w:rsidRPr="00C25C1E">
        <w:t>.</w:t>
      </w:r>
    </w:p>
    <w:p w:rsidR="004341C2" w:rsidRPr="00C25C1E" w:rsidRDefault="004341C2" w:rsidP="004341C2">
      <w:pPr>
        <w:pStyle w:val="ListParagraph"/>
        <w:spacing w:line="276" w:lineRule="auto"/>
        <w:ind w:left="1800"/>
        <w:jc w:val="both"/>
      </w:pPr>
    </w:p>
    <w:p w:rsidR="005E2474" w:rsidRPr="00C25C1E" w:rsidRDefault="004341C2" w:rsidP="004341C2">
      <w:pPr>
        <w:pStyle w:val="ListParagraph"/>
        <w:numPr>
          <w:ilvl w:val="0"/>
          <w:numId w:val="15"/>
        </w:numPr>
        <w:spacing w:line="276" w:lineRule="auto"/>
        <w:jc w:val="both"/>
      </w:pPr>
      <w:r w:rsidRPr="00C25C1E">
        <w:rPr>
          <w:rFonts w:cs="Arial"/>
        </w:rPr>
        <w:t>O</w:t>
      </w:r>
      <w:r w:rsidR="005E2474" w:rsidRPr="00C25C1E">
        <w:rPr>
          <w:rFonts w:cs="Arial"/>
        </w:rPr>
        <w:t>thers</w:t>
      </w:r>
      <w:r w:rsidRPr="00C25C1E">
        <w:rPr>
          <w:rFonts w:cs="Arial"/>
        </w:rPr>
        <w:t>: Events</w:t>
      </w:r>
    </w:p>
    <w:p w:rsidR="004341C2" w:rsidRPr="00C25C1E" w:rsidRDefault="004341C2" w:rsidP="004341C2">
      <w:pPr>
        <w:pStyle w:val="ListParagraph"/>
        <w:numPr>
          <w:ilvl w:val="1"/>
          <w:numId w:val="15"/>
        </w:numPr>
        <w:spacing w:line="276" w:lineRule="auto"/>
        <w:jc w:val="both"/>
      </w:pPr>
      <w:r w:rsidRPr="00C25C1E">
        <w:t>Listing teams for an organization</w:t>
      </w:r>
      <w:r w:rsidR="00B457EA" w:rsidRPr="00C25C1E">
        <w:t>.</w:t>
      </w:r>
    </w:p>
    <w:p w:rsidR="004341C2" w:rsidRPr="00C25C1E" w:rsidRDefault="004341C2" w:rsidP="004341C2">
      <w:pPr>
        <w:pStyle w:val="ListParagraph"/>
        <w:numPr>
          <w:ilvl w:val="1"/>
          <w:numId w:val="15"/>
        </w:numPr>
        <w:spacing w:line="276" w:lineRule="auto"/>
        <w:jc w:val="both"/>
      </w:pPr>
      <w:r w:rsidRPr="00C25C1E">
        <w:t>Public members in an organization</w:t>
      </w:r>
      <w:r w:rsidR="00B457EA" w:rsidRPr="00C25C1E">
        <w:t>.</w:t>
      </w:r>
    </w:p>
    <w:p w:rsidR="004341C2" w:rsidRPr="00C25C1E" w:rsidRDefault="004341C2" w:rsidP="004341C2">
      <w:pPr>
        <w:pStyle w:val="ListParagraph"/>
        <w:numPr>
          <w:ilvl w:val="1"/>
          <w:numId w:val="15"/>
        </w:numPr>
        <w:spacing w:line="276" w:lineRule="auto"/>
        <w:jc w:val="both"/>
      </w:pPr>
      <w:r w:rsidRPr="00C25C1E">
        <w:t>All members in an organization</w:t>
      </w:r>
      <w:r w:rsidR="00B457EA" w:rsidRPr="00C25C1E">
        <w:t>.</w:t>
      </w:r>
    </w:p>
    <w:p w:rsidR="004341C2" w:rsidRPr="00C25C1E" w:rsidRDefault="004341C2" w:rsidP="004341C2">
      <w:pPr>
        <w:pStyle w:val="ListParagraph"/>
        <w:numPr>
          <w:ilvl w:val="1"/>
          <w:numId w:val="15"/>
        </w:numPr>
        <w:spacing w:line="276" w:lineRule="auto"/>
        <w:jc w:val="both"/>
      </w:pPr>
      <w:r w:rsidRPr="00C25C1E">
        <w:t xml:space="preserve">Followers </w:t>
      </w:r>
      <w:r w:rsidR="00B457EA" w:rsidRPr="00C25C1E">
        <w:t>of a</w:t>
      </w:r>
      <w:r w:rsidRPr="00C25C1E">
        <w:t xml:space="preserve"> user</w:t>
      </w:r>
      <w:r w:rsidR="00B457EA" w:rsidRPr="00C25C1E">
        <w:t>.</w:t>
      </w:r>
    </w:p>
    <w:p w:rsidR="006577B3" w:rsidRDefault="006577B3" w:rsidP="006577B3">
      <w:pPr>
        <w:pStyle w:val="ListParagraph"/>
        <w:spacing w:line="276" w:lineRule="auto"/>
        <w:ind w:left="1800"/>
        <w:jc w:val="both"/>
      </w:pPr>
    </w:p>
    <w:p w:rsidR="001C36BA" w:rsidRDefault="00ED1FA1" w:rsidP="005E2474">
      <w:pPr>
        <w:pStyle w:val="ListParagraph"/>
        <w:numPr>
          <w:ilvl w:val="0"/>
          <w:numId w:val="15"/>
        </w:numPr>
        <w:spacing w:line="276" w:lineRule="auto"/>
        <w:jc w:val="both"/>
      </w:pPr>
      <w:r w:rsidRPr="00ED1FA1">
        <w:t xml:space="preserve">Connector </w:t>
      </w:r>
      <w:r>
        <w:t>should</w:t>
      </w:r>
      <w:r w:rsidRPr="00ED1FA1">
        <w:t xml:space="preserve"> retrieve Logs/Events for Audit Monitoring of Data Source</w:t>
      </w:r>
      <w:r w:rsidR="001C36BA" w:rsidRPr="009D59D7">
        <w:t xml:space="preserve"> as configured</w:t>
      </w:r>
      <w:r w:rsidR="005E2474">
        <w:t xml:space="preserve"> through web scraping</w:t>
      </w:r>
      <w:r w:rsidR="001C36BA" w:rsidRPr="009D59D7">
        <w:t>.</w:t>
      </w:r>
    </w:p>
    <w:p w:rsidR="00ED1FA1" w:rsidRDefault="00ED1FA1" w:rsidP="00257E60">
      <w:pPr>
        <w:pStyle w:val="ListParagraph"/>
        <w:numPr>
          <w:ilvl w:val="0"/>
          <w:numId w:val="15"/>
        </w:numPr>
        <w:spacing w:line="276" w:lineRule="auto"/>
        <w:jc w:val="both"/>
      </w:pPr>
      <w:r w:rsidRPr="00ED1FA1">
        <w:t xml:space="preserve">Connector </w:t>
      </w:r>
      <w:r>
        <w:t>should</w:t>
      </w:r>
      <w:r w:rsidRPr="00ED1FA1">
        <w:t xml:space="preserve"> store </w:t>
      </w:r>
      <w:r>
        <w:t xml:space="preserve">all the information-connection, </w:t>
      </w:r>
      <w:r w:rsidRPr="00ED1FA1">
        <w:t xml:space="preserve">log/events, and configuration in the Cassandra DB. Change/adjust Cassandra schema </w:t>
      </w:r>
      <w:r>
        <w:t xml:space="preserve">should be </w:t>
      </w:r>
      <w:r w:rsidRPr="00ED1FA1">
        <w:t>as per the Data source supported attributes</w:t>
      </w:r>
      <w:r>
        <w:t>.</w:t>
      </w:r>
    </w:p>
    <w:p w:rsidR="004C1C97" w:rsidRPr="00574173" w:rsidRDefault="004C1C97" w:rsidP="00257E60">
      <w:pPr>
        <w:pStyle w:val="ListParagraph"/>
        <w:numPr>
          <w:ilvl w:val="0"/>
          <w:numId w:val="15"/>
        </w:numPr>
        <w:spacing w:line="276" w:lineRule="auto"/>
        <w:jc w:val="both"/>
      </w:pPr>
      <w:r w:rsidRPr="00DC2158">
        <w:rPr>
          <w:rFonts w:cs="Arial"/>
        </w:rPr>
        <w:t xml:space="preserve">The Connector </w:t>
      </w:r>
      <w:r>
        <w:rPr>
          <w:rFonts w:cs="Arial"/>
        </w:rPr>
        <w:t xml:space="preserve">should </w:t>
      </w:r>
      <w:r w:rsidRPr="00DC2158">
        <w:rPr>
          <w:rFonts w:cs="Arial"/>
        </w:rPr>
        <w:t xml:space="preserve">monitor Cloud </w:t>
      </w:r>
      <w:proofErr w:type="spellStart"/>
      <w:r w:rsidRPr="00DC2158">
        <w:rPr>
          <w:rFonts w:cs="Arial"/>
        </w:rPr>
        <w:t>GitHub</w:t>
      </w:r>
      <w:proofErr w:type="spellEnd"/>
      <w:r w:rsidRPr="00DC2158">
        <w:rPr>
          <w:rFonts w:cs="Arial"/>
        </w:rPr>
        <w:t xml:space="preserve"> private repositories only. The scope of the connector will not include any write back to </w:t>
      </w:r>
      <w:proofErr w:type="spellStart"/>
      <w:r w:rsidRPr="00DC2158">
        <w:rPr>
          <w:rFonts w:cs="Arial"/>
        </w:rPr>
        <w:t>GitHub</w:t>
      </w:r>
      <w:proofErr w:type="spellEnd"/>
      <w:r>
        <w:rPr>
          <w:rFonts w:cs="Arial"/>
        </w:rPr>
        <w:t>.</w:t>
      </w:r>
    </w:p>
    <w:p w:rsidR="00574173" w:rsidRDefault="00574173" w:rsidP="00257E60">
      <w:pPr>
        <w:pStyle w:val="ListParagraph"/>
        <w:numPr>
          <w:ilvl w:val="0"/>
          <w:numId w:val="15"/>
        </w:numPr>
        <w:spacing w:line="276" w:lineRule="auto"/>
      </w:pPr>
      <w:r>
        <w:t xml:space="preserve">The connector should invoke/ consume the web services exposed by </w:t>
      </w:r>
      <w:proofErr w:type="spellStart"/>
      <w:r>
        <w:t>GitHub</w:t>
      </w:r>
      <w:proofErr w:type="spellEnd"/>
      <w:r>
        <w:t xml:space="preserve"> to fetch relevant information and add it to the </w:t>
      </w:r>
      <w:proofErr w:type="spellStart"/>
      <w:r>
        <w:t>Apprity</w:t>
      </w:r>
      <w:proofErr w:type="spellEnd"/>
      <w:r>
        <w:t xml:space="preserve"> database.</w:t>
      </w:r>
    </w:p>
    <w:p w:rsidR="00ED1FA1" w:rsidRDefault="000B501F" w:rsidP="00257E60">
      <w:pPr>
        <w:pStyle w:val="ListParagraph"/>
        <w:numPr>
          <w:ilvl w:val="0"/>
          <w:numId w:val="15"/>
        </w:numPr>
        <w:spacing w:line="276" w:lineRule="auto"/>
        <w:jc w:val="both"/>
      </w:pPr>
      <w:proofErr w:type="spellStart"/>
      <w:r>
        <w:t>Apprity</w:t>
      </w:r>
      <w:proofErr w:type="spellEnd"/>
      <w:r>
        <w:t xml:space="preserve"> </w:t>
      </w:r>
      <w:r w:rsidRPr="000B501F">
        <w:t xml:space="preserve">UI </w:t>
      </w:r>
      <w:r>
        <w:t>should</w:t>
      </w:r>
      <w:r w:rsidRPr="000B501F">
        <w:t xml:space="preserve"> </w:t>
      </w:r>
      <w:r w:rsidRPr="0046195C">
        <w:t xml:space="preserve">extract </w:t>
      </w:r>
      <w:r w:rsidR="0046195C">
        <w:t xml:space="preserve">information’s related to </w:t>
      </w:r>
      <w:r w:rsidRPr="000B501F">
        <w:t>configuration statistical graphs based on data sent by connector for the Data Source</w:t>
      </w:r>
      <w:r>
        <w:t>.</w:t>
      </w:r>
    </w:p>
    <w:p w:rsidR="00C651A1" w:rsidRPr="006A5AF3" w:rsidRDefault="00C651A1" w:rsidP="00257E60">
      <w:pPr>
        <w:pStyle w:val="ListParagraph"/>
        <w:numPr>
          <w:ilvl w:val="0"/>
          <w:numId w:val="15"/>
        </w:numPr>
        <w:spacing w:line="276" w:lineRule="auto"/>
        <w:jc w:val="both"/>
      </w:pPr>
      <w:r w:rsidRPr="006A5AF3">
        <w:t>Change detection</w:t>
      </w:r>
      <w:r w:rsidR="0093275A" w:rsidRPr="006A5AF3">
        <w:t xml:space="preserve"> for a</w:t>
      </w:r>
      <w:r w:rsidR="000C666E" w:rsidRPr="006A5AF3">
        <w:t>n</w:t>
      </w:r>
      <w:r w:rsidR="0093275A" w:rsidRPr="006A5AF3">
        <w:t xml:space="preserve"> </w:t>
      </w:r>
      <w:r w:rsidR="000C666E" w:rsidRPr="006A5AF3">
        <w:t xml:space="preserve">organization </w:t>
      </w:r>
      <w:r w:rsidR="00574173" w:rsidRPr="006A5AF3">
        <w:t>repository</w:t>
      </w:r>
      <w:r w:rsidR="0093275A" w:rsidRPr="006A5AF3">
        <w:t xml:space="preserve">, </w:t>
      </w:r>
      <w:r w:rsidR="00174D1E" w:rsidRPr="006A5AF3">
        <w:t xml:space="preserve">deleted </w:t>
      </w:r>
      <w:r w:rsidR="001A329D" w:rsidRPr="006A5AF3">
        <w:t xml:space="preserve">repository </w:t>
      </w:r>
      <w:r w:rsidR="00174D1E" w:rsidRPr="006A5AF3">
        <w:t>and modified</w:t>
      </w:r>
      <w:r w:rsidR="001A329D" w:rsidRPr="006A5AF3">
        <w:t xml:space="preserve"> repository</w:t>
      </w:r>
      <w:r w:rsidR="006A5AF3">
        <w:t xml:space="preserve"> </w:t>
      </w:r>
      <w:r w:rsidR="001A329D" w:rsidRPr="006A5AF3">
        <w:t xml:space="preserve">should be crawled in </w:t>
      </w:r>
      <w:r w:rsidR="00174D1E" w:rsidRPr="006A5AF3">
        <w:t xml:space="preserve">the incremental mechanism </w:t>
      </w:r>
      <w:r w:rsidR="001C36BA" w:rsidRPr="006A5AF3">
        <w:t xml:space="preserve">supported by </w:t>
      </w:r>
      <w:proofErr w:type="spellStart"/>
      <w:r w:rsidR="000C666E" w:rsidRPr="006A5AF3">
        <w:t>Apprity</w:t>
      </w:r>
      <w:proofErr w:type="spellEnd"/>
      <w:r w:rsidR="000C666E" w:rsidRPr="006A5AF3">
        <w:t xml:space="preserve"> </w:t>
      </w:r>
      <w:proofErr w:type="spellStart"/>
      <w:r w:rsidR="000C666E" w:rsidRPr="006A5AF3">
        <w:t>GitHub</w:t>
      </w:r>
      <w:proofErr w:type="spellEnd"/>
      <w:r w:rsidR="000C666E" w:rsidRPr="006A5AF3">
        <w:t xml:space="preserve"> </w:t>
      </w:r>
      <w:r w:rsidR="0093275A" w:rsidRPr="006A5AF3">
        <w:t>connector.</w:t>
      </w:r>
    </w:p>
    <w:p w:rsidR="000C666E" w:rsidRPr="001E5150" w:rsidRDefault="000C666E" w:rsidP="00257E60">
      <w:pPr>
        <w:pStyle w:val="ListParagraph"/>
        <w:numPr>
          <w:ilvl w:val="0"/>
          <w:numId w:val="15"/>
        </w:numPr>
        <w:spacing w:line="276" w:lineRule="auto"/>
        <w:jc w:val="both"/>
      </w:pPr>
      <w:r w:rsidRPr="001E5150">
        <w:t xml:space="preserve">Change detection for a new organization info added, </w:t>
      </w:r>
      <w:r w:rsidR="001A329D" w:rsidRPr="001E5150">
        <w:t xml:space="preserve">info </w:t>
      </w:r>
      <w:r w:rsidRPr="001E5150">
        <w:t xml:space="preserve">deleted and </w:t>
      </w:r>
      <w:r w:rsidR="001A329D" w:rsidRPr="001E5150">
        <w:t xml:space="preserve">info </w:t>
      </w:r>
      <w:r w:rsidRPr="001E5150">
        <w:t>mo</w:t>
      </w:r>
      <w:r w:rsidR="001A329D" w:rsidRPr="001E5150">
        <w:t xml:space="preserve">dified, should be crawled in the incremental mechanism supported by </w:t>
      </w:r>
      <w:proofErr w:type="spellStart"/>
      <w:r w:rsidR="001A329D" w:rsidRPr="001E5150">
        <w:t>Apprity</w:t>
      </w:r>
      <w:proofErr w:type="spellEnd"/>
      <w:r w:rsidR="001A329D" w:rsidRPr="001E5150">
        <w:t xml:space="preserve"> </w:t>
      </w:r>
      <w:proofErr w:type="spellStart"/>
      <w:r w:rsidR="001A329D" w:rsidRPr="001E5150">
        <w:t>GitHub</w:t>
      </w:r>
      <w:proofErr w:type="spellEnd"/>
      <w:r w:rsidR="001A329D" w:rsidRPr="001E5150">
        <w:t xml:space="preserve"> connector</w:t>
      </w:r>
      <w:r w:rsidRPr="001E5150">
        <w:t>.</w:t>
      </w:r>
    </w:p>
    <w:p w:rsidR="000C666E" w:rsidRPr="001E5150" w:rsidRDefault="000C666E" w:rsidP="00257E60">
      <w:pPr>
        <w:pStyle w:val="ListParagraph"/>
        <w:numPr>
          <w:ilvl w:val="0"/>
          <w:numId w:val="15"/>
        </w:numPr>
        <w:spacing w:line="276" w:lineRule="auto"/>
        <w:jc w:val="both"/>
      </w:pPr>
      <w:r w:rsidRPr="001E5150">
        <w:t>Change detection should be supported for User</w:t>
      </w:r>
      <w:r w:rsidR="00873049" w:rsidRPr="001E5150">
        <w:t xml:space="preserve"> </w:t>
      </w:r>
      <w:r w:rsidRPr="001E5150">
        <w:t>activity,</w:t>
      </w:r>
      <w:r w:rsidR="00873049" w:rsidRPr="001E5150">
        <w:t xml:space="preserve"> </w:t>
      </w:r>
      <w:r w:rsidR="00873049" w:rsidRPr="001E5150">
        <w:rPr>
          <w:rFonts w:cs="Arial"/>
        </w:rPr>
        <w:t>Team</w:t>
      </w:r>
      <w:r w:rsidR="00873049" w:rsidRPr="001E5150">
        <w:t xml:space="preserve">, </w:t>
      </w:r>
      <w:r w:rsidR="00873049" w:rsidRPr="001E5150">
        <w:rPr>
          <w:rFonts w:cs="Arial"/>
        </w:rPr>
        <w:t>Repo</w:t>
      </w:r>
      <w:r w:rsidR="00873049" w:rsidRPr="001E5150">
        <w:t>,</w:t>
      </w:r>
      <w:r w:rsidR="00873049" w:rsidRPr="001E5150">
        <w:rPr>
          <w:rFonts w:cs="Arial"/>
        </w:rPr>
        <w:t xml:space="preserve"> </w:t>
      </w:r>
      <w:proofErr w:type="spellStart"/>
      <w:r w:rsidR="00873049" w:rsidRPr="001E5150">
        <w:rPr>
          <w:rFonts w:cs="Arial"/>
        </w:rPr>
        <w:t>Webhooks</w:t>
      </w:r>
      <w:proofErr w:type="spellEnd"/>
      <w:r w:rsidR="00873049" w:rsidRPr="001E5150">
        <w:t xml:space="preserve">, </w:t>
      </w:r>
      <w:r w:rsidR="00873049" w:rsidRPr="001E5150">
        <w:rPr>
          <w:rFonts w:cs="Arial"/>
        </w:rPr>
        <w:t>Org</w:t>
      </w:r>
      <w:r w:rsidR="00873049" w:rsidRPr="001E5150">
        <w:t xml:space="preserve"> and Others</w:t>
      </w:r>
      <w:r w:rsidRPr="001E5150">
        <w:t xml:space="preserve"> Activity.</w:t>
      </w:r>
    </w:p>
    <w:p w:rsidR="00147B01" w:rsidRPr="00677763" w:rsidRDefault="00677763" w:rsidP="00677763">
      <w:pPr>
        <w:pStyle w:val="ListParagraph"/>
        <w:numPr>
          <w:ilvl w:val="0"/>
          <w:numId w:val="15"/>
        </w:numPr>
        <w:spacing w:line="276" w:lineRule="auto"/>
        <w:jc w:val="both"/>
      </w:pPr>
      <w:r>
        <w:t xml:space="preserve">For </w:t>
      </w:r>
      <w:r w:rsidRPr="00677763">
        <w:t xml:space="preserve">multiple instance of </w:t>
      </w:r>
      <w:proofErr w:type="spellStart"/>
      <w:r>
        <w:t>GitHub</w:t>
      </w:r>
      <w:proofErr w:type="spellEnd"/>
      <w:r w:rsidRPr="00677763">
        <w:t xml:space="preserve"> </w:t>
      </w:r>
      <w:r w:rsidR="00147B01" w:rsidRPr="00677763">
        <w:t>Create User, Modify User,</w:t>
      </w:r>
      <w:r w:rsidR="001A329D" w:rsidRPr="00677763">
        <w:t xml:space="preserve"> </w:t>
      </w:r>
      <w:r w:rsidR="00147B01" w:rsidRPr="00677763">
        <w:t>Delete User</w:t>
      </w:r>
      <w:r w:rsidR="00F11EDF" w:rsidRPr="00677763">
        <w:t xml:space="preserve"> </w:t>
      </w:r>
      <w:r w:rsidR="00147B01" w:rsidRPr="00677763">
        <w:t xml:space="preserve">should be supported </w:t>
      </w:r>
      <w:r w:rsidR="00F11EDF" w:rsidRPr="00677763">
        <w:t xml:space="preserve">and its specific information should crawl </w:t>
      </w:r>
      <w:r w:rsidR="00147B01" w:rsidRPr="00677763">
        <w:t xml:space="preserve">by </w:t>
      </w:r>
      <w:proofErr w:type="spellStart"/>
      <w:r w:rsidR="00147B01" w:rsidRPr="00677763">
        <w:t>Apprity</w:t>
      </w:r>
      <w:proofErr w:type="spellEnd"/>
      <w:r w:rsidR="00147B01" w:rsidRPr="00677763">
        <w:t xml:space="preserve"> </w:t>
      </w:r>
      <w:proofErr w:type="spellStart"/>
      <w:r w:rsidR="00147B01" w:rsidRPr="00677763">
        <w:t>GitHub</w:t>
      </w:r>
      <w:proofErr w:type="spellEnd"/>
      <w:r w:rsidR="00147B01" w:rsidRPr="00677763">
        <w:t xml:space="preserve"> connector.</w:t>
      </w:r>
    </w:p>
    <w:p w:rsidR="004D0F9D" w:rsidRDefault="00677763" w:rsidP="00677763">
      <w:pPr>
        <w:pStyle w:val="ListParagraph"/>
        <w:numPr>
          <w:ilvl w:val="0"/>
          <w:numId w:val="15"/>
        </w:numPr>
        <w:spacing w:line="276" w:lineRule="auto"/>
        <w:jc w:val="both"/>
      </w:pPr>
      <w:r>
        <w:lastRenderedPageBreak/>
        <w:t>R</w:t>
      </w:r>
      <w:r w:rsidRPr="00677763">
        <w:t>ead only registration</w:t>
      </w:r>
      <w:r>
        <w:t xml:space="preserve"> i.e.</w:t>
      </w:r>
      <w:r w:rsidRPr="00677763">
        <w:t xml:space="preserve"> </w:t>
      </w:r>
      <w:proofErr w:type="spellStart"/>
      <w:r w:rsidR="004D0F9D" w:rsidRPr="00677763">
        <w:t>RegisterAppInstance-MonitorOnly</w:t>
      </w:r>
      <w:proofErr w:type="spellEnd"/>
      <w:r>
        <w:t xml:space="preserve"> </w:t>
      </w:r>
      <w:r w:rsidR="004D0F9D">
        <w:t xml:space="preserve">should be supported by </w:t>
      </w:r>
      <w:proofErr w:type="spellStart"/>
      <w:r w:rsidR="004D0F9D">
        <w:t>Apprity</w:t>
      </w:r>
      <w:proofErr w:type="spellEnd"/>
      <w:r w:rsidR="004D0F9D">
        <w:t xml:space="preserve"> </w:t>
      </w:r>
      <w:proofErr w:type="spellStart"/>
      <w:r w:rsidR="004D0F9D">
        <w:t>GitHub</w:t>
      </w:r>
      <w:proofErr w:type="spellEnd"/>
      <w:r w:rsidR="004D0F9D">
        <w:t xml:space="preserve"> connector.</w:t>
      </w:r>
      <w:r>
        <w:t xml:space="preserve"> In this case related settings should not be pushed</w:t>
      </w:r>
      <w:r w:rsidRPr="00677763">
        <w:t xml:space="preserve"> to cloud</w:t>
      </w:r>
      <w:r>
        <w:t>.</w:t>
      </w:r>
    </w:p>
    <w:p w:rsidR="00643E61" w:rsidRDefault="00643E61" w:rsidP="00257E60">
      <w:pPr>
        <w:spacing w:line="276" w:lineRule="auto"/>
        <w:jc w:val="both"/>
      </w:pPr>
    </w:p>
    <w:p w:rsidR="001055C5" w:rsidRDefault="00455A63" w:rsidP="00257E60">
      <w:pPr>
        <w:spacing w:line="276" w:lineRule="auto"/>
        <w:ind w:left="360"/>
        <w:jc w:val="both"/>
      </w:pPr>
      <w:r>
        <w:t>Please</w:t>
      </w:r>
      <w:r w:rsidR="00D37090">
        <w:t xml:space="preserve"> note that the document is live </w:t>
      </w:r>
      <w:r>
        <w:t>and will be getting modified based on the findings from the test results, so as to accommodate for the changes in architecture, test cases, test tools, and the methodology as well.</w:t>
      </w:r>
    </w:p>
    <w:p w:rsidR="005D143B" w:rsidRDefault="005D143B" w:rsidP="002C218D">
      <w:pPr>
        <w:pStyle w:val="Heading1"/>
      </w:pPr>
      <w:bookmarkStart w:id="8" w:name="_Toc24795843"/>
      <w:bookmarkStart w:id="9" w:name="_Toc325537956"/>
      <w:bookmarkStart w:id="10" w:name="_Toc355619169"/>
      <w:bookmarkStart w:id="11" w:name="_Toc355623255"/>
      <w:bookmarkStart w:id="12" w:name="_Toc399876344"/>
      <w:r w:rsidRPr="00734969">
        <w:t>Testing Strategy</w:t>
      </w:r>
      <w:bookmarkEnd w:id="8"/>
      <w:bookmarkEnd w:id="9"/>
      <w:bookmarkEnd w:id="10"/>
      <w:bookmarkEnd w:id="11"/>
      <w:bookmarkEnd w:id="12"/>
    </w:p>
    <w:p w:rsidR="00C651A1" w:rsidRDefault="00C651A1" w:rsidP="00257E60">
      <w:pPr>
        <w:spacing w:line="276" w:lineRule="auto"/>
        <w:ind w:left="360"/>
        <w:rPr>
          <w:rFonts w:cs="Arial"/>
        </w:rPr>
      </w:pPr>
      <w:r w:rsidRPr="00C651A1">
        <w:rPr>
          <w:rFonts w:cs="Arial"/>
        </w:rPr>
        <w:t>Once requirement is fixed</w:t>
      </w:r>
      <w:r w:rsidR="00842E5B">
        <w:rPr>
          <w:rFonts w:cs="Arial"/>
        </w:rPr>
        <w:t>,</w:t>
      </w:r>
      <w:r w:rsidRPr="00C651A1">
        <w:rPr>
          <w:rFonts w:cs="Arial"/>
        </w:rPr>
        <w:t xml:space="preserve"> </w:t>
      </w:r>
      <w:r w:rsidR="00C92087">
        <w:rPr>
          <w:rFonts w:cs="Arial"/>
        </w:rPr>
        <w:t>testing team will</w:t>
      </w:r>
      <w:r w:rsidR="00C92087" w:rsidRPr="00C651A1">
        <w:rPr>
          <w:rFonts w:cs="Arial"/>
        </w:rPr>
        <w:t xml:space="preserve"> </w:t>
      </w:r>
      <w:r w:rsidRPr="00C651A1">
        <w:rPr>
          <w:rFonts w:cs="Arial"/>
        </w:rPr>
        <w:t xml:space="preserve">start writing test cases based on </w:t>
      </w:r>
      <w:r w:rsidR="00C92087">
        <w:rPr>
          <w:rFonts w:cs="Arial"/>
        </w:rPr>
        <w:t xml:space="preserve">the </w:t>
      </w:r>
      <w:r w:rsidRPr="00C651A1">
        <w:rPr>
          <w:rFonts w:cs="Arial"/>
        </w:rPr>
        <w:t xml:space="preserve">requirements. The </w:t>
      </w:r>
      <w:r w:rsidR="00611BD6">
        <w:rPr>
          <w:rFonts w:cs="Arial"/>
        </w:rPr>
        <w:t xml:space="preserve">low level </w:t>
      </w:r>
      <w:r w:rsidRPr="00C651A1">
        <w:rPr>
          <w:rFonts w:cs="Arial"/>
        </w:rPr>
        <w:t xml:space="preserve">test cases will include both valid and invalid inputs to test the </w:t>
      </w:r>
      <w:r w:rsidR="00C92087">
        <w:rPr>
          <w:rFonts w:cs="Arial"/>
        </w:rPr>
        <w:t>connector</w:t>
      </w:r>
      <w:r w:rsidRPr="00C651A1">
        <w:rPr>
          <w:rFonts w:cs="Arial"/>
        </w:rPr>
        <w:t>.</w:t>
      </w:r>
    </w:p>
    <w:p w:rsidR="00194E9D" w:rsidRDefault="00194E9D" w:rsidP="00257E60">
      <w:pPr>
        <w:pStyle w:val="Heading2"/>
        <w:spacing w:line="276" w:lineRule="auto"/>
      </w:pPr>
      <w:bookmarkStart w:id="13" w:name="_Toc24793906"/>
      <w:bookmarkStart w:id="14" w:name="_Toc325537957"/>
      <w:bookmarkStart w:id="15" w:name="_Toc399876345"/>
      <w:r w:rsidRPr="00734969">
        <w:t>Test Objectives</w:t>
      </w:r>
      <w:bookmarkEnd w:id="13"/>
      <w:bookmarkEnd w:id="14"/>
      <w:bookmarkEnd w:id="15"/>
    </w:p>
    <w:p w:rsidR="00611BD6" w:rsidRPr="00611BD6" w:rsidRDefault="00611BD6" w:rsidP="00257E60">
      <w:pPr>
        <w:pStyle w:val="ListParagraph"/>
        <w:numPr>
          <w:ilvl w:val="0"/>
          <w:numId w:val="16"/>
        </w:numPr>
        <w:spacing w:line="276" w:lineRule="auto"/>
        <w:ind w:left="1800"/>
        <w:rPr>
          <w:rFonts w:cs="Arial"/>
        </w:rPr>
      </w:pPr>
      <w:bookmarkStart w:id="16" w:name="_Toc325537958"/>
      <w:r w:rsidRPr="00611BD6">
        <w:rPr>
          <w:rFonts w:cs="Arial"/>
        </w:rPr>
        <w:t xml:space="preserve">Validate connector based on scenarios mentioned in </w:t>
      </w:r>
      <w:r w:rsidR="00C92087">
        <w:rPr>
          <w:rFonts w:cs="Arial"/>
        </w:rPr>
        <w:t>the SRS</w:t>
      </w:r>
      <w:r w:rsidR="00C92087" w:rsidRPr="00611BD6">
        <w:rPr>
          <w:rFonts w:cs="Arial"/>
        </w:rPr>
        <w:t xml:space="preserve"> </w:t>
      </w:r>
      <w:r w:rsidRPr="00611BD6">
        <w:rPr>
          <w:rFonts w:cs="Arial"/>
        </w:rPr>
        <w:t>document.</w:t>
      </w:r>
    </w:p>
    <w:p w:rsidR="00A64E15" w:rsidRDefault="00611BD6" w:rsidP="00257E60">
      <w:pPr>
        <w:pStyle w:val="ListParagraph"/>
        <w:numPr>
          <w:ilvl w:val="0"/>
          <w:numId w:val="16"/>
        </w:numPr>
        <w:spacing w:line="276" w:lineRule="auto"/>
        <w:ind w:left="1800"/>
        <w:rPr>
          <w:rFonts w:cs="Arial"/>
        </w:rPr>
      </w:pPr>
      <w:r w:rsidRPr="00611BD6">
        <w:rPr>
          <w:rFonts w:cs="Arial"/>
        </w:rPr>
        <w:t>Define Test approach and execution methodology.</w:t>
      </w:r>
    </w:p>
    <w:p w:rsidR="00611BD6" w:rsidRPr="00A64E15" w:rsidRDefault="00611BD6" w:rsidP="00257E60">
      <w:pPr>
        <w:pStyle w:val="ListParagraph"/>
        <w:numPr>
          <w:ilvl w:val="0"/>
          <w:numId w:val="16"/>
        </w:numPr>
        <w:spacing w:line="276" w:lineRule="auto"/>
        <w:ind w:left="1800"/>
        <w:rPr>
          <w:rFonts w:cs="Arial"/>
        </w:rPr>
      </w:pPr>
      <w:r w:rsidRPr="00A64E15">
        <w:rPr>
          <w:rFonts w:cs="Arial"/>
        </w:rPr>
        <w:t>Collect performance parameters and measurements</w:t>
      </w:r>
      <w:r w:rsidR="00A64E15">
        <w:rPr>
          <w:rFonts w:cs="Arial"/>
        </w:rPr>
        <w:t>.</w:t>
      </w:r>
    </w:p>
    <w:p w:rsidR="00611BD6" w:rsidRPr="00611BD6" w:rsidRDefault="00611BD6" w:rsidP="00257E60">
      <w:pPr>
        <w:pStyle w:val="ListParagraph"/>
        <w:numPr>
          <w:ilvl w:val="0"/>
          <w:numId w:val="16"/>
        </w:numPr>
        <w:spacing w:line="276" w:lineRule="auto"/>
        <w:ind w:left="1800"/>
        <w:rPr>
          <w:rFonts w:cs="Arial"/>
        </w:rPr>
      </w:pPr>
      <w:r w:rsidRPr="00611BD6">
        <w:rPr>
          <w:rFonts w:cs="Arial"/>
        </w:rPr>
        <w:t>Identify the Test deliverables and major milestones of the Test activities.</w:t>
      </w:r>
    </w:p>
    <w:p w:rsidR="00611BD6" w:rsidRPr="00611BD6" w:rsidRDefault="00611BD6" w:rsidP="00257E60">
      <w:pPr>
        <w:pStyle w:val="ListParagraph"/>
        <w:numPr>
          <w:ilvl w:val="0"/>
          <w:numId w:val="16"/>
        </w:numPr>
        <w:spacing w:line="276" w:lineRule="auto"/>
        <w:ind w:left="1800"/>
        <w:rPr>
          <w:rFonts w:cs="Arial"/>
        </w:rPr>
      </w:pPr>
      <w:r w:rsidRPr="00611BD6">
        <w:rPr>
          <w:rFonts w:cs="Arial"/>
        </w:rPr>
        <w:t xml:space="preserve">Provide the Test </w:t>
      </w:r>
      <w:r w:rsidR="008D5EDE">
        <w:rPr>
          <w:rFonts w:cs="Arial"/>
        </w:rPr>
        <w:t>report/</w:t>
      </w:r>
      <w:r w:rsidR="009C19A4">
        <w:rPr>
          <w:rFonts w:cs="Arial"/>
        </w:rPr>
        <w:t xml:space="preserve">List of Defects </w:t>
      </w:r>
      <w:r w:rsidRPr="00611BD6">
        <w:rPr>
          <w:rFonts w:cs="Arial"/>
        </w:rPr>
        <w:t>daily to development team and weekly to the management</w:t>
      </w:r>
      <w:r w:rsidR="008D5EDE">
        <w:rPr>
          <w:rFonts w:cs="Arial"/>
        </w:rPr>
        <w:t>/</w:t>
      </w:r>
      <w:proofErr w:type="spellStart"/>
      <w:r w:rsidR="009C19A4">
        <w:t>Apprity</w:t>
      </w:r>
      <w:proofErr w:type="spellEnd"/>
      <w:r w:rsidR="00A64E15">
        <w:rPr>
          <w:rFonts w:cs="Arial"/>
        </w:rPr>
        <w:t>.</w:t>
      </w:r>
    </w:p>
    <w:p w:rsidR="00611BD6" w:rsidRPr="00611BD6" w:rsidRDefault="00611BD6" w:rsidP="00257E60">
      <w:pPr>
        <w:pStyle w:val="ListParagraph"/>
        <w:numPr>
          <w:ilvl w:val="0"/>
          <w:numId w:val="16"/>
        </w:numPr>
        <w:spacing w:line="276" w:lineRule="auto"/>
        <w:ind w:left="1800"/>
        <w:rPr>
          <w:rFonts w:cs="Arial"/>
        </w:rPr>
      </w:pPr>
      <w:r w:rsidRPr="00611BD6">
        <w:rPr>
          <w:rFonts w:cs="Arial"/>
        </w:rPr>
        <w:t>Test and raise any bugs / issues / suggestions with the deployment steps (documents / user guides) for the connector.</w:t>
      </w:r>
    </w:p>
    <w:p w:rsidR="00611BD6" w:rsidRPr="00611BD6" w:rsidRDefault="00611BD6" w:rsidP="00257E60">
      <w:pPr>
        <w:pStyle w:val="ListParagraph"/>
        <w:numPr>
          <w:ilvl w:val="0"/>
          <w:numId w:val="16"/>
        </w:numPr>
        <w:spacing w:line="276" w:lineRule="auto"/>
        <w:ind w:left="1800"/>
        <w:rPr>
          <w:rFonts w:cs="Arial"/>
        </w:rPr>
      </w:pPr>
      <w:r w:rsidRPr="00611BD6">
        <w:rPr>
          <w:rFonts w:cs="Arial"/>
        </w:rPr>
        <w:t>To identify and close (resolve) all P</w:t>
      </w:r>
      <w:r w:rsidR="00BE36AC">
        <w:rPr>
          <w:rFonts w:cs="Arial"/>
        </w:rPr>
        <w:t>0</w:t>
      </w:r>
      <w:r w:rsidR="00CE4336">
        <w:rPr>
          <w:rFonts w:cs="Arial"/>
        </w:rPr>
        <w:t>,</w:t>
      </w:r>
      <w:r w:rsidRPr="00611BD6">
        <w:rPr>
          <w:rFonts w:cs="Arial"/>
        </w:rPr>
        <w:t xml:space="preserve"> P</w:t>
      </w:r>
      <w:r w:rsidR="00BE36AC">
        <w:rPr>
          <w:rFonts w:cs="Arial"/>
        </w:rPr>
        <w:t>1</w:t>
      </w:r>
      <w:r w:rsidRPr="00611BD6">
        <w:rPr>
          <w:rFonts w:cs="Arial"/>
        </w:rPr>
        <w:t xml:space="preserve"> bugs and issues recorded during the testing.</w:t>
      </w:r>
    </w:p>
    <w:p w:rsidR="00611BD6" w:rsidRPr="00611BD6" w:rsidRDefault="00611BD6" w:rsidP="00257E60">
      <w:pPr>
        <w:pStyle w:val="ListParagraph"/>
        <w:spacing w:line="276" w:lineRule="auto"/>
        <w:ind w:left="1800"/>
        <w:rPr>
          <w:rFonts w:cs="Arial"/>
        </w:rPr>
      </w:pPr>
      <w:r w:rsidRPr="00611BD6">
        <w:rPr>
          <w:rFonts w:cs="Arial"/>
        </w:rPr>
        <w:t>Note: The actual resolution for all the defects will come from individual designers / developers for the related components.</w:t>
      </w:r>
    </w:p>
    <w:p w:rsidR="00CE2EE4" w:rsidRDefault="00611BD6" w:rsidP="00257E60">
      <w:pPr>
        <w:pStyle w:val="ListParagraph"/>
        <w:numPr>
          <w:ilvl w:val="0"/>
          <w:numId w:val="16"/>
        </w:numPr>
        <w:spacing w:line="276" w:lineRule="auto"/>
        <w:ind w:left="1800"/>
        <w:rPr>
          <w:rFonts w:cs="Arial"/>
        </w:rPr>
      </w:pPr>
      <w:r w:rsidRPr="00611BD6">
        <w:rPr>
          <w:rFonts w:cs="Arial"/>
        </w:rPr>
        <w:t xml:space="preserve">To </w:t>
      </w:r>
      <w:r w:rsidR="00C92087">
        <w:rPr>
          <w:rFonts w:cs="Arial"/>
        </w:rPr>
        <w:t>sign-off</w:t>
      </w:r>
      <w:r w:rsidRPr="00611BD6">
        <w:rPr>
          <w:rFonts w:cs="Arial"/>
        </w:rPr>
        <w:t xml:space="preserve"> for the subsequent stage of the project (post testing) depending upon the test results approval.</w:t>
      </w:r>
    </w:p>
    <w:p w:rsidR="00194E9D" w:rsidRDefault="00194E9D" w:rsidP="00257E60">
      <w:pPr>
        <w:pStyle w:val="Heading2"/>
        <w:spacing w:line="276" w:lineRule="auto"/>
      </w:pPr>
      <w:bookmarkStart w:id="17" w:name="_Toc399876346"/>
      <w:r w:rsidRPr="00734969">
        <w:t>Test Environment</w:t>
      </w:r>
      <w:bookmarkEnd w:id="16"/>
      <w:bookmarkEnd w:id="17"/>
    </w:p>
    <w:p w:rsidR="0059144B" w:rsidRPr="0059144B" w:rsidRDefault="0059144B" w:rsidP="0059144B">
      <w:pPr>
        <w:pStyle w:val="ListParagraph"/>
        <w:numPr>
          <w:ilvl w:val="0"/>
          <w:numId w:val="16"/>
        </w:numPr>
        <w:spacing w:line="276" w:lineRule="auto"/>
        <w:ind w:left="1800"/>
        <w:rPr>
          <w:rFonts w:cs="Arial"/>
        </w:rPr>
      </w:pPr>
      <w:proofErr w:type="spellStart"/>
      <w:r w:rsidRPr="0059144B">
        <w:rPr>
          <w:rFonts w:cs="Arial"/>
        </w:rPr>
        <w:t>CentOS</w:t>
      </w:r>
      <w:proofErr w:type="spellEnd"/>
      <w:r w:rsidRPr="0059144B">
        <w:rPr>
          <w:rFonts w:cs="Arial"/>
        </w:rPr>
        <w:t xml:space="preserve"> 6.4 (64-bit).</w:t>
      </w:r>
    </w:p>
    <w:p w:rsidR="0059144B" w:rsidRPr="0059144B" w:rsidRDefault="0059144B" w:rsidP="0059144B">
      <w:pPr>
        <w:pStyle w:val="ListParagraph"/>
        <w:numPr>
          <w:ilvl w:val="0"/>
          <w:numId w:val="16"/>
        </w:numPr>
        <w:spacing w:line="276" w:lineRule="auto"/>
        <w:ind w:left="1800"/>
        <w:rPr>
          <w:rFonts w:cs="Arial"/>
        </w:rPr>
      </w:pPr>
      <w:r w:rsidRPr="0059144B">
        <w:rPr>
          <w:rFonts w:cs="Arial"/>
        </w:rPr>
        <w:t xml:space="preserve">Software: Tomcat 7.0 or higher, DSE - 4.5.1, Python 2.7, performance monitoring tools for </w:t>
      </w:r>
      <w:proofErr w:type="spellStart"/>
      <w:r w:rsidRPr="0059144B">
        <w:rPr>
          <w:rFonts w:cs="Arial"/>
        </w:rPr>
        <w:t>CentOS</w:t>
      </w:r>
      <w:proofErr w:type="spellEnd"/>
      <w:r w:rsidRPr="0059144B">
        <w:rPr>
          <w:rFonts w:cs="Arial"/>
        </w:rPr>
        <w:t xml:space="preserve"> equivalent to </w:t>
      </w:r>
      <w:proofErr w:type="spellStart"/>
      <w:r w:rsidRPr="0059144B">
        <w:rPr>
          <w:rFonts w:cs="Arial"/>
        </w:rPr>
        <w:t>perfmon</w:t>
      </w:r>
      <w:proofErr w:type="spellEnd"/>
      <w:r w:rsidRPr="0059144B">
        <w:rPr>
          <w:rFonts w:cs="Arial"/>
        </w:rPr>
        <w:t>.</w:t>
      </w:r>
    </w:p>
    <w:p w:rsidR="0059144B" w:rsidRPr="0059144B" w:rsidRDefault="0059144B" w:rsidP="0059144B">
      <w:pPr>
        <w:pStyle w:val="ListParagraph"/>
        <w:numPr>
          <w:ilvl w:val="0"/>
          <w:numId w:val="16"/>
        </w:numPr>
        <w:spacing w:line="276" w:lineRule="auto"/>
        <w:ind w:left="1800"/>
        <w:rPr>
          <w:rFonts w:cs="Arial"/>
        </w:rPr>
      </w:pPr>
      <w:proofErr w:type="spellStart"/>
      <w:r w:rsidRPr="0059144B">
        <w:rPr>
          <w:rFonts w:cs="Arial"/>
        </w:rPr>
        <w:t>GitHub</w:t>
      </w:r>
      <w:proofErr w:type="spellEnd"/>
      <w:r w:rsidRPr="0059144B">
        <w:rPr>
          <w:rFonts w:cs="Arial"/>
        </w:rPr>
        <w:t xml:space="preserve"> test data for multiple users.</w:t>
      </w:r>
    </w:p>
    <w:p w:rsidR="0059144B" w:rsidRPr="0059144B" w:rsidRDefault="0059144B" w:rsidP="0059144B">
      <w:pPr>
        <w:pStyle w:val="ListParagraph"/>
        <w:numPr>
          <w:ilvl w:val="0"/>
          <w:numId w:val="16"/>
        </w:numPr>
        <w:spacing w:line="276" w:lineRule="auto"/>
        <w:ind w:left="1800"/>
        <w:rPr>
          <w:rFonts w:cs="Arial"/>
        </w:rPr>
      </w:pPr>
      <w:r w:rsidRPr="0059144B">
        <w:rPr>
          <w:rFonts w:cs="Arial"/>
        </w:rPr>
        <w:t>Access to JIRA for bug tracking</w:t>
      </w:r>
      <w:r>
        <w:rPr>
          <w:rFonts w:cs="Arial"/>
        </w:rPr>
        <w:t>.</w:t>
      </w:r>
    </w:p>
    <w:p w:rsidR="008A34F8" w:rsidRDefault="008A34F8" w:rsidP="00257E60">
      <w:pPr>
        <w:pStyle w:val="Heading2"/>
        <w:spacing w:line="276" w:lineRule="auto"/>
      </w:pPr>
      <w:bookmarkStart w:id="18" w:name="_Toc399876347"/>
      <w:r w:rsidRPr="008A34F8">
        <w:lastRenderedPageBreak/>
        <w:t>Test Approach:</w:t>
      </w:r>
      <w:bookmarkEnd w:id="18"/>
    </w:p>
    <w:p w:rsidR="009849FA" w:rsidRDefault="008A34F8" w:rsidP="00257E60">
      <w:pPr>
        <w:spacing w:line="276" w:lineRule="auto"/>
        <w:ind w:left="1440"/>
      </w:pPr>
      <w:r w:rsidRPr="00D31626">
        <w:t xml:space="preserve">Once </w:t>
      </w:r>
      <w:r>
        <w:t>requirement</w:t>
      </w:r>
      <w:r w:rsidR="00853E94">
        <w:t>s</w:t>
      </w:r>
      <w:r>
        <w:t xml:space="preserve"> </w:t>
      </w:r>
      <w:r w:rsidR="00853E94">
        <w:t>are</w:t>
      </w:r>
      <w:r>
        <w:t xml:space="preserve"> fixed</w:t>
      </w:r>
      <w:r w:rsidR="0065065B">
        <w:t xml:space="preserve"> and approved in SRS document</w:t>
      </w:r>
      <w:r>
        <w:t xml:space="preserve"> </w:t>
      </w:r>
      <w:r w:rsidR="00C92087">
        <w:t xml:space="preserve">testing team will </w:t>
      </w:r>
      <w:r>
        <w:t xml:space="preserve">start writing test cases based on </w:t>
      </w:r>
      <w:r w:rsidR="0065065B">
        <w:t>the SRS</w:t>
      </w:r>
      <w:r>
        <w:t xml:space="preserve">. </w:t>
      </w:r>
      <w:r w:rsidRPr="00D31626">
        <w:t xml:space="preserve">The test cases will include </w:t>
      </w:r>
      <w:r>
        <w:t xml:space="preserve">both </w:t>
      </w:r>
      <w:r w:rsidRPr="00D31626">
        <w:t xml:space="preserve">valid and invalid </w:t>
      </w:r>
      <w:r>
        <w:t>scenarios</w:t>
      </w:r>
      <w:r w:rsidRPr="00D31626">
        <w:t xml:space="preserve"> to test the </w:t>
      </w:r>
      <w:r w:rsidR="00C92087">
        <w:t>connector</w:t>
      </w:r>
      <w:r w:rsidRPr="00D31626">
        <w:t>.</w:t>
      </w:r>
    </w:p>
    <w:p w:rsidR="008A34F8" w:rsidRPr="009849FA" w:rsidRDefault="008A34F8" w:rsidP="00257E60">
      <w:pPr>
        <w:pStyle w:val="Heading4"/>
        <w:spacing w:line="276" w:lineRule="auto"/>
      </w:pPr>
      <w:bookmarkStart w:id="19" w:name="_Toc343697329"/>
      <w:bookmarkStart w:id="20" w:name="_Toc399876348"/>
      <w:r w:rsidRPr="009849FA">
        <w:t>Test Cycles or execution</w:t>
      </w:r>
      <w:bookmarkEnd w:id="19"/>
      <w:bookmarkEnd w:id="20"/>
    </w:p>
    <w:p w:rsidR="008A34F8" w:rsidRDefault="008A34F8" w:rsidP="00257E60">
      <w:pPr>
        <w:spacing w:line="276" w:lineRule="auto"/>
        <w:ind w:left="1440"/>
      </w:pPr>
      <w:r>
        <w:t xml:space="preserve">We have planned to carry out one or multiple test cycles of test case execution in each phase of the project depending on the </w:t>
      </w:r>
      <w:r w:rsidR="006A7C5E">
        <w:t>number</w:t>
      </w:r>
      <w:r>
        <w:t xml:space="preserve"> of high priority bugs or product stability. </w:t>
      </w:r>
    </w:p>
    <w:p w:rsidR="008A34F8" w:rsidRDefault="008A34F8" w:rsidP="00257E60">
      <w:pPr>
        <w:spacing w:line="276" w:lineRule="auto"/>
        <w:ind w:left="1440"/>
      </w:pPr>
      <w:r>
        <w:t xml:space="preserve">As per the current project plan requirements are divided in </w:t>
      </w:r>
      <w:proofErr w:type="spellStart"/>
      <w:r>
        <w:t>to</w:t>
      </w:r>
      <w:proofErr w:type="spellEnd"/>
      <w:r>
        <w:t xml:space="preserve"> following 3 phases.</w:t>
      </w:r>
    </w:p>
    <w:p w:rsidR="008A34F8" w:rsidRDefault="008A34F8" w:rsidP="00257E60">
      <w:pPr>
        <w:spacing w:line="276" w:lineRule="auto"/>
        <w:ind w:firstLine="360"/>
      </w:pPr>
    </w:p>
    <w:tbl>
      <w:tblPr>
        <w:tblStyle w:val="MediumShading1-Accent11"/>
        <w:tblW w:w="829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1530"/>
        <w:gridCol w:w="6768"/>
      </w:tblGrid>
      <w:tr w:rsidR="008A34F8" w:rsidRPr="008A34F8" w:rsidTr="008A34F8">
        <w:trPr>
          <w:cnfStyle w:val="100000000000"/>
          <w:trHeight w:val="429"/>
        </w:trPr>
        <w:tc>
          <w:tcPr>
            <w:tcW w:w="1530" w:type="dxa"/>
            <w:shd w:val="clear" w:color="auto" w:fill="548DD4" w:themeFill="text2" w:themeFillTint="99"/>
          </w:tcPr>
          <w:p w:rsidR="008A34F8" w:rsidRPr="008A34F8" w:rsidRDefault="008A34F8" w:rsidP="00257E60">
            <w:pPr>
              <w:pStyle w:val="TableHeading0"/>
              <w:spacing w:line="276" w:lineRule="auto"/>
              <w:rPr>
                <w:rFonts w:ascii="Arial" w:hAnsi="Arial" w:cs="Arial"/>
                <w:color w:val="auto"/>
                <w:sz w:val="24"/>
                <w:szCs w:val="24"/>
              </w:rPr>
            </w:pPr>
            <w:r w:rsidRPr="008A34F8">
              <w:rPr>
                <w:rFonts w:ascii="Arial" w:hAnsi="Arial" w:cs="Arial"/>
                <w:color w:val="auto"/>
                <w:sz w:val="24"/>
                <w:szCs w:val="24"/>
              </w:rPr>
              <w:t>Phase</w:t>
            </w:r>
          </w:p>
        </w:tc>
        <w:tc>
          <w:tcPr>
            <w:tcW w:w="6768" w:type="dxa"/>
            <w:shd w:val="clear" w:color="auto" w:fill="548DD4" w:themeFill="text2" w:themeFillTint="99"/>
          </w:tcPr>
          <w:p w:rsidR="008A34F8" w:rsidRPr="008A34F8" w:rsidRDefault="008A34F8" w:rsidP="00257E60">
            <w:pPr>
              <w:pStyle w:val="TableHeading0"/>
              <w:spacing w:line="276" w:lineRule="auto"/>
              <w:rPr>
                <w:rFonts w:ascii="Arial" w:hAnsi="Arial" w:cs="Arial"/>
                <w:color w:val="auto"/>
                <w:sz w:val="24"/>
                <w:szCs w:val="24"/>
              </w:rPr>
            </w:pPr>
            <w:r w:rsidRPr="008A34F8">
              <w:rPr>
                <w:rFonts w:ascii="Arial" w:hAnsi="Arial" w:cs="Arial"/>
                <w:color w:val="auto"/>
                <w:sz w:val="24"/>
                <w:szCs w:val="24"/>
              </w:rPr>
              <w:t>Requirements</w:t>
            </w:r>
          </w:p>
        </w:tc>
      </w:tr>
      <w:tr w:rsidR="008A34F8" w:rsidRPr="008A34F8" w:rsidTr="008A34F8">
        <w:trPr>
          <w:trHeight w:val="361"/>
        </w:trPr>
        <w:tc>
          <w:tcPr>
            <w:tcW w:w="1530" w:type="dxa"/>
          </w:tcPr>
          <w:p w:rsidR="008A34F8" w:rsidRPr="009E0E87" w:rsidRDefault="008A34F8" w:rsidP="00257E60">
            <w:pPr>
              <w:spacing w:line="276" w:lineRule="auto"/>
              <w:rPr>
                <w:rFonts w:ascii="Arial" w:eastAsiaTheme="minorHAnsi" w:hAnsi="Arial"/>
              </w:rPr>
            </w:pPr>
            <w:r w:rsidRPr="009E0E87">
              <w:rPr>
                <w:rFonts w:ascii="Arial" w:eastAsiaTheme="minorHAnsi" w:hAnsi="Arial"/>
              </w:rPr>
              <w:t xml:space="preserve">Preliminary </w:t>
            </w:r>
          </w:p>
        </w:tc>
        <w:tc>
          <w:tcPr>
            <w:tcW w:w="6768" w:type="dxa"/>
          </w:tcPr>
          <w:p w:rsidR="005C0055" w:rsidRPr="009E0E87" w:rsidRDefault="00357025" w:rsidP="00257E60">
            <w:pPr>
              <w:spacing w:line="276" w:lineRule="auto"/>
              <w:rPr>
                <w:rFonts w:ascii="Arial" w:eastAsiaTheme="minorHAnsi" w:hAnsi="Arial"/>
              </w:rPr>
            </w:pPr>
            <w:proofErr w:type="spellStart"/>
            <w:r>
              <w:rPr>
                <w:rFonts w:ascii="Arial" w:eastAsiaTheme="minorHAnsi" w:hAnsi="Arial"/>
              </w:rPr>
              <w:t>Apprity</w:t>
            </w:r>
            <w:r w:rsidR="008D7B74">
              <w:rPr>
                <w:rFonts w:ascii="Arial" w:eastAsiaTheme="minorHAnsi" w:hAnsi="Arial"/>
              </w:rPr>
              <w:t>-</w:t>
            </w:r>
            <w:r>
              <w:rPr>
                <w:rFonts w:ascii="Arial" w:eastAsiaTheme="minorHAnsi" w:hAnsi="Arial"/>
              </w:rPr>
              <w:t>GitHub</w:t>
            </w:r>
            <w:proofErr w:type="spellEnd"/>
            <w:r w:rsidR="008A34F8" w:rsidRPr="009E0E87">
              <w:rPr>
                <w:rFonts w:ascii="Arial" w:eastAsiaTheme="minorHAnsi" w:hAnsi="Arial"/>
              </w:rPr>
              <w:t xml:space="preserve"> Connector</w:t>
            </w:r>
            <w:r w:rsidR="00256652" w:rsidRPr="009E0E87">
              <w:rPr>
                <w:rFonts w:ascii="Arial" w:eastAsiaTheme="minorHAnsi" w:hAnsi="Arial"/>
              </w:rPr>
              <w:t xml:space="preserve"> </w:t>
            </w:r>
            <w:r w:rsidR="00977E27">
              <w:rPr>
                <w:rFonts w:ascii="Arial" w:eastAsiaTheme="minorHAnsi" w:hAnsi="Arial"/>
              </w:rPr>
              <w:t>should be delivered as WAR file</w:t>
            </w:r>
            <w:r w:rsidR="005C0055" w:rsidRPr="009E0E87">
              <w:rPr>
                <w:rFonts w:ascii="Arial" w:eastAsiaTheme="minorHAnsi" w:hAnsi="Arial"/>
              </w:rPr>
              <w:t xml:space="preserve"> and all requirements from </w:t>
            </w:r>
            <w:r w:rsidR="00C92087" w:rsidRPr="009E0E87">
              <w:rPr>
                <w:rFonts w:ascii="Arial" w:eastAsiaTheme="minorHAnsi" w:hAnsi="Arial"/>
              </w:rPr>
              <w:t xml:space="preserve">the SRS </w:t>
            </w:r>
            <w:r w:rsidR="005C0055" w:rsidRPr="009E0E87">
              <w:rPr>
                <w:rFonts w:ascii="Arial" w:eastAsiaTheme="minorHAnsi" w:hAnsi="Arial"/>
              </w:rPr>
              <w:t>document.</w:t>
            </w:r>
          </w:p>
          <w:p w:rsidR="008A34F8" w:rsidRPr="009E0E87" w:rsidRDefault="005C0055" w:rsidP="00977E27">
            <w:pPr>
              <w:spacing w:line="276" w:lineRule="auto"/>
              <w:rPr>
                <w:rFonts w:ascii="Arial" w:eastAsiaTheme="minorHAnsi" w:hAnsi="Arial"/>
              </w:rPr>
            </w:pPr>
            <w:r w:rsidRPr="009E0E87">
              <w:rPr>
                <w:rFonts w:ascii="Arial" w:eastAsiaTheme="minorHAnsi" w:hAnsi="Arial"/>
              </w:rPr>
              <w:t>On priorities</w:t>
            </w:r>
            <w:r w:rsidR="006A7C5E">
              <w:rPr>
                <w:rFonts w:ascii="Arial" w:eastAsiaTheme="minorHAnsi" w:hAnsi="Arial"/>
              </w:rPr>
              <w:t>,</w:t>
            </w:r>
            <w:r w:rsidRPr="009E0E87">
              <w:rPr>
                <w:rFonts w:ascii="Arial" w:eastAsiaTheme="minorHAnsi" w:hAnsi="Arial"/>
              </w:rPr>
              <w:t xml:space="preserve"> connector implementation should include these functionalities: Crawling of</w:t>
            </w:r>
            <w:r w:rsidR="00665134">
              <w:rPr>
                <w:rFonts w:ascii="Arial" w:eastAsiaTheme="minorHAnsi" w:hAnsi="Arial"/>
              </w:rPr>
              <w:t xml:space="preserve"> </w:t>
            </w:r>
            <w:r w:rsidR="00665134" w:rsidRPr="00665134">
              <w:rPr>
                <w:rFonts w:ascii="Arial" w:eastAsiaTheme="minorHAnsi" w:hAnsi="Arial"/>
              </w:rPr>
              <w:t>User activity</w:t>
            </w:r>
            <w:r w:rsidRPr="009E0E87">
              <w:rPr>
                <w:rFonts w:ascii="Arial" w:eastAsiaTheme="minorHAnsi" w:hAnsi="Arial"/>
              </w:rPr>
              <w:t>,</w:t>
            </w:r>
            <w:r w:rsidR="00665134">
              <w:t xml:space="preserve"> </w:t>
            </w:r>
            <w:r w:rsidR="00BF3429" w:rsidRPr="00BF3429">
              <w:rPr>
                <w:rFonts w:ascii="Arial" w:eastAsiaTheme="minorHAnsi" w:hAnsi="Arial"/>
              </w:rPr>
              <w:t xml:space="preserve">Team </w:t>
            </w:r>
            <w:r w:rsidR="00665134" w:rsidRPr="00665134">
              <w:rPr>
                <w:rFonts w:ascii="Arial" w:eastAsiaTheme="minorHAnsi" w:hAnsi="Arial"/>
              </w:rPr>
              <w:t>activity</w:t>
            </w:r>
            <w:r w:rsidR="00665134">
              <w:rPr>
                <w:rFonts w:ascii="Arial" w:eastAsiaTheme="minorHAnsi" w:hAnsi="Arial"/>
              </w:rPr>
              <w:t xml:space="preserve">, </w:t>
            </w:r>
            <w:r w:rsidR="00BF3429" w:rsidRPr="00BF3429">
              <w:rPr>
                <w:rFonts w:ascii="Arial" w:eastAsiaTheme="minorHAnsi" w:hAnsi="Arial"/>
              </w:rPr>
              <w:t xml:space="preserve">Repo </w:t>
            </w:r>
            <w:r w:rsidR="00665134" w:rsidRPr="00665134">
              <w:rPr>
                <w:rFonts w:ascii="Arial" w:eastAsiaTheme="minorHAnsi" w:hAnsi="Arial"/>
              </w:rPr>
              <w:t>activity</w:t>
            </w:r>
            <w:r w:rsidR="00977E27">
              <w:rPr>
                <w:rFonts w:ascii="Arial" w:eastAsiaTheme="minorHAnsi" w:hAnsi="Arial"/>
              </w:rPr>
              <w:t>,</w:t>
            </w:r>
            <w:r w:rsidR="00BF3429">
              <w:rPr>
                <w:rFonts w:ascii="Arial" w:eastAsiaTheme="minorHAnsi" w:hAnsi="Arial"/>
              </w:rPr>
              <w:t xml:space="preserve"> </w:t>
            </w:r>
            <w:proofErr w:type="spellStart"/>
            <w:r w:rsidR="00BF3429" w:rsidRPr="00BF3429">
              <w:rPr>
                <w:rFonts w:ascii="Arial" w:eastAsiaTheme="minorHAnsi" w:hAnsi="Arial"/>
              </w:rPr>
              <w:t>Webhooks</w:t>
            </w:r>
            <w:proofErr w:type="spellEnd"/>
            <w:r w:rsidR="00BF3429" w:rsidRPr="00BF3429">
              <w:rPr>
                <w:rFonts w:ascii="Arial" w:eastAsiaTheme="minorHAnsi" w:hAnsi="Arial"/>
              </w:rPr>
              <w:t xml:space="preserve"> </w:t>
            </w:r>
            <w:r w:rsidR="00665134" w:rsidRPr="00665134">
              <w:rPr>
                <w:rFonts w:ascii="Arial" w:eastAsiaTheme="minorHAnsi" w:hAnsi="Arial"/>
              </w:rPr>
              <w:t>Activity</w:t>
            </w:r>
            <w:r w:rsidR="00BF3429">
              <w:rPr>
                <w:rFonts w:ascii="Arial" w:eastAsiaTheme="minorHAnsi" w:hAnsi="Arial"/>
              </w:rPr>
              <w:t xml:space="preserve">, </w:t>
            </w:r>
            <w:r w:rsidR="006A7C5E" w:rsidRPr="00BF3429">
              <w:rPr>
                <w:rFonts w:ascii="Arial" w:eastAsiaTheme="minorHAnsi" w:hAnsi="Arial"/>
              </w:rPr>
              <w:t>Org</w:t>
            </w:r>
            <w:r w:rsidR="006A7C5E">
              <w:rPr>
                <w:rFonts w:ascii="Arial" w:eastAsiaTheme="minorHAnsi" w:hAnsi="Arial"/>
              </w:rPr>
              <w:t>anization</w:t>
            </w:r>
            <w:r w:rsidR="00BF3429">
              <w:rPr>
                <w:rFonts w:ascii="Arial" w:eastAsiaTheme="minorHAnsi" w:hAnsi="Arial"/>
              </w:rPr>
              <w:t xml:space="preserve"> activity and Others activity</w:t>
            </w:r>
            <w:r w:rsidR="00665134">
              <w:rPr>
                <w:rFonts w:ascii="Arial" w:eastAsiaTheme="minorHAnsi" w:hAnsi="Arial"/>
              </w:rPr>
              <w:t>.</w:t>
            </w:r>
            <w:r w:rsidR="00665134" w:rsidRPr="00665134">
              <w:rPr>
                <w:rFonts w:ascii="Arial" w:eastAsiaTheme="minorHAnsi" w:hAnsi="Arial"/>
              </w:rPr>
              <w:t xml:space="preserve"> </w:t>
            </w:r>
            <w:r w:rsidRPr="009E0E87">
              <w:rPr>
                <w:rFonts w:ascii="Arial" w:eastAsiaTheme="minorHAnsi" w:hAnsi="Arial"/>
              </w:rPr>
              <w:t>Incremental crawl</w:t>
            </w:r>
            <w:r w:rsidR="00665134">
              <w:rPr>
                <w:rFonts w:ascii="Arial" w:eastAsiaTheme="minorHAnsi" w:hAnsi="Arial"/>
              </w:rPr>
              <w:t xml:space="preserve"> should be supported</w:t>
            </w:r>
            <w:r w:rsidRPr="009E0E87">
              <w:rPr>
                <w:rFonts w:ascii="Arial" w:eastAsiaTheme="minorHAnsi" w:hAnsi="Arial"/>
              </w:rPr>
              <w:t>.</w:t>
            </w:r>
            <w:r w:rsidR="00C52F10" w:rsidRPr="00C52F10">
              <w:rPr>
                <w:rFonts w:ascii="Arial" w:eastAsiaTheme="minorHAnsi" w:hAnsi="Arial"/>
              </w:rPr>
              <w:t xml:space="preserve"> Correct analytics data </w:t>
            </w:r>
            <w:r w:rsidR="00977E27">
              <w:rPr>
                <w:rFonts w:ascii="Arial" w:eastAsiaTheme="minorHAnsi" w:hAnsi="Arial"/>
              </w:rPr>
              <w:t>with</w:t>
            </w:r>
            <w:r w:rsidR="00C52F10" w:rsidRPr="00C52F10">
              <w:rPr>
                <w:rFonts w:ascii="Arial" w:eastAsiaTheme="minorHAnsi" w:hAnsi="Arial"/>
              </w:rPr>
              <w:t xml:space="preserve"> proper representation in UI</w:t>
            </w:r>
            <w:r w:rsidR="00977E27">
              <w:rPr>
                <w:rFonts w:ascii="Arial" w:eastAsiaTheme="minorHAnsi" w:hAnsi="Arial"/>
              </w:rPr>
              <w:t xml:space="preserve"> should be supported</w:t>
            </w:r>
            <w:r w:rsidR="00C52F10">
              <w:rPr>
                <w:rFonts w:ascii="Arial" w:eastAsiaTheme="minorHAnsi" w:hAnsi="Arial"/>
              </w:rPr>
              <w:t>.</w:t>
            </w:r>
          </w:p>
        </w:tc>
      </w:tr>
      <w:tr w:rsidR="008A34F8" w:rsidRPr="008A34F8" w:rsidTr="008A34F8">
        <w:trPr>
          <w:trHeight w:val="375"/>
        </w:trPr>
        <w:tc>
          <w:tcPr>
            <w:tcW w:w="1530" w:type="dxa"/>
          </w:tcPr>
          <w:p w:rsidR="008A34F8" w:rsidRPr="009E0E87" w:rsidRDefault="008A34F8" w:rsidP="00257E60">
            <w:pPr>
              <w:spacing w:line="276" w:lineRule="auto"/>
              <w:rPr>
                <w:rFonts w:ascii="Arial" w:eastAsiaTheme="minorHAnsi" w:hAnsi="Arial"/>
              </w:rPr>
            </w:pPr>
            <w:r w:rsidRPr="009E0E87">
              <w:rPr>
                <w:rFonts w:ascii="Arial" w:eastAsiaTheme="minorHAnsi" w:hAnsi="Arial"/>
              </w:rPr>
              <w:t>Final</w:t>
            </w:r>
          </w:p>
        </w:tc>
        <w:tc>
          <w:tcPr>
            <w:tcW w:w="6768" w:type="dxa"/>
          </w:tcPr>
          <w:p w:rsidR="008A34F8" w:rsidRPr="009E0E87" w:rsidRDefault="008A34F8" w:rsidP="00257E60">
            <w:pPr>
              <w:spacing w:line="276" w:lineRule="auto"/>
              <w:rPr>
                <w:rFonts w:ascii="Arial" w:eastAsiaTheme="minorHAnsi" w:hAnsi="Arial"/>
              </w:rPr>
            </w:pPr>
            <w:r w:rsidRPr="009E0E87">
              <w:rPr>
                <w:rFonts w:ascii="Arial" w:eastAsiaTheme="minorHAnsi" w:hAnsi="Arial"/>
              </w:rPr>
              <w:t>Product documentation + Preliminary deliverables.</w:t>
            </w:r>
          </w:p>
        </w:tc>
      </w:tr>
      <w:tr w:rsidR="008A34F8" w:rsidRPr="008A34F8" w:rsidTr="008A34F8">
        <w:trPr>
          <w:trHeight w:val="361"/>
        </w:trPr>
        <w:tc>
          <w:tcPr>
            <w:tcW w:w="1530" w:type="dxa"/>
          </w:tcPr>
          <w:p w:rsidR="008A34F8" w:rsidRPr="009E0E87" w:rsidRDefault="008A34F8" w:rsidP="00257E60">
            <w:pPr>
              <w:spacing w:line="276" w:lineRule="auto"/>
              <w:rPr>
                <w:rFonts w:ascii="Arial" w:eastAsiaTheme="minorHAnsi" w:hAnsi="Arial"/>
              </w:rPr>
            </w:pPr>
            <w:r w:rsidRPr="009E0E87">
              <w:rPr>
                <w:rFonts w:ascii="Arial" w:eastAsiaTheme="minorHAnsi" w:hAnsi="Arial"/>
              </w:rPr>
              <w:t>Revised</w:t>
            </w:r>
          </w:p>
        </w:tc>
        <w:tc>
          <w:tcPr>
            <w:tcW w:w="6768" w:type="dxa"/>
          </w:tcPr>
          <w:p w:rsidR="008A34F8" w:rsidRPr="009E0E87" w:rsidRDefault="008A34F8" w:rsidP="00257E60">
            <w:pPr>
              <w:spacing w:line="276" w:lineRule="auto"/>
              <w:rPr>
                <w:rFonts w:ascii="Arial" w:eastAsiaTheme="minorHAnsi" w:hAnsi="Arial"/>
              </w:rPr>
            </w:pPr>
            <w:r w:rsidRPr="009E0E87">
              <w:rPr>
                <w:rFonts w:ascii="Arial" w:eastAsiaTheme="minorHAnsi" w:hAnsi="Arial"/>
              </w:rPr>
              <w:t>Customer feedback + Final deliverables.</w:t>
            </w:r>
          </w:p>
        </w:tc>
      </w:tr>
    </w:tbl>
    <w:p w:rsidR="008A34F8" w:rsidRPr="008A34F8" w:rsidRDefault="008A34F8" w:rsidP="00257E60">
      <w:pPr>
        <w:spacing w:line="276" w:lineRule="auto"/>
        <w:rPr>
          <w:rFonts w:cs="Arial"/>
          <w:szCs w:val="24"/>
        </w:rPr>
      </w:pPr>
    </w:p>
    <w:p w:rsidR="008A34F8" w:rsidRPr="00526AE4" w:rsidRDefault="008A34F8" w:rsidP="00257E60">
      <w:pPr>
        <w:spacing w:line="276" w:lineRule="auto"/>
        <w:ind w:left="1440"/>
      </w:pPr>
      <w:r w:rsidRPr="0095194F">
        <w:t>Note: The table covering the requirements below will change as per the new project plan.</w:t>
      </w:r>
    </w:p>
    <w:p w:rsidR="00C14D3B" w:rsidRDefault="00C14D3B" w:rsidP="00257E60">
      <w:pPr>
        <w:spacing w:line="276" w:lineRule="auto"/>
        <w:ind w:left="1440"/>
      </w:pPr>
    </w:p>
    <w:p w:rsidR="008A34F8" w:rsidRPr="003F30F7" w:rsidRDefault="008A34F8" w:rsidP="00257E60">
      <w:pPr>
        <w:spacing w:line="276" w:lineRule="auto"/>
        <w:ind w:left="1440"/>
      </w:pPr>
      <w:r>
        <w:t>Following type</w:t>
      </w:r>
      <w:r w:rsidR="002B4486">
        <w:t>s</w:t>
      </w:r>
      <w:r>
        <w:t xml:space="preserve"> of testing will be performed in each phases. </w:t>
      </w:r>
      <w:r w:rsidR="00407097">
        <w:t xml:space="preserve">Test execution </w:t>
      </w:r>
      <w:r>
        <w:t xml:space="preserve">in each cycle </w:t>
      </w:r>
      <w:r w:rsidR="00911B8D">
        <w:t xml:space="preserve">may vary depending on the number </w:t>
      </w:r>
      <w:r>
        <w:t>of test cases, severity of bugs and timelines.</w:t>
      </w:r>
    </w:p>
    <w:p w:rsidR="008A34F8" w:rsidRPr="009849FA" w:rsidRDefault="008A34F8" w:rsidP="00257E60">
      <w:pPr>
        <w:pStyle w:val="Heading4"/>
        <w:spacing w:line="276" w:lineRule="auto"/>
      </w:pPr>
      <w:bookmarkStart w:id="21" w:name="_Toc343697330"/>
      <w:bookmarkStart w:id="22" w:name="_Toc399876349"/>
      <w:r w:rsidRPr="009849FA">
        <w:t>Functional Testing at each release Level</w:t>
      </w:r>
      <w:bookmarkEnd w:id="21"/>
      <w:bookmarkEnd w:id="22"/>
    </w:p>
    <w:p w:rsidR="008A34F8" w:rsidRDefault="008A34F8" w:rsidP="00257E60">
      <w:pPr>
        <w:spacing w:line="276" w:lineRule="auto"/>
        <w:ind w:left="1440"/>
      </w:pPr>
      <w:r>
        <w:t>Functional testing is a type of black box testing that bases its test cases on the specifications (mentioned in low level design) of the software component under test. Functionality testing will verify whether the connector meets the intended specifications and functional requirements.</w:t>
      </w:r>
    </w:p>
    <w:p w:rsidR="008A34F8" w:rsidRDefault="008A34F8" w:rsidP="00257E60">
      <w:pPr>
        <w:spacing w:line="276" w:lineRule="auto"/>
        <w:ind w:left="630"/>
      </w:pPr>
    </w:p>
    <w:p w:rsidR="008A34F8" w:rsidRDefault="008A34F8" w:rsidP="00257E60">
      <w:pPr>
        <w:spacing w:line="276" w:lineRule="auto"/>
        <w:ind w:left="720" w:firstLine="630"/>
      </w:pPr>
      <w:r>
        <w:t>Functionality testing will involve following steps:</w:t>
      </w:r>
    </w:p>
    <w:p w:rsidR="008A34F8" w:rsidRPr="006562B6" w:rsidRDefault="008A34F8" w:rsidP="009F737D">
      <w:pPr>
        <w:numPr>
          <w:ilvl w:val="0"/>
          <w:numId w:val="19"/>
        </w:numPr>
        <w:tabs>
          <w:tab w:val="clear" w:pos="1080"/>
        </w:tabs>
        <w:spacing w:before="100" w:beforeAutospacing="1" w:after="100" w:afterAutospacing="1" w:line="276" w:lineRule="auto"/>
        <w:ind w:left="1800"/>
        <w:rPr>
          <w:rFonts w:cs="Arial"/>
        </w:rPr>
      </w:pPr>
      <w:r w:rsidRPr="006562B6">
        <w:rPr>
          <w:rFonts w:cs="Arial"/>
        </w:rPr>
        <w:lastRenderedPageBreak/>
        <w:t>The identification of functions that the software is expected to perform.</w:t>
      </w:r>
    </w:p>
    <w:p w:rsidR="008A34F8" w:rsidRPr="006562B6" w:rsidRDefault="008A34F8" w:rsidP="009F737D">
      <w:pPr>
        <w:numPr>
          <w:ilvl w:val="0"/>
          <w:numId w:val="19"/>
        </w:numPr>
        <w:spacing w:before="100" w:beforeAutospacing="1" w:after="100" w:afterAutospacing="1" w:line="276" w:lineRule="auto"/>
        <w:ind w:left="1800"/>
        <w:rPr>
          <w:rFonts w:cs="Arial"/>
        </w:rPr>
      </w:pPr>
      <w:r w:rsidRPr="006562B6">
        <w:rPr>
          <w:rFonts w:cs="Arial"/>
        </w:rPr>
        <w:t>The creation of input data based on the function's specifications.</w:t>
      </w:r>
    </w:p>
    <w:p w:rsidR="008A34F8" w:rsidRPr="006562B6" w:rsidRDefault="008A34F8" w:rsidP="009F737D">
      <w:pPr>
        <w:numPr>
          <w:ilvl w:val="0"/>
          <w:numId w:val="19"/>
        </w:numPr>
        <w:spacing w:before="100" w:beforeAutospacing="1" w:after="100" w:afterAutospacing="1" w:line="276" w:lineRule="auto"/>
        <w:ind w:left="1800"/>
        <w:rPr>
          <w:rFonts w:cs="Arial"/>
        </w:rPr>
      </w:pPr>
      <w:r w:rsidRPr="006562B6">
        <w:rPr>
          <w:rFonts w:cs="Arial"/>
        </w:rPr>
        <w:t>The determination of output based on the function's specifications.</w:t>
      </w:r>
    </w:p>
    <w:p w:rsidR="008A34F8" w:rsidRPr="006562B6" w:rsidRDefault="008A34F8" w:rsidP="009F737D">
      <w:pPr>
        <w:numPr>
          <w:ilvl w:val="0"/>
          <w:numId w:val="19"/>
        </w:numPr>
        <w:spacing w:before="100" w:beforeAutospacing="1" w:after="100" w:afterAutospacing="1" w:line="276" w:lineRule="auto"/>
        <w:ind w:left="1800"/>
        <w:rPr>
          <w:rFonts w:cs="Arial"/>
        </w:rPr>
      </w:pPr>
      <w:r w:rsidRPr="006562B6">
        <w:rPr>
          <w:rFonts w:cs="Arial"/>
        </w:rPr>
        <w:t>The execution of the test case.</w:t>
      </w:r>
    </w:p>
    <w:p w:rsidR="008A34F8" w:rsidRPr="006562B6" w:rsidRDefault="008A34F8" w:rsidP="009F737D">
      <w:pPr>
        <w:numPr>
          <w:ilvl w:val="0"/>
          <w:numId w:val="19"/>
        </w:numPr>
        <w:spacing w:before="100" w:beforeAutospacing="1" w:after="100" w:afterAutospacing="1" w:line="276" w:lineRule="auto"/>
        <w:ind w:left="1800"/>
        <w:rPr>
          <w:rFonts w:cs="Arial"/>
        </w:rPr>
      </w:pPr>
      <w:r w:rsidRPr="006562B6">
        <w:rPr>
          <w:rFonts w:cs="Arial"/>
        </w:rPr>
        <w:t>The comparison of actual and expected outputs.</w:t>
      </w:r>
    </w:p>
    <w:p w:rsidR="008A34F8" w:rsidRPr="00FE0313" w:rsidRDefault="008A34F8" w:rsidP="00257E60">
      <w:pPr>
        <w:pStyle w:val="Heading4"/>
        <w:spacing w:line="276" w:lineRule="auto"/>
      </w:pPr>
      <w:r>
        <w:t xml:space="preserve"> </w:t>
      </w:r>
      <w:bookmarkStart w:id="23" w:name="_Toc343697331"/>
      <w:bookmarkStart w:id="24" w:name="_Toc399876350"/>
      <w:r w:rsidRPr="00FE0313">
        <w:t>System Integration Testing</w:t>
      </w:r>
      <w:bookmarkEnd w:id="23"/>
      <w:bookmarkEnd w:id="24"/>
    </w:p>
    <w:p w:rsidR="0075451A" w:rsidRDefault="008A34F8" w:rsidP="00257E60">
      <w:pPr>
        <w:spacing w:line="276" w:lineRule="auto"/>
        <w:ind w:left="1440"/>
      </w:pPr>
      <w:r>
        <w:t>System</w:t>
      </w:r>
      <w:r w:rsidRPr="00E63694">
        <w:rPr>
          <w:bCs/>
        </w:rPr>
        <w:t xml:space="preserve"> integration testing</w:t>
      </w:r>
      <w:r w:rsidRPr="00E63694">
        <w:t xml:space="preserve"> (</w:t>
      </w:r>
      <w:r w:rsidRPr="00E63694">
        <w:rPr>
          <w:bCs/>
        </w:rPr>
        <w:t>SIT</w:t>
      </w:r>
      <w:r w:rsidRPr="00E63694">
        <w:t xml:space="preserve">) is a testing process that will exercise system's coexistence with others. </w:t>
      </w:r>
      <w:r>
        <w:t xml:space="preserve">System integration test cases will be based on the finalized High Level Design. The document for system integration testing will contain end-end test cases where integration scenarios based on </w:t>
      </w:r>
      <w:proofErr w:type="spellStart"/>
      <w:r w:rsidR="00357025">
        <w:t>Apprity</w:t>
      </w:r>
      <w:proofErr w:type="spellEnd"/>
      <w:r>
        <w:t xml:space="preserve"> and </w:t>
      </w:r>
      <w:proofErr w:type="spellStart"/>
      <w:r w:rsidR="00357025">
        <w:t>GitHub</w:t>
      </w:r>
      <w:proofErr w:type="spellEnd"/>
      <w:r>
        <w:t xml:space="preserve"> will be considered.</w:t>
      </w:r>
    </w:p>
    <w:p w:rsidR="008A34F8" w:rsidRPr="00E62DB2" w:rsidRDefault="008A34F8" w:rsidP="00257E60">
      <w:pPr>
        <w:pStyle w:val="Heading4"/>
        <w:spacing w:line="276" w:lineRule="auto"/>
      </w:pPr>
      <w:bookmarkStart w:id="25" w:name="_Toc343697332"/>
      <w:bookmarkStart w:id="26" w:name="_Toc399876351"/>
      <w:r w:rsidRPr="00E62DB2">
        <w:t>UAT</w:t>
      </w:r>
      <w:bookmarkEnd w:id="25"/>
      <w:bookmarkEnd w:id="26"/>
      <w:r w:rsidRPr="00E62DB2">
        <w:t xml:space="preserve"> </w:t>
      </w:r>
    </w:p>
    <w:p w:rsidR="008A34F8" w:rsidRDefault="008A34F8" w:rsidP="00257E60">
      <w:pPr>
        <w:spacing w:line="276" w:lineRule="auto"/>
        <w:ind w:left="1440"/>
      </w:pPr>
      <w:r>
        <w:t>User Acceptance Testing is final step before rolling out the application. This type of testing gives the end users the confidence that the application is being delivered to them meets their requirements. This testing will involve running a suite of tests on the completed system. Each individual test, known as a case, exercises a particular operating condition of the user's environment or feature of the system.</w:t>
      </w:r>
    </w:p>
    <w:p w:rsidR="00D2147A" w:rsidRDefault="00FB0000" w:rsidP="00257E60">
      <w:pPr>
        <w:spacing w:line="276" w:lineRule="auto"/>
        <w:ind w:left="1440"/>
      </w:pPr>
      <w:r>
        <w:t xml:space="preserve">Acceptance test checklist based on </w:t>
      </w:r>
      <w:r w:rsidR="0080684E">
        <w:t>the</w:t>
      </w:r>
      <w:r>
        <w:t xml:space="preserve"> SRS</w:t>
      </w:r>
      <w:r w:rsidR="008A34F8">
        <w:t xml:space="preserve"> </w:t>
      </w:r>
      <w:r>
        <w:t xml:space="preserve">will </w:t>
      </w:r>
      <w:r w:rsidR="00167E11">
        <w:t xml:space="preserve">be </w:t>
      </w:r>
      <w:r w:rsidR="008A34F8">
        <w:t xml:space="preserve">shared with </w:t>
      </w:r>
      <w:proofErr w:type="spellStart"/>
      <w:r w:rsidR="00357025">
        <w:t>Apprity</w:t>
      </w:r>
      <w:proofErr w:type="spellEnd"/>
      <w:r>
        <w:t xml:space="preserve"> well in advance</w:t>
      </w:r>
      <w:r w:rsidR="008A34F8">
        <w:t xml:space="preserve">. </w:t>
      </w:r>
    </w:p>
    <w:p w:rsidR="00D2147A" w:rsidRPr="006C132B" w:rsidRDefault="00D2147A" w:rsidP="00257E60">
      <w:pPr>
        <w:pStyle w:val="Heading2"/>
        <w:spacing w:line="276" w:lineRule="auto"/>
      </w:pPr>
      <w:bookmarkStart w:id="27" w:name="_Toc343697333"/>
      <w:bookmarkStart w:id="28" w:name="_Toc399876352"/>
      <w:r w:rsidRPr="006C132B">
        <w:t>Performance measurement</w:t>
      </w:r>
      <w:bookmarkEnd w:id="27"/>
      <w:bookmarkEnd w:id="28"/>
    </w:p>
    <w:p w:rsidR="00B57DE4" w:rsidRPr="00B57DE4" w:rsidRDefault="00B57DE4" w:rsidP="00257E60">
      <w:pPr>
        <w:spacing w:line="276" w:lineRule="auto"/>
        <w:ind w:left="1440"/>
        <w:jc w:val="both"/>
        <w:rPr>
          <w:szCs w:val="24"/>
        </w:rPr>
      </w:pPr>
      <w:r w:rsidRPr="00B57DE4">
        <w:rPr>
          <w:szCs w:val="24"/>
        </w:rPr>
        <w:t xml:space="preserve">The connector will be monitored for data retrieval in ideal conditions for following parameters </w:t>
      </w:r>
    </w:p>
    <w:p w:rsidR="00B57DE4" w:rsidRPr="00B57DE4" w:rsidRDefault="00B57DE4" w:rsidP="009F737D">
      <w:pPr>
        <w:pStyle w:val="ListParagraph"/>
        <w:numPr>
          <w:ilvl w:val="0"/>
          <w:numId w:val="20"/>
        </w:numPr>
        <w:spacing w:line="276" w:lineRule="auto"/>
        <w:jc w:val="both"/>
        <w:rPr>
          <w:szCs w:val="24"/>
        </w:rPr>
      </w:pPr>
      <w:r w:rsidRPr="00B57DE4">
        <w:rPr>
          <w:szCs w:val="24"/>
        </w:rPr>
        <w:t>Time</w:t>
      </w:r>
      <w:r w:rsidR="00066638">
        <w:rPr>
          <w:szCs w:val="24"/>
        </w:rPr>
        <w:t>.</w:t>
      </w:r>
    </w:p>
    <w:p w:rsidR="00B57DE4" w:rsidRPr="00B57DE4" w:rsidRDefault="00066638" w:rsidP="009F737D">
      <w:pPr>
        <w:pStyle w:val="ListParagraph"/>
        <w:numPr>
          <w:ilvl w:val="0"/>
          <w:numId w:val="20"/>
        </w:numPr>
        <w:spacing w:line="276" w:lineRule="auto"/>
        <w:jc w:val="both"/>
        <w:rPr>
          <w:szCs w:val="24"/>
        </w:rPr>
      </w:pPr>
      <w:r>
        <w:rPr>
          <w:szCs w:val="24"/>
        </w:rPr>
        <w:t>CPU usage.</w:t>
      </w:r>
    </w:p>
    <w:p w:rsidR="00B57DE4" w:rsidRPr="003F082C" w:rsidRDefault="00B57DE4" w:rsidP="009F737D">
      <w:pPr>
        <w:pStyle w:val="ListParagraph"/>
        <w:numPr>
          <w:ilvl w:val="0"/>
          <w:numId w:val="20"/>
        </w:numPr>
        <w:spacing w:line="276" w:lineRule="auto"/>
        <w:jc w:val="both"/>
        <w:rPr>
          <w:szCs w:val="24"/>
        </w:rPr>
      </w:pPr>
      <w:r w:rsidRPr="00B57DE4">
        <w:rPr>
          <w:szCs w:val="24"/>
        </w:rPr>
        <w:t>Memory utilization</w:t>
      </w:r>
      <w:r w:rsidR="00066638">
        <w:rPr>
          <w:szCs w:val="24"/>
        </w:rPr>
        <w:t>.</w:t>
      </w:r>
    </w:p>
    <w:p w:rsidR="00F11EDF" w:rsidRDefault="00F11EDF" w:rsidP="00257E60">
      <w:pPr>
        <w:spacing w:line="276" w:lineRule="auto"/>
        <w:ind w:left="1440"/>
        <w:jc w:val="both"/>
        <w:rPr>
          <w:szCs w:val="24"/>
        </w:rPr>
      </w:pPr>
    </w:p>
    <w:p w:rsidR="00D2147A" w:rsidRPr="00B57DE4" w:rsidRDefault="00B57DE4" w:rsidP="00257E60">
      <w:pPr>
        <w:spacing w:line="276" w:lineRule="auto"/>
        <w:ind w:left="1440"/>
        <w:jc w:val="both"/>
        <w:rPr>
          <w:szCs w:val="24"/>
        </w:rPr>
      </w:pPr>
      <w:r>
        <w:rPr>
          <w:szCs w:val="24"/>
        </w:rPr>
        <w:t xml:space="preserve">Note: </w:t>
      </w:r>
      <w:r w:rsidR="00D2147A" w:rsidRPr="00B57DE4">
        <w:rPr>
          <w:szCs w:val="24"/>
        </w:rPr>
        <w:t xml:space="preserve">Performance measurement will be executed for </w:t>
      </w:r>
      <w:r w:rsidR="00167E11" w:rsidRPr="00B57DE4">
        <w:rPr>
          <w:szCs w:val="24"/>
        </w:rPr>
        <w:t xml:space="preserve">the latest </w:t>
      </w:r>
      <w:r w:rsidR="003201FC" w:rsidRPr="00B57DE4">
        <w:rPr>
          <w:szCs w:val="24"/>
        </w:rPr>
        <w:t>stable version of the connector</w:t>
      </w:r>
      <w:r w:rsidR="00066638">
        <w:rPr>
          <w:szCs w:val="24"/>
        </w:rPr>
        <w:t>.</w:t>
      </w:r>
    </w:p>
    <w:p w:rsidR="00D2147A" w:rsidRPr="00212420" w:rsidRDefault="00D2147A" w:rsidP="00257E60">
      <w:pPr>
        <w:pStyle w:val="Heading4"/>
        <w:spacing w:line="276" w:lineRule="auto"/>
      </w:pPr>
      <w:bookmarkStart w:id="29" w:name="_Toc343697334"/>
      <w:bookmarkStart w:id="30" w:name="_Toc399876353"/>
      <w:r>
        <w:t>Approach</w:t>
      </w:r>
      <w:bookmarkEnd w:id="29"/>
      <w:bookmarkEnd w:id="30"/>
    </w:p>
    <w:p w:rsidR="00DB60F4" w:rsidRPr="00DB60F4" w:rsidRDefault="00DB60F4" w:rsidP="00DB60F4">
      <w:pPr>
        <w:pStyle w:val="ListParagraph"/>
        <w:numPr>
          <w:ilvl w:val="0"/>
          <w:numId w:val="20"/>
        </w:numPr>
        <w:rPr>
          <w:szCs w:val="24"/>
        </w:rPr>
      </w:pPr>
      <w:r w:rsidRPr="00DB60F4">
        <w:rPr>
          <w:szCs w:val="24"/>
        </w:rPr>
        <w:t>Approximate volume for a full crawl would be 20 repositories with 500 files and 50 users having 10 transactions a day over a period of 180 days.</w:t>
      </w:r>
    </w:p>
    <w:p w:rsidR="003F082C" w:rsidRPr="004C67DA" w:rsidRDefault="003F082C" w:rsidP="00DB60F4">
      <w:pPr>
        <w:pStyle w:val="ListParagraph"/>
        <w:spacing w:line="276" w:lineRule="auto"/>
        <w:ind w:left="2160"/>
        <w:contextualSpacing w:val="0"/>
        <w:jc w:val="both"/>
        <w:rPr>
          <w:szCs w:val="24"/>
          <w:highlight w:val="yellow"/>
        </w:rPr>
      </w:pPr>
    </w:p>
    <w:p w:rsidR="00D2147A" w:rsidRDefault="00D2147A" w:rsidP="009F737D">
      <w:pPr>
        <w:pStyle w:val="ListParagraph"/>
        <w:numPr>
          <w:ilvl w:val="0"/>
          <w:numId w:val="20"/>
        </w:numPr>
        <w:spacing w:line="276" w:lineRule="auto"/>
        <w:contextualSpacing w:val="0"/>
        <w:jc w:val="both"/>
        <w:rPr>
          <w:szCs w:val="24"/>
        </w:rPr>
      </w:pPr>
      <w:r w:rsidRPr="001F5519">
        <w:rPr>
          <w:szCs w:val="24"/>
        </w:rPr>
        <w:lastRenderedPageBreak/>
        <w:t xml:space="preserve">Performance will be measured using logs generated by </w:t>
      </w:r>
      <w:proofErr w:type="spellStart"/>
      <w:r w:rsidR="003F082C">
        <w:t>Apprity-GitHub</w:t>
      </w:r>
      <w:proofErr w:type="spellEnd"/>
      <w:r w:rsidR="003F082C">
        <w:t xml:space="preserve"> </w:t>
      </w:r>
      <w:r w:rsidRPr="001F5519">
        <w:rPr>
          <w:szCs w:val="24"/>
        </w:rPr>
        <w:t xml:space="preserve">connector. Suitable logging level will capture time duration for the actions performed at </w:t>
      </w:r>
      <w:proofErr w:type="spellStart"/>
      <w:r w:rsidR="003F082C">
        <w:t>Apprity</w:t>
      </w:r>
      <w:proofErr w:type="spellEnd"/>
      <w:r w:rsidR="003F082C">
        <w:rPr>
          <w:szCs w:val="24"/>
        </w:rPr>
        <w:t xml:space="preserve"> </w:t>
      </w:r>
      <w:r w:rsidRPr="001F5519">
        <w:rPr>
          <w:szCs w:val="24"/>
        </w:rPr>
        <w:t xml:space="preserve">and </w:t>
      </w:r>
      <w:proofErr w:type="spellStart"/>
      <w:r w:rsidR="003F082C">
        <w:t>GitHub</w:t>
      </w:r>
      <w:proofErr w:type="spellEnd"/>
      <w:r w:rsidRPr="001F5519">
        <w:rPr>
          <w:szCs w:val="24"/>
        </w:rPr>
        <w:t>.</w:t>
      </w:r>
    </w:p>
    <w:p w:rsidR="00E62B6B" w:rsidRPr="006E474B" w:rsidRDefault="00DB60F4" w:rsidP="006E474B">
      <w:pPr>
        <w:pStyle w:val="ListParagraph"/>
        <w:numPr>
          <w:ilvl w:val="0"/>
          <w:numId w:val="20"/>
        </w:numPr>
        <w:spacing w:line="276" w:lineRule="auto"/>
        <w:rPr>
          <w:rFonts w:cs="Arial"/>
        </w:rPr>
      </w:pPr>
      <w:r>
        <w:rPr>
          <w:rFonts w:cs="Arial"/>
        </w:rPr>
        <w:t>We will use any p</w:t>
      </w:r>
      <w:r w:rsidR="006E474B" w:rsidRPr="0059144B">
        <w:rPr>
          <w:rFonts w:cs="Arial"/>
        </w:rPr>
        <w:t>erformance monitoring tools f</w:t>
      </w:r>
      <w:r w:rsidR="006E474B">
        <w:rPr>
          <w:rFonts w:cs="Arial"/>
        </w:rPr>
        <w:t xml:space="preserve">or </w:t>
      </w:r>
      <w:proofErr w:type="spellStart"/>
      <w:r w:rsidR="006E474B">
        <w:rPr>
          <w:rFonts w:cs="Arial"/>
        </w:rPr>
        <w:t>CentOS</w:t>
      </w:r>
      <w:proofErr w:type="spellEnd"/>
      <w:r w:rsidR="006E474B">
        <w:rPr>
          <w:rFonts w:cs="Arial"/>
        </w:rPr>
        <w:t xml:space="preserve"> equivalent to </w:t>
      </w:r>
      <w:proofErr w:type="spellStart"/>
      <w:r w:rsidR="006E474B">
        <w:rPr>
          <w:rFonts w:cs="Arial"/>
        </w:rPr>
        <w:t>perfmon</w:t>
      </w:r>
      <w:proofErr w:type="spellEnd"/>
      <w:r w:rsidR="00E62B6B" w:rsidRPr="006E474B">
        <w:rPr>
          <w:szCs w:val="24"/>
        </w:rPr>
        <w:t>.</w:t>
      </w:r>
    </w:p>
    <w:p w:rsidR="003F082C" w:rsidRPr="00EB71E9" w:rsidRDefault="003F082C" w:rsidP="00257E60">
      <w:pPr>
        <w:pStyle w:val="Heading4"/>
        <w:spacing w:line="276" w:lineRule="auto"/>
      </w:pPr>
      <w:bookmarkStart w:id="31" w:name="_Toc399876354"/>
      <w:r w:rsidRPr="00EB71E9">
        <w:t>Exclusion</w:t>
      </w:r>
      <w:bookmarkEnd w:id="31"/>
    </w:p>
    <w:p w:rsidR="003F082C" w:rsidRDefault="003F082C" w:rsidP="009F737D">
      <w:pPr>
        <w:pStyle w:val="ListParagraph"/>
        <w:numPr>
          <w:ilvl w:val="0"/>
          <w:numId w:val="21"/>
        </w:numPr>
        <w:spacing w:line="276" w:lineRule="auto"/>
        <w:contextualSpacing w:val="0"/>
        <w:jc w:val="both"/>
        <w:rPr>
          <w:szCs w:val="24"/>
        </w:rPr>
      </w:pPr>
      <w:r w:rsidRPr="008D23EF">
        <w:rPr>
          <w:szCs w:val="24"/>
        </w:rPr>
        <w:t>Performance of connector may deviate depending on the network</w:t>
      </w:r>
      <w:r>
        <w:rPr>
          <w:szCs w:val="24"/>
        </w:rPr>
        <w:t xml:space="preserve"> bandwidth</w:t>
      </w:r>
      <w:r w:rsidRPr="008D23EF">
        <w:rPr>
          <w:szCs w:val="24"/>
        </w:rPr>
        <w:t xml:space="preserve"> set up.</w:t>
      </w:r>
    </w:p>
    <w:p w:rsidR="00D470BE" w:rsidRPr="00085F95" w:rsidRDefault="00D470BE" w:rsidP="00D470BE">
      <w:pPr>
        <w:pStyle w:val="ListParagraph"/>
        <w:numPr>
          <w:ilvl w:val="0"/>
          <w:numId w:val="21"/>
        </w:numPr>
        <w:spacing w:line="276" w:lineRule="auto"/>
        <w:rPr>
          <w:rFonts w:cs="Arial"/>
        </w:rPr>
      </w:pPr>
      <w:r>
        <w:t>Analytics performance monitoring is out of scope.</w:t>
      </w:r>
    </w:p>
    <w:p w:rsidR="003D3313" w:rsidRDefault="003D3313" w:rsidP="00257E60">
      <w:pPr>
        <w:pStyle w:val="Heading2"/>
        <w:spacing w:line="276" w:lineRule="auto"/>
      </w:pPr>
      <w:bookmarkStart w:id="32" w:name="_Toc325537959"/>
      <w:bookmarkStart w:id="33" w:name="_Toc399876355"/>
      <w:r w:rsidRPr="00734969">
        <w:t>Test data</w:t>
      </w:r>
      <w:bookmarkEnd w:id="32"/>
      <w:bookmarkEnd w:id="33"/>
    </w:p>
    <w:p w:rsidR="00BB427A" w:rsidRPr="007E2645" w:rsidRDefault="00BB427A" w:rsidP="00257E60">
      <w:pPr>
        <w:spacing w:line="276" w:lineRule="auto"/>
        <w:ind w:left="1440"/>
        <w:rPr>
          <w:rFonts w:cs="Arial"/>
        </w:rPr>
      </w:pPr>
      <w:r w:rsidRPr="007E2645">
        <w:rPr>
          <w:rFonts w:cs="Arial"/>
        </w:rPr>
        <w:t>Following test data will be considered. This list may be modified later.</w:t>
      </w:r>
    </w:p>
    <w:p w:rsidR="00BB427A" w:rsidRPr="007E2645" w:rsidRDefault="00BB427A" w:rsidP="00257E60">
      <w:pPr>
        <w:spacing w:line="276" w:lineRule="auto"/>
        <w:ind w:left="1440"/>
        <w:rPr>
          <w:rFonts w:cs="Arial"/>
        </w:rPr>
      </w:pPr>
    </w:p>
    <w:p w:rsidR="00BB427A" w:rsidRPr="007E2645" w:rsidRDefault="0073476D" w:rsidP="009F737D">
      <w:pPr>
        <w:pStyle w:val="ListParagraph"/>
        <w:numPr>
          <w:ilvl w:val="0"/>
          <w:numId w:val="17"/>
        </w:numPr>
        <w:spacing w:line="276" w:lineRule="auto"/>
        <w:rPr>
          <w:rFonts w:cs="Arial"/>
        </w:rPr>
      </w:pPr>
      <w:r w:rsidRPr="007E2645">
        <w:rPr>
          <w:rFonts w:cs="Arial"/>
        </w:rPr>
        <w:t xml:space="preserve">Persistent test team will </w:t>
      </w:r>
      <w:r w:rsidR="00BB427A" w:rsidRPr="007E2645">
        <w:rPr>
          <w:rFonts w:cs="Arial"/>
        </w:rPr>
        <w:t xml:space="preserve">create test data as </w:t>
      </w:r>
      <w:r w:rsidR="003F082C" w:rsidRPr="007E2645">
        <w:rPr>
          <w:rFonts w:cs="Arial"/>
        </w:rPr>
        <w:t xml:space="preserve">required </w:t>
      </w:r>
      <w:r w:rsidR="00AA4524" w:rsidRPr="007E2645">
        <w:rPr>
          <w:rFonts w:cs="Arial"/>
        </w:rPr>
        <w:t>on test machine</w:t>
      </w:r>
      <w:r w:rsidR="00182B00">
        <w:rPr>
          <w:rFonts w:cs="Arial"/>
        </w:rPr>
        <w:t xml:space="preserve"> based on test cases</w:t>
      </w:r>
      <w:r w:rsidR="00BB427A" w:rsidRPr="007E2645">
        <w:rPr>
          <w:rFonts w:cs="Arial"/>
        </w:rPr>
        <w:t>.</w:t>
      </w:r>
    </w:p>
    <w:p w:rsidR="00182B00" w:rsidRPr="007E2645" w:rsidRDefault="00182B00" w:rsidP="00222258">
      <w:pPr>
        <w:pStyle w:val="ListParagraph"/>
        <w:numPr>
          <w:ilvl w:val="0"/>
          <w:numId w:val="17"/>
        </w:numPr>
        <w:spacing w:line="276" w:lineRule="auto"/>
        <w:rPr>
          <w:rFonts w:cs="Arial"/>
        </w:rPr>
      </w:pPr>
      <w:r>
        <w:rPr>
          <w:rFonts w:cs="Arial"/>
        </w:rPr>
        <w:t xml:space="preserve">Volume test data having different </w:t>
      </w:r>
      <w:r w:rsidRPr="007E2645">
        <w:rPr>
          <w:rFonts w:cs="Arial"/>
        </w:rPr>
        <w:t xml:space="preserve">variety </w:t>
      </w:r>
      <w:r>
        <w:rPr>
          <w:rFonts w:cs="Arial"/>
        </w:rPr>
        <w:t>to be created for performance testing.</w:t>
      </w:r>
    </w:p>
    <w:p w:rsidR="003D3313" w:rsidRDefault="003D3313" w:rsidP="00257E60">
      <w:pPr>
        <w:pStyle w:val="Heading2"/>
        <w:spacing w:line="276" w:lineRule="auto"/>
      </w:pPr>
      <w:bookmarkStart w:id="34" w:name="_Toc325537960"/>
      <w:bookmarkStart w:id="35" w:name="_Toc399876356"/>
      <w:r w:rsidRPr="00734969">
        <w:t>Testing Technique</w:t>
      </w:r>
      <w:bookmarkStart w:id="36" w:name="_Toc24795846"/>
      <w:bookmarkEnd w:id="36"/>
      <w:r w:rsidRPr="00734969">
        <w:t>s</w:t>
      </w:r>
      <w:bookmarkEnd w:id="34"/>
      <w:bookmarkEnd w:id="35"/>
    </w:p>
    <w:p w:rsidR="00B61CE0" w:rsidRDefault="00B61CE0" w:rsidP="00257E60">
      <w:pPr>
        <w:spacing w:line="276" w:lineRule="auto"/>
        <w:ind w:left="1440"/>
        <w:rPr>
          <w:rFonts w:cs="Arial"/>
        </w:rPr>
      </w:pPr>
      <w:r w:rsidRPr="00B61CE0">
        <w:rPr>
          <w:rFonts w:cs="Arial"/>
        </w:rPr>
        <w:t>Once requirement</w:t>
      </w:r>
      <w:r w:rsidR="00297049">
        <w:rPr>
          <w:rFonts w:cs="Arial"/>
        </w:rPr>
        <w:t>s</w:t>
      </w:r>
      <w:r w:rsidRPr="00B61CE0">
        <w:rPr>
          <w:rFonts w:cs="Arial"/>
        </w:rPr>
        <w:t xml:space="preserve"> </w:t>
      </w:r>
      <w:r w:rsidR="00297049">
        <w:rPr>
          <w:rFonts w:cs="Arial"/>
        </w:rPr>
        <w:t>are</w:t>
      </w:r>
      <w:r w:rsidRPr="00B61CE0">
        <w:rPr>
          <w:rFonts w:cs="Arial"/>
        </w:rPr>
        <w:t xml:space="preserve"> </w:t>
      </w:r>
      <w:r w:rsidR="00297049">
        <w:rPr>
          <w:rFonts w:cs="Arial"/>
        </w:rPr>
        <w:t>finalized,</w:t>
      </w:r>
      <w:r w:rsidRPr="00B61CE0">
        <w:rPr>
          <w:rFonts w:cs="Arial"/>
        </w:rPr>
        <w:t xml:space="preserve"> </w:t>
      </w:r>
      <w:r w:rsidR="00533724">
        <w:rPr>
          <w:rFonts w:cs="Arial"/>
        </w:rPr>
        <w:t xml:space="preserve">testing team </w:t>
      </w:r>
      <w:r w:rsidRPr="00B61CE0">
        <w:rPr>
          <w:rFonts w:cs="Arial"/>
        </w:rPr>
        <w:t xml:space="preserve">will start writing test cases based on </w:t>
      </w:r>
      <w:r w:rsidR="00297049">
        <w:rPr>
          <w:rFonts w:cs="Arial"/>
        </w:rPr>
        <w:t xml:space="preserve">the </w:t>
      </w:r>
      <w:r w:rsidRPr="00B61CE0">
        <w:rPr>
          <w:rFonts w:cs="Arial"/>
        </w:rPr>
        <w:t>requirements. The test cases will include both valid and invalid inputs to test the system.</w:t>
      </w:r>
    </w:p>
    <w:p w:rsidR="00B61CE0" w:rsidRPr="00FA6014" w:rsidRDefault="00297049" w:rsidP="009F737D">
      <w:pPr>
        <w:pStyle w:val="ListParagraph"/>
        <w:numPr>
          <w:ilvl w:val="0"/>
          <w:numId w:val="18"/>
        </w:numPr>
        <w:spacing w:line="276" w:lineRule="auto"/>
        <w:rPr>
          <w:rFonts w:cs="Arial"/>
        </w:rPr>
      </w:pPr>
      <w:r>
        <w:rPr>
          <w:rFonts w:cs="Arial"/>
        </w:rPr>
        <w:t>Equivalence Partitioning</w:t>
      </w:r>
    </w:p>
    <w:p w:rsidR="00B61CE0" w:rsidRDefault="00297049" w:rsidP="009F737D">
      <w:pPr>
        <w:pStyle w:val="ListParagraph"/>
        <w:numPr>
          <w:ilvl w:val="0"/>
          <w:numId w:val="18"/>
        </w:numPr>
        <w:spacing w:line="276" w:lineRule="auto"/>
        <w:rPr>
          <w:rFonts w:cs="Arial"/>
        </w:rPr>
      </w:pPr>
      <w:r>
        <w:rPr>
          <w:rFonts w:cs="Arial"/>
        </w:rPr>
        <w:t>Boundary Value Analysis</w:t>
      </w:r>
    </w:p>
    <w:p w:rsidR="0073377B" w:rsidRDefault="0073377B" w:rsidP="0073377B">
      <w:pPr>
        <w:spacing w:line="276" w:lineRule="auto"/>
      </w:pPr>
    </w:p>
    <w:p w:rsidR="00762A35" w:rsidRPr="0005061C" w:rsidRDefault="00762A35" w:rsidP="00257E60">
      <w:pPr>
        <w:pStyle w:val="Heading2"/>
        <w:spacing w:line="276" w:lineRule="auto"/>
      </w:pPr>
      <w:bookmarkStart w:id="37" w:name="_Toc343697340"/>
      <w:bookmarkStart w:id="38" w:name="_Toc399876357"/>
      <w:r w:rsidRPr="0005061C">
        <w:t>T</w:t>
      </w:r>
      <w:r>
        <w:t>est A</w:t>
      </w:r>
      <w:r w:rsidRPr="0005061C">
        <w:t>reas</w:t>
      </w:r>
      <w:bookmarkEnd w:id="37"/>
      <w:bookmarkEnd w:id="38"/>
    </w:p>
    <w:p w:rsidR="00762A35" w:rsidRPr="0005061C" w:rsidRDefault="00762A35" w:rsidP="00257E60">
      <w:pPr>
        <w:pStyle w:val="Heading4"/>
        <w:spacing w:line="276" w:lineRule="auto"/>
      </w:pPr>
      <w:bookmarkStart w:id="39" w:name="_Toc189287163"/>
      <w:r>
        <w:t xml:space="preserve"> </w:t>
      </w:r>
      <w:bookmarkStart w:id="40" w:name="_Toc343697341"/>
      <w:bookmarkStart w:id="41" w:name="_Toc399876358"/>
      <w:r w:rsidRPr="00FE0313">
        <w:t>Functionality</w:t>
      </w:r>
      <w:bookmarkEnd w:id="39"/>
      <w:bookmarkEnd w:id="40"/>
      <w:bookmarkEnd w:id="41"/>
    </w:p>
    <w:p w:rsidR="00A13699" w:rsidRDefault="00A13699" w:rsidP="00A13699">
      <w:pPr>
        <w:pStyle w:val="ListParagraph"/>
      </w:pPr>
      <w:r>
        <w:t xml:space="preserve">In order for </w:t>
      </w:r>
      <w:proofErr w:type="spellStart"/>
      <w:r>
        <w:t>Apprity</w:t>
      </w:r>
      <w:proofErr w:type="spellEnd"/>
      <w:r>
        <w:t xml:space="preserve"> to be able to monitor activities on </w:t>
      </w:r>
      <w:proofErr w:type="spellStart"/>
      <w:r>
        <w:t>GitHub</w:t>
      </w:r>
      <w:proofErr w:type="spellEnd"/>
      <w:r>
        <w:t xml:space="preserve">, there is a need for a connector between </w:t>
      </w:r>
      <w:proofErr w:type="spellStart"/>
      <w:r>
        <w:t>Apprity</w:t>
      </w:r>
      <w:proofErr w:type="spellEnd"/>
      <w:r>
        <w:t xml:space="preserve"> and </w:t>
      </w:r>
      <w:proofErr w:type="spellStart"/>
      <w:r>
        <w:t>GitHub</w:t>
      </w:r>
      <w:proofErr w:type="spellEnd"/>
      <w:r>
        <w:t xml:space="preserve">. The connector will invoke/ consume the web services exposed by </w:t>
      </w:r>
      <w:proofErr w:type="spellStart"/>
      <w:r>
        <w:t>GitHub</w:t>
      </w:r>
      <w:proofErr w:type="spellEnd"/>
      <w:r>
        <w:t xml:space="preserve"> to fetch relevant information and add it to </w:t>
      </w:r>
      <w:r w:rsidRPr="000D5309">
        <w:t xml:space="preserve">the </w:t>
      </w:r>
      <w:proofErr w:type="spellStart"/>
      <w:r w:rsidRPr="000D5309">
        <w:t>Apprity</w:t>
      </w:r>
      <w:proofErr w:type="spellEnd"/>
      <w:r w:rsidRPr="000D5309">
        <w:t xml:space="preserve"> database.</w:t>
      </w:r>
      <w:r>
        <w:t xml:space="preserve"> Since the </w:t>
      </w:r>
      <w:proofErr w:type="spellStart"/>
      <w:r>
        <w:t>GitHub</w:t>
      </w:r>
      <w:proofErr w:type="spellEnd"/>
      <w:r>
        <w:t xml:space="preserve"> API does not provide much information needed for monitoring we will use web scraping to extract information for the</w:t>
      </w:r>
      <w:r>
        <w:tab/>
        <w:t xml:space="preserve"> admin users audit log page.</w:t>
      </w:r>
    </w:p>
    <w:p w:rsidR="00A13699" w:rsidRDefault="00A13699" w:rsidP="00A13699">
      <w:pPr>
        <w:pStyle w:val="ListParagraph"/>
      </w:pPr>
    </w:p>
    <w:p w:rsidR="00A13699" w:rsidRDefault="00A13699" w:rsidP="00A13699">
      <w:pPr>
        <w:pStyle w:val="ListParagraph"/>
      </w:pPr>
      <w:r>
        <w:t xml:space="preserve">Listed below is the detailed functional requirement for the connector. </w:t>
      </w:r>
    </w:p>
    <w:p w:rsidR="00A13699" w:rsidRDefault="00A13699" w:rsidP="00A13699">
      <w:pPr>
        <w:pStyle w:val="ListParagraph"/>
        <w:numPr>
          <w:ilvl w:val="0"/>
          <w:numId w:val="29"/>
        </w:numPr>
        <w:ind w:left="1170"/>
      </w:pPr>
      <w:r>
        <w:t xml:space="preserve">Connector would be used to fetch information for organization private repositories on </w:t>
      </w:r>
      <w:proofErr w:type="spellStart"/>
      <w:r>
        <w:t>GitHub</w:t>
      </w:r>
      <w:proofErr w:type="spellEnd"/>
      <w:r>
        <w:t>.</w:t>
      </w:r>
    </w:p>
    <w:p w:rsidR="00A13699" w:rsidRDefault="00A13699" w:rsidP="00A13699">
      <w:pPr>
        <w:pStyle w:val="ListParagraph"/>
        <w:numPr>
          <w:ilvl w:val="0"/>
          <w:numId w:val="29"/>
        </w:numPr>
        <w:ind w:left="1170"/>
      </w:pPr>
      <w:r>
        <w:lastRenderedPageBreak/>
        <w:t xml:space="preserve">To be able to have full access to organization information on </w:t>
      </w:r>
      <w:proofErr w:type="spellStart"/>
      <w:r>
        <w:t>GitHub</w:t>
      </w:r>
      <w:proofErr w:type="spellEnd"/>
      <w:r>
        <w:t xml:space="preserve">, the connector will use an administrator account. </w:t>
      </w:r>
    </w:p>
    <w:p w:rsidR="00A13699" w:rsidRPr="002C2229" w:rsidRDefault="00A13699" w:rsidP="00A13699">
      <w:pPr>
        <w:pStyle w:val="ListParagraph"/>
        <w:numPr>
          <w:ilvl w:val="0"/>
          <w:numId w:val="29"/>
        </w:numPr>
        <w:ind w:left="1170"/>
      </w:pPr>
      <w:r w:rsidRPr="002C2229">
        <w:t xml:space="preserve">Connector will be using </w:t>
      </w:r>
      <w:r>
        <w:t xml:space="preserve">token based authentication </w:t>
      </w:r>
      <w:r w:rsidRPr="002C2229">
        <w:t xml:space="preserve">to connect to </w:t>
      </w:r>
      <w:proofErr w:type="spellStart"/>
      <w:r w:rsidRPr="002C2229">
        <w:t>GitHub</w:t>
      </w:r>
      <w:proofErr w:type="spellEnd"/>
      <w:r>
        <w:t xml:space="preserve"> using the </w:t>
      </w:r>
      <w:proofErr w:type="spellStart"/>
      <w:r>
        <w:t>GitHub</w:t>
      </w:r>
      <w:proofErr w:type="spellEnd"/>
      <w:r>
        <w:t xml:space="preserve"> APIs, whereas for the web scraping</w:t>
      </w:r>
      <w:r w:rsidR="00482C5E">
        <w:t>,</w:t>
      </w:r>
      <w:r>
        <w:t xml:space="preserve"> basic authentication will be used. </w:t>
      </w:r>
    </w:p>
    <w:p w:rsidR="00A13699" w:rsidRDefault="00A13699" w:rsidP="00A13699">
      <w:pPr>
        <w:pStyle w:val="ListParagraph"/>
        <w:numPr>
          <w:ilvl w:val="0"/>
          <w:numId w:val="29"/>
        </w:numPr>
        <w:ind w:left="1170"/>
      </w:pPr>
      <w:r>
        <w:t xml:space="preserve">The connector will read the </w:t>
      </w:r>
      <w:proofErr w:type="spellStart"/>
      <w:r>
        <w:t>GitHub</w:t>
      </w:r>
      <w:proofErr w:type="spellEnd"/>
      <w:r>
        <w:t xml:space="preserve"> feeds, events using a combination of APIs and web scraping to get following categories of event</w:t>
      </w:r>
    </w:p>
    <w:p w:rsidR="00A13699" w:rsidRDefault="00A13699" w:rsidP="00A13699">
      <w:pPr>
        <w:pStyle w:val="ListParagraph"/>
        <w:numPr>
          <w:ilvl w:val="1"/>
          <w:numId w:val="29"/>
        </w:numPr>
        <w:ind w:left="1800"/>
      </w:pPr>
      <w:r>
        <w:t>User activity</w:t>
      </w:r>
    </w:p>
    <w:p w:rsidR="00A13699" w:rsidRDefault="00A13699" w:rsidP="00A13699">
      <w:pPr>
        <w:pStyle w:val="ListParagraph"/>
        <w:numPr>
          <w:ilvl w:val="1"/>
          <w:numId w:val="29"/>
        </w:numPr>
        <w:ind w:left="1800"/>
      </w:pPr>
      <w:r>
        <w:t xml:space="preserve">Organization activity </w:t>
      </w:r>
    </w:p>
    <w:p w:rsidR="00A13699" w:rsidRDefault="00A13699" w:rsidP="00A13699">
      <w:pPr>
        <w:pStyle w:val="ListParagraph"/>
        <w:numPr>
          <w:ilvl w:val="1"/>
          <w:numId w:val="29"/>
        </w:numPr>
        <w:ind w:left="1800"/>
      </w:pPr>
      <w:r>
        <w:t>Repository activity: access type, collaborators, Addition &amp; deletion of repositories, transfer of ownership</w:t>
      </w:r>
    </w:p>
    <w:p w:rsidR="00A13699" w:rsidRDefault="00A13699" w:rsidP="00A13699">
      <w:pPr>
        <w:pStyle w:val="ListParagraph"/>
        <w:numPr>
          <w:ilvl w:val="1"/>
          <w:numId w:val="29"/>
        </w:numPr>
        <w:ind w:left="1800"/>
      </w:pPr>
      <w:r>
        <w:t>Team activity : members add &amp; delete, Repository add/ deletes</w:t>
      </w:r>
    </w:p>
    <w:p w:rsidR="00A13699" w:rsidRPr="00E57CAF" w:rsidRDefault="00A13699" w:rsidP="00A13699">
      <w:pPr>
        <w:pStyle w:val="ListParagraph"/>
        <w:numPr>
          <w:ilvl w:val="1"/>
          <w:numId w:val="29"/>
        </w:numPr>
        <w:ind w:left="1800"/>
      </w:pPr>
      <w:proofErr w:type="spellStart"/>
      <w:r>
        <w:t>Webhooks</w:t>
      </w:r>
      <w:proofErr w:type="spellEnd"/>
      <w:r>
        <w:t>: Creation, Updates and deletion</w:t>
      </w:r>
    </w:p>
    <w:p w:rsidR="00A13699" w:rsidRDefault="00A13699" w:rsidP="00A13699">
      <w:pPr>
        <w:pStyle w:val="ListParagraph"/>
        <w:numPr>
          <w:ilvl w:val="0"/>
          <w:numId w:val="29"/>
        </w:numPr>
        <w:ind w:left="1170"/>
      </w:pPr>
      <w:r w:rsidRPr="00960AAA">
        <w:t xml:space="preserve">Since </w:t>
      </w:r>
      <w:proofErr w:type="spellStart"/>
      <w:r w:rsidRPr="00960AAA">
        <w:t>GitHub</w:t>
      </w:r>
      <w:proofErr w:type="spellEnd"/>
      <w:r w:rsidRPr="00960AAA">
        <w:t xml:space="preserve"> does not provide for setting any policies, policy monitoring will not be in scope</w:t>
      </w:r>
    </w:p>
    <w:p w:rsidR="00A13699" w:rsidRDefault="00A13699" w:rsidP="00A13699">
      <w:pPr>
        <w:pStyle w:val="ListParagraph"/>
        <w:numPr>
          <w:ilvl w:val="0"/>
          <w:numId w:val="29"/>
        </w:numPr>
        <w:ind w:left="1170"/>
      </w:pPr>
      <w:r>
        <w:t xml:space="preserve">Data fetched will be written to the events tracking table in the </w:t>
      </w:r>
      <w:proofErr w:type="spellStart"/>
      <w:r>
        <w:t>Apprity</w:t>
      </w:r>
      <w:proofErr w:type="spellEnd"/>
      <w:r>
        <w:t xml:space="preserve"> database.</w:t>
      </w:r>
    </w:p>
    <w:p w:rsidR="00A13699" w:rsidRPr="009C3729" w:rsidRDefault="00A13699" w:rsidP="00A13699">
      <w:pPr>
        <w:widowControl w:val="0"/>
        <w:numPr>
          <w:ilvl w:val="0"/>
          <w:numId w:val="29"/>
        </w:numPr>
        <w:autoSpaceDE w:val="0"/>
        <w:autoSpaceDN w:val="0"/>
        <w:adjustRightInd w:val="0"/>
        <w:ind w:left="1170"/>
        <w:rPr>
          <w:rFonts w:cs="Arial"/>
        </w:rPr>
      </w:pPr>
      <w:proofErr w:type="spellStart"/>
      <w:r w:rsidRPr="009C3729">
        <w:rPr>
          <w:rFonts w:cs="Arial"/>
        </w:rPr>
        <w:t>GitHub</w:t>
      </w:r>
      <w:proofErr w:type="spellEnd"/>
      <w:r w:rsidRPr="009C3729">
        <w:rPr>
          <w:rFonts w:cs="Arial"/>
        </w:rPr>
        <w:t xml:space="preserve"> does not provide incremental event logs</w:t>
      </w:r>
      <w:r w:rsidR="00A259E5" w:rsidRPr="009C3729">
        <w:rPr>
          <w:rFonts w:cs="Arial"/>
        </w:rPr>
        <w:t>. T</w:t>
      </w:r>
      <w:r w:rsidRPr="009C3729">
        <w:rPr>
          <w:rFonts w:cs="Arial"/>
        </w:rPr>
        <w:t xml:space="preserve">he alternatives we will use are </w:t>
      </w:r>
    </w:p>
    <w:p w:rsidR="00A13699" w:rsidRPr="009C3729" w:rsidRDefault="00A13699" w:rsidP="00A13699">
      <w:pPr>
        <w:widowControl w:val="0"/>
        <w:numPr>
          <w:ilvl w:val="1"/>
          <w:numId w:val="29"/>
        </w:numPr>
        <w:autoSpaceDE w:val="0"/>
        <w:autoSpaceDN w:val="0"/>
        <w:adjustRightInd w:val="0"/>
        <w:ind w:left="1800"/>
        <w:rPr>
          <w:rFonts w:cs="Arial"/>
        </w:rPr>
      </w:pPr>
      <w:r w:rsidRPr="009C3729">
        <w:rPr>
          <w:rFonts w:cs="Arial"/>
        </w:rPr>
        <w:t xml:space="preserve">In case of web scraping, we can create a query string with filters for created date and append to the URL (e.g. </w:t>
      </w:r>
      <w:hyperlink r:id="rId17" w:history="1">
        <w:r w:rsidRPr="009C3729">
          <w:rPr>
            <w:rStyle w:val="Hyperlink"/>
            <w:rFonts w:cs="Arial"/>
          </w:rPr>
          <w:t>https://github.com/orgs/OrgName/audit-log?q=created%3A&gt;%3D2014-07-08</w:t>
        </w:r>
      </w:hyperlink>
      <w:r w:rsidRPr="009C3729">
        <w:rPr>
          <w:rFonts w:cs="Arial"/>
        </w:rPr>
        <w:t xml:space="preserve"> for events created after 2014-07-08) and get the required subset of data. Since the created parameter does not include the time we will still have to add some bit of filtering from our end so as to ensure we don’t have duplicate events or miss out on any events on a particular day of query. </w:t>
      </w:r>
    </w:p>
    <w:p w:rsidR="00A13699" w:rsidRPr="009C3729" w:rsidRDefault="00A13699" w:rsidP="00A13699">
      <w:pPr>
        <w:widowControl w:val="0"/>
        <w:numPr>
          <w:ilvl w:val="1"/>
          <w:numId w:val="29"/>
        </w:numPr>
        <w:autoSpaceDE w:val="0"/>
        <w:autoSpaceDN w:val="0"/>
        <w:adjustRightInd w:val="0"/>
        <w:ind w:left="1800"/>
      </w:pPr>
      <w:r w:rsidRPr="009C3729">
        <w:rPr>
          <w:rFonts w:cs="Arial"/>
        </w:rPr>
        <w:t>For the API (for events &amp; feeds) there is no way to get it incremental information  Solution is to maintain at timestamp of last read events and add events added after the last read</w:t>
      </w:r>
    </w:p>
    <w:p w:rsidR="00A13699" w:rsidRDefault="00A13699" w:rsidP="00A13699">
      <w:pPr>
        <w:pStyle w:val="ListParagraph"/>
        <w:numPr>
          <w:ilvl w:val="0"/>
          <w:numId w:val="29"/>
        </w:numPr>
        <w:ind w:left="1170"/>
      </w:pPr>
      <w:r>
        <w:t xml:space="preserve">Connector will be invoked through the </w:t>
      </w:r>
      <w:proofErr w:type="spellStart"/>
      <w:r>
        <w:t>Apprity</w:t>
      </w:r>
      <w:proofErr w:type="spellEnd"/>
      <w:r>
        <w:t xml:space="preserve"> scheduler. </w:t>
      </w:r>
    </w:p>
    <w:p w:rsidR="00A13699" w:rsidRDefault="00A13699" w:rsidP="00A13699">
      <w:pPr>
        <w:pStyle w:val="ListParagraph"/>
        <w:numPr>
          <w:ilvl w:val="0"/>
          <w:numId w:val="29"/>
        </w:numPr>
        <w:ind w:left="1170"/>
      </w:pPr>
      <w:proofErr w:type="spellStart"/>
      <w:r>
        <w:t>Apprity</w:t>
      </w:r>
      <w:proofErr w:type="spellEnd"/>
      <w:r>
        <w:t xml:space="preserve"> UI will be updated to allow user to add </w:t>
      </w:r>
      <w:proofErr w:type="spellStart"/>
      <w:r>
        <w:t>GitHub</w:t>
      </w:r>
      <w:proofErr w:type="spellEnd"/>
      <w:r>
        <w:t xml:space="preserve"> as a source application </w:t>
      </w:r>
    </w:p>
    <w:p w:rsidR="00A13699" w:rsidRDefault="00A13699" w:rsidP="00A13699">
      <w:pPr>
        <w:pStyle w:val="ListParagraph"/>
        <w:numPr>
          <w:ilvl w:val="0"/>
          <w:numId w:val="29"/>
        </w:numPr>
        <w:ind w:left="1170"/>
      </w:pPr>
      <w:r>
        <w:t xml:space="preserve">Data/event retrieve from </w:t>
      </w:r>
      <w:proofErr w:type="spellStart"/>
      <w:r>
        <w:t>GitHub</w:t>
      </w:r>
      <w:proofErr w:type="spellEnd"/>
      <w:r>
        <w:t xml:space="preserve"> will be mapped to threats, incidents/risks and relevant KSIs will be generated. This would require modification to the analytical algorithms that </w:t>
      </w:r>
      <w:proofErr w:type="spellStart"/>
      <w:r>
        <w:t>Apprity</w:t>
      </w:r>
      <w:proofErr w:type="spellEnd"/>
      <w:r>
        <w:t xml:space="preserve"> uses. </w:t>
      </w:r>
    </w:p>
    <w:p w:rsidR="00A13699" w:rsidRDefault="00A13699" w:rsidP="00A13699">
      <w:pPr>
        <w:pStyle w:val="ListParagraph"/>
        <w:numPr>
          <w:ilvl w:val="0"/>
          <w:numId w:val="29"/>
        </w:numPr>
        <w:ind w:left="1170"/>
      </w:pPr>
      <w:r>
        <w:t xml:space="preserve">The current </w:t>
      </w:r>
      <w:proofErr w:type="spellStart"/>
      <w:r>
        <w:t>Apprity</w:t>
      </w:r>
      <w:proofErr w:type="spellEnd"/>
      <w:r>
        <w:t xml:space="preserve"> UI will also be updated to support representation of the analytics for the data retrieved from </w:t>
      </w:r>
      <w:proofErr w:type="spellStart"/>
      <w:r>
        <w:t>GitHub</w:t>
      </w:r>
      <w:proofErr w:type="spellEnd"/>
      <w:r>
        <w:t xml:space="preserve">. This involves  two parts, </w:t>
      </w:r>
    </w:p>
    <w:p w:rsidR="00A13699" w:rsidRDefault="00A13699" w:rsidP="00A13699">
      <w:pPr>
        <w:pStyle w:val="ListParagraph"/>
        <w:numPr>
          <w:ilvl w:val="1"/>
          <w:numId w:val="29"/>
        </w:numPr>
        <w:ind w:left="1800"/>
      </w:pPr>
      <w:r>
        <w:t xml:space="preserve">Publishing or modifying existing REST APIs that will retrieve data from Cassandra </w:t>
      </w:r>
    </w:p>
    <w:p w:rsidR="00A13699" w:rsidRDefault="00A13699" w:rsidP="00A13699">
      <w:pPr>
        <w:pStyle w:val="ListParagraph"/>
        <w:numPr>
          <w:ilvl w:val="1"/>
          <w:numId w:val="29"/>
        </w:numPr>
        <w:ind w:left="1800"/>
      </w:pPr>
      <w:r>
        <w:t xml:space="preserve">Changes to </w:t>
      </w:r>
      <w:proofErr w:type="spellStart"/>
      <w:r>
        <w:t>Apprity</w:t>
      </w:r>
      <w:proofErr w:type="spellEnd"/>
      <w:r>
        <w:t xml:space="preserve"> UI component to consume these REST APIs</w:t>
      </w:r>
    </w:p>
    <w:p w:rsidR="00A13699" w:rsidRDefault="00A13699" w:rsidP="00A13699">
      <w:pPr>
        <w:pStyle w:val="ListParagraph"/>
        <w:ind w:left="1170"/>
      </w:pPr>
      <w:r>
        <w:t xml:space="preserve">     </w:t>
      </w:r>
    </w:p>
    <w:p w:rsidR="0042325F" w:rsidRDefault="0042325F" w:rsidP="00A13699">
      <w:pPr>
        <w:ind w:firstLine="720"/>
      </w:pPr>
      <w:r w:rsidRPr="0042325F">
        <w:rPr>
          <w:b/>
        </w:rPr>
        <w:t>Note</w:t>
      </w:r>
      <w:r>
        <w:t>: Above functionality may be changed as per the latest SOW/SRS.</w:t>
      </w:r>
    </w:p>
    <w:p w:rsidR="00762A35" w:rsidRPr="00FE0313" w:rsidRDefault="0073377B" w:rsidP="00257E60">
      <w:pPr>
        <w:pStyle w:val="Heading2"/>
        <w:spacing w:line="276" w:lineRule="auto"/>
      </w:pPr>
      <w:bookmarkStart w:id="42" w:name="_Toc343697342"/>
      <w:r>
        <w:lastRenderedPageBreak/>
        <w:t xml:space="preserve"> </w:t>
      </w:r>
      <w:bookmarkStart w:id="43" w:name="_Toc399876359"/>
      <w:r w:rsidR="00762A35" w:rsidRPr="00FE0313">
        <w:t>Error scenarios</w:t>
      </w:r>
      <w:r w:rsidR="00762A35">
        <w:t>/Negative testing</w:t>
      </w:r>
      <w:bookmarkEnd w:id="42"/>
      <w:bookmarkEnd w:id="43"/>
    </w:p>
    <w:p w:rsidR="00762A35" w:rsidRPr="00311DB2" w:rsidRDefault="00762A35" w:rsidP="00257E60">
      <w:pPr>
        <w:spacing w:line="276" w:lineRule="auto"/>
        <w:ind w:left="1440"/>
      </w:pPr>
      <w:r w:rsidRPr="00311DB2">
        <w:t xml:space="preserve">The goal of error tests is to simulate error scenarios and identify the system behavior upon component failures to make sure the system responds appropriately and restores gracefully. </w:t>
      </w:r>
    </w:p>
    <w:p w:rsidR="00762A35" w:rsidRPr="00311DB2" w:rsidRDefault="00762A35" w:rsidP="00257E60">
      <w:pPr>
        <w:spacing w:line="276" w:lineRule="auto"/>
        <w:ind w:left="1440"/>
      </w:pPr>
      <w:r w:rsidRPr="00311DB2">
        <w:t xml:space="preserve">To include – </w:t>
      </w:r>
    </w:p>
    <w:p w:rsidR="00762A35" w:rsidRPr="00647CDB" w:rsidRDefault="00762A35" w:rsidP="009F737D">
      <w:pPr>
        <w:pStyle w:val="ListParagraph"/>
        <w:numPr>
          <w:ilvl w:val="0"/>
          <w:numId w:val="21"/>
        </w:numPr>
        <w:spacing w:after="120"/>
        <w:ind w:left="2160"/>
        <w:contextualSpacing w:val="0"/>
        <w:jc w:val="both"/>
        <w:rPr>
          <w:szCs w:val="24"/>
        </w:rPr>
      </w:pPr>
      <w:r w:rsidRPr="00647CDB">
        <w:rPr>
          <w:szCs w:val="24"/>
        </w:rPr>
        <w:t>Network failures.</w:t>
      </w:r>
    </w:p>
    <w:p w:rsidR="00762A35" w:rsidRPr="00647CDB" w:rsidRDefault="00762A35" w:rsidP="009F737D">
      <w:pPr>
        <w:pStyle w:val="ListParagraph"/>
        <w:numPr>
          <w:ilvl w:val="0"/>
          <w:numId w:val="21"/>
        </w:numPr>
        <w:spacing w:after="120"/>
        <w:ind w:left="2160"/>
        <w:contextualSpacing w:val="0"/>
        <w:jc w:val="both"/>
        <w:rPr>
          <w:szCs w:val="24"/>
        </w:rPr>
      </w:pPr>
      <w:r w:rsidRPr="00647CDB">
        <w:rPr>
          <w:szCs w:val="24"/>
        </w:rPr>
        <w:t>System / Component failures</w:t>
      </w:r>
      <w:r w:rsidR="00DC413C">
        <w:rPr>
          <w:szCs w:val="24"/>
        </w:rPr>
        <w:t>.</w:t>
      </w:r>
    </w:p>
    <w:p w:rsidR="00762A35" w:rsidRDefault="00615DAD" w:rsidP="009F737D">
      <w:pPr>
        <w:pStyle w:val="ListParagraph"/>
        <w:numPr>
          <w:ilvl w:val="0"/>
          <w:numId w:val="21"/>
        </w:numPr>
        <w:spacing w:after="120"/>
        <w:ind w:left="2160"/>
        <w:contextualSpacing w:val="0"/>
        <w:jc w:val="both"/>
        <w:rPr>
          <w:szCs w:val="24"/>
        </w:rPr>
      </w:pPr>
      <w:r>
        <w:rPr>
          <w:szCs w:val="24"/>
        </w:rPr>
        <w:t>Unsupported file type or size</w:t>
      </w:r>
      <w:r w:rsidR="00DC413C">
        <w:rPr>
          <w:szCs w:val="24"/>
        </w:rPr>
        <w:t>.</w:t>
      </w:r>
    </w:p>
    <w:p w:rsidR="00647CDB" w:rsidRPr="00FE0313" w:rsidRDefault="0073377B" w:rsidP="00257E60">
      <w:pPr>
        <w:pStyle w:val="Heading2"/>
        <w:spacing w:line="276" w:lineRule="auto"/>
      </w:pPr>
      <w:bookmarkStart w:id="44" w:name="_Toc189287166"/>
      <w:bookmarkStart w:id="45" w:name="_Toc343697343"/>
      <w:r>
        <w:t xml:space="preserve"> </w:t>
      </w:r>
      <w:bookmarkStart w:id="46" w:name="_Toc399876360"/>
      <w:r w:rsidR="00647CDB" w:rsidRPr="00FE0313">
        <w:t>Deployment Steps</w:t>
      </w:r>
      <w:bookmarkEnd w:id="44"/>
      <w:bookmarkEnd w:id="45"/>
      <w:bookmarkEnd w:id="46"/>
    </w:p>
    <w:p w:rsidR="00647CDB" w:rsidRDefault="00647CDB" w:rsidP="00257E60">
      <w:pPr>
        <w:spacing w:line="276" w:lineRule="auto"/>
        <w:ind w:left="1440"/>
      </w:pPr>
      <w:r w:rsidRPr="00311DB2">
        <w:t>The goal is to validate the installation</w:t>
      </w:r>
      <w:r>
        <w:t xml:space="preserve"> and configuration steps,</w:t>
      </w:r>
      <w:r w:rsidRPr="00311DB2">
        <w:t xml:space="preserve"> mentioned </w:t>
      </w:r>
      <w:r>
        <w:t xml:space="preserve">in </w:t>
      </w:r>
      <w:r w:rsidRPr="00462A5A">
        <w:t>deployment and administration guide in testing environment.</w:t>
      </w:r>
    </w:p>
    <w:p w:rsidR="00647CDB" w:rsidRPr="009C3729" w:rsidRDefault="00647CDB" w:rsidP="0073377B">
      <w:pPr>
        <w:pStyle w:val="Heading2"/>
        <w:spacing w:line="276" w:lineRule="auto"/>
      </w:pPr>
      <w:bookmarkStart w:id="47" w:name="_Toc189287171"/>
      <w:bookmarkStart w:id="48" w:name="_Toc343697345"/>
      <w:bookmarkStart w:id="49" w:name="_Toc399876361"/>
      <w:r w:rsidRPr="009C3729">
        <w:t>Build Verification testing</w:t>
      </w:r>
      <w:bookmarkEnd w:id="47"/>
      <w:bookmarkEnd w:id="48"/>
      <w:bookmarkEnd w:id="49"/>
    </w:p>
    <w:p w:rsidR="00647CDB" w:rsidRPr="009C3729" w:rsidRDefault="00647CDB" w:rsidP="00257E60">
      <w:pPr>
        <w:spacing w:line="276" w:lineRule="auto"/>
        <w:ind w:left="1440"/>
      </w:pPr>
      <w:r w:rsidRPr="009C3729">
        <w:t>The goal of this sanity test is to ensure that build is stable and suitable for acceptance into system testing. In case provided build is not stable then build will be rejected in Sanity testing with proper step to reproduce the defect. In such cases detailed steps will be provided to the development team.</w:t>
      </w:r>
    </w:p>
    <w:p w:rsidR="003F082C" w:rsidRPr="009C3729" w:rsidRDefault="003F082C" w:rsidP="00257E60">
      <w:pPr>
        <w:spacing w:line="276" w:lineRule="auto"/>
        <w:ind w:left="1440"/>
      </w:pPr>
    </w:p>
    <w:p w:rsidR="003F082C" w:rsidRDefault="00647CDB" w:rsidP="00257E60">
      <w:pPr>
        <w:spacing w:line="276" w:lineRule="auto"/>
        <w:ind w:left="1440"/>
      </w:pPr>
      <w:r w:rsidRPr="009C3729">
        <w:t xml:space="preserve">Note: The BV testing would </w:t>
      </w:r>
      <w:r w:rsidR="00D66F19" w:rsidRPr="009C3729">
        <w:t>include positive test cases along with test cases reported as failures during</w:t>
      </w:r>
      <w:r w:rsidR="003F082C" w:rsidRPr="009C3729">
        <w:t xml:space="preserve"> the last run of system testing.</w:t>
      </w:r>
    </w:p>
    <w:p w:rsidR="007E2645" w:rsidRDefault="007E2645" w:rsidP="00257E60">
      <w:pPr>
        <w:spacing w:line="276" w:lineRule="auto"/>
        <w:ind w:left="1440"/>
      </w:pPr>
    </w:p>
    <w:p w:rsidR="00F44DF7" w:rsidRDefault="00F44DF7">
      <w:pPr>
        <w:rPr>
          <w:rFonts w:eastAsiaTheme="majorEastAsia" w:cstheme="majorBidi"/>
          <w:b/>
          <w:bCs/>
          <w:color w:val="004470"/>
          <w:sz w:val="36"/>
          <w:szCs w:val="28"/>
        </w:rPr>
      </w:pPr>
      <w:bookmarkStart w:id="50" w:name="_Toc343697347"/>
      <w:bookmarkStart w:id="51" w:name="_Toc355623256"/>
    </w:p>
    <w:p w:rsidR="004B5E85" w:rsidRDefault="004B5E85" w:rsidP="002C218D">
      <w:pPr>
        <w:pStyle w:val="Heading1"/>
      </w:pPr>
      <w:bookmarkStart w:id="52" w:name="_Toc399876362"/>
      <w:r>
        <w:t>Test Case and St</w:t>
      </w:r>
      <w:r w:rsidRPr="004F7EF9">
        <w:t>rategy</w:t>
      </w:r>
      <w:bookmarkEnd w:id="50"/>
      <w:bookmarkEnd w:id="51"/>
      <w:bookmarkEnd w:id="52"/>
    </w:p>
    <w:p w:rsidR="004B5E85" w:rsidRDefault="004B5E85" w:rsidP="00257E60">
      <w:pPr>
        <w:pStyle w:val="BodyText"/>
        <w:spacing w:line="276" w:lineRule="auto"/>
        <w:ind w:left="360"/>
      </w:pPr>
      <w:r>
        <w:t>Test cases will be entered manually in excel sheet for test case management.</w:t>
      </w:r>
    </w:p>
    <w:p w:rsidR="00A13A13" w:rsidRDefault="00A13A13" w:rsidP="00257E60">
      <w:pPr>
        <w:pStyle w:val="Heading2"/>
        <w:spacing w:line="276" w:lineRule="auto"/>
      </w:pPr>
      <w:bookmarkStart w:id="53" w:name="_Toc399876363"/>
      <w:bookmarkStart w:id="54" w:name="_Toc343697346"/>
      <w:r>
        <w:t>Test coverage</w:t>
      </w:r>
      <w:bookmarkEnd w:id="53"/>
    </w:p>
    <w:p w:rsidR="00A13A13" w:rsidRPr="00CB7EB2" w:rsidRDefault="00A13A13" w:rsidP="00257E60">
      <w:pPr>
        <w:spacing w:line="276" w:lineRule="auto"/>
        <w:ind w:left="360"/>
      </w:pPr>
      <w:r w:rsidRPr="00CB7EB2">
        <w:t xml:space="preserve">Testing team will focus </w:t>
      </w:r>
      <w:proofErr w:type="spellStart"/>
      <w:r w:rsidR="00357025" w:rsidRPr="00CB7EB2">
        <w:t>Apprity</w:t>
      </w:r>
      <w:proofErr w:type="spellEnd"/>
      <w:r w:rsidRPr="00CB7EB2">
        <w:t xml:space="preserve"> connector verification on </w:t>
      </w:r>
      <w:proofErr w:type="spellStart"/>
      <w:r w:rsidR="0056743D">
        <w:t>CentOS</w:t>
      </w:r>
      <w:proofErr w:type="spellEnd"/>
      <w:r w:rsidR="0056743D">
        <w:t xml:space="preserve"> version mentioned in the SRS and GitHub.com</w:t>
      </w:r>
    </w:p>
    <w:p w:rsidR="00150522" w:rsidRDefault="00EB621B" w:rsidP="00257E60">
      <w:pPr>
        <w:pStyle w:val="Heading2"/>
        <w:spacing w:line="276" w:lineRule="auto"/>
      </w:pPr>
      <w:bookmarkStart w:id="55" w:name="_Toc399876364"/>
      <w:r>
        <w:t>Acceptance test s</w:t>
      </w:r>
      <w:r w:rsidR="00150522">
        <w:t>cenarios</w:t>
      </w:r>
      <w:bookmarkEnd w:id="54"/>
      <w:bookmarkEnd w:id="55"/>
    </w:p>
    <w:p w:rsidR="00150522" w:rsidRDefault="00150522" w:rsidP="00257E60">
      <w:pPr>
        <w:spacing w:line="276" w:lineRule="auto"/>
        <w:ind w:left="1440"/>
        <w:rPr>
          <w:bCs/>
        </w:rPr>
      </w:pPr>
      <w:r w:rsidRPr="00441C6B">
        <w:t xml:space="preserve">Note: </w:t>
      </w:r>
      <w:r w:rsidRPr="00441C6B">
        <w:rPr>
          <w:bCs/>
        </w:rPr>
        <w:t>Testing will validate the functionality with different preconditions with respect to requirements for all the use cases mentioned below.</w:t>
      </w:r>
    </w:p>
    <w:p w:rsidR="00150522" w:rsidRDefault="00150522" w:rsidP="00257E60">
      <w:pPr>
        <w:spacing w:line="276" w:lineRule="auto"/>
        <w:ind w:left="1440"/>
        <w:rPr>
          <w:bCs/>
          <w:color w:val="FF0000"/>
        </w:rPr>
      </w:pPr>
    </w:p>
    <w:tbl>
      <w:tblPr>
        <w:tblStyle w:val="TableGrid"/>
        <w:tblW w:w="7740" w:type="dxa"/>
        <w:tblInd w:w="1440" w:type="dxa"/>
        <w:tblLayout w:type="fixed"/>
        <w:tblLook w:val="04A0"/>
      </w:tblPr>
      <w:tblGrid>
        <w:gridCol w:w="2088"/>
        <w:gridCol w:w="5652"/>
      </w:tblGrid>
      <w:tr w:rsidR="00150522" w:rsidRPr="00F65B86" w:rsidTr="000A3A22">
        <w:tc>
          <w:tcPr>
            <w:tcW w:w="2088" w:type="dxa"/>
            <w:shd w:val="clear" w:color="auto" w:fill="548DD4" w:themeFill="text2" w:themeFillTint="99"/>
          </w:tcPr>
          <w:p w:rsidR="00150522" w:rsidRPr="00F65B86" w:rsidRDefault="00150522" w:rsidP="00257E60">
            <w:pPr>
              <w:spacing w:line="276" w:lineRule="auto"/>
            </w:pPr>
            <w:r>
              <w:lastRenderedPageBreak/>
              <w:t>Acceptance</w:t>
            </w:r>
            <w:r w:rsidRPr="00F65B86">
              <w:t>: ID</w:t>
            </w:r>
          </w:p>
        </w:tc>
        <w:tc>
          <w:tcPr>
            <w:tcW w:w="5652" w:type="dxa"/>
            <w:shd w:val="clear" w:color="auto" w:fill="548DD4" w:themeFill="text2" w:themeFillTint="99"/>
          </w:tcPr>
          <w:p w:rsidR="00150522" w:rsidRPr="00F65B86" w:rsidRDefault="00150522" w:rsidP="00257E60">
            <w:pPr>
              <w:spacing w:line="276" w:lineRule="auto"/>
              <w:rPr>
                <w:bCs/>
              </w:rPr>
            </w:pPr>
            <w:r>
              <w:rPr>
                <w:bCs/>
              </w:rPr>
              <w:t xml:space="preserve">Description </w:t>
            </w:r>
            <w:r w:rsidRPr="00F65B86">
              <w:rPr>
                <w:bCs/>
              </w:rPr>
              <w:t xml:space="preserve"> </w:t>
            </w:r>
          </w:p>
        </w:tc>
      </w:tr>
      <w:tr w:rsidR="006A70EA" w:rsidRPr="00875091" w:rsidTr="000A3A22">
        <w:trPr>
          <w:trHeight w:val="818"/>
        </w:trPr>
        <w:tc>
          <w:tcPr>
            <w:tcW w:w="2088" w:type="dxa"/>
          </w:tcPr>
          <w:p w:rsidR="006A70EA" w:rsidRPr="001C3FB7" w:rsidRDefault="00357025" w:rsidP="00257E60">
            <w:pPr>
              <w:spacing w:line="276" w:lineRule="auto"/>
              <w:rPr>
                <w:highlight w:val="yellow"/>
              </w:rPr>
            </w:pPr>
            <w:proofErr w:type="spellStart"/>
            <w:r w:rsidRPr="00BD7A62">
              <w:t>Apprity</w:t>
            </w:r>
            <w:r w:rsidR="006A70EA" w:rsidRPr="00BD7A62">
              <w:t>_</w:t>
            </w:r>
            <w:r w:rsidR="00586B90" w:rsidRPr="00BD7A62">
              <w:t>GitHub</w:t>
            </w:r>
            <w:proofErr w:type="spellEnd"/>
            <w:r w:rsidR="00586B90" w:rsidRPr="00BD7A62">
              <w:t xml:space="preserve"> </w:t>
            </w:r>
            <w:r w:rsidR="006A70EA" w:rsidRPr="00BD7A62">
              <w:t>_0</w:t>
            </w:r>
            <w:r w:rsidR="000A3A22" w:rsidRPr="00BD7A62">
              <w:t>1</w:t>
            </w:r>
          </w:p>
        </w:tc>
        <w:tc>
          <w:tcPr>
            <w:tcW w:w="5652" w:type="dxa"/>
          </w:tcPr>
          <w:p w:rsidR="0068480D" w:rsidRPr="001C3FB7" w:rsidRDefault="00BD7A62" w:rsidP="00BD7A62">
            <w:pPr>
              <w:spacing w:line="276" w:lineRule="auto"/>
              <w:rPr>
                <w:highlight w:val="yellow"/>
              </w:rPr>
            </w:pPr>
            <w:proofErr w:type="spellStart"/>
            <w:r>
              <w:t>Apprity-GitHub</w:t>
            </w:r>
            <w:proofErr w:type="spellEnd"/>
            <w:r>
              <w:t xml:space="preserve"> c</w:t>
            </w:r>
            <w:r w:rsidRPr="00BD7A62">
              <w:t>onnector should be delivered as a WAR file.</w:t>
            </w:r>
          </w:p>
        </w:tc>
      </w:tr>
      <w:tr w:rsidR="006A70EA" w:rsidRPr="00875091" w:rsidTr="000A3A22">
        <w:trPr>
          <w:trHeight w:val="818"/>
        </w:trPr>
        <w:tc>
          <w:tcPr>
            <w:tcW w:w="2088" w:type="dxa"/>
          </w:tcPr>
          <w:p w:rsidR="006A70EA" w:rsidRPr="00BD7A62" w:rsidRDefault="00357025" w:rsidP="00257E60">
            <w:pPr>
              <w:spacing w:line="276" w:lineRule="auto"/>
            </w:pPr>
            <w:proofErr w:type="spellStart"/>
            <w:r w:rsidRPr="00BD7A62">
              <w:t>Apprity</w:t>
            </w:r>
            <w:r w:rsidR="006A70EA" w:rsidRPr="00BD7A62">
              <w:t>_</w:t>
            </w:r>
            <w:r w:rsidR="00586B90" w:rsidRPr="00BD7A62">
              <w:t>GitHub</w:t>
            </w:r>
            <w:proofErr w:type="spellEnd"/>
            <w:r w:rsidR="006A70EA" w:rsidRPr="00BD7A62">
              <w:t xml:space="preserve"> _02</w:t>
            </w:r>
          </w:p>
        </w:tc>
        <w:tc>
          <w:tcPr>
            <w:tcW w:w="5652" w:type="dxa"/>
          </w:tcPr>
          <w:p w:rsidR="006A70EA" w:rsidRPr="00BD7A62" w:rsidRDefault="00A44C73" w:rsidP="00BD7A62">
            <w:pPr>
              <w:spacing w:line="276" w:lineRule="auto"/>
            </w:pPr>
            <w:r w:rsidRPr="001855B2">
              <w:t xml:space="preserve">The Connector should be compatible with </w:t>
            </w:r>
            <w:proofErr w:type="spellStart"/>
            <w:r>
              <w:t>GitHub</w:t>
            </w:r>
            <w:proofErr w:type="spellEnd"/>
            <w:r>
              <w:t>.</w:t>
            </w:r>
          </w:p>
        </w:tc>
      </w:tr>
      <w:tr w:rsidR="00CD0840" w:rsidRPr="00875091" w:rsidTr="000A3A22">
        <w:trPr>
          <w:trHeight w:val="818"/>
        </w:trPr>
        <w:tc>
          <w:tcPr>
            <w:tcW w:w="2088" w:type="dxa"/>
          </w:tcPr>
          <w:p w:rsidR="00CD0840" w:rsidRDefault="00CD0840" w:rsidP="00257E60">
            <w:pPr>
              <w:spacing w:line="276" w:lineRule="auto"/>
            </w:pPr>
            <w:proofErr w:type="spellStart"/>
            <w:r>
              <w:t>Apprity</w:t>
            </w:r>
            <w:r w:rsidRPr="001855B2">
              <w:t>_</w:t>
            </w:r>
            <w:r>
              <w:t>GitHub</w:t>
            </w:r>
            <w:proofErr w:type="spellEnd"/>
            <w:r w:rsidRPr="001855B2">
              <w:t xml:space="preserve"> _03</w:t>
            </w:r>
          </w:p>
        </w:tc>
        <w:tc>
          <w:tcPr>
            <w:tcW w:w="5652" w:type="dxa"/>
          </w:tcPr>
          <w:p w:rsidR="00CD0840" w:rsidRDefault="00EE7FE4" w:rsidP="00366D82">
            <w:pPr>
              <w:spacing w:line="276" w:lineRule="auto"/>
            </w:pPr>
            <w:r>
              <w:t>Check for u</w:t>
            </w:r>
            <w:r w:rsidR="00CD0840">
              <w:t xml:space="preserve">ser registration </w:t>
            </w:r>
            <w:r w:rsidR="00366D82">
              <w:t>with</w:t>
            </w:r>
            <w:r w:rsidR="00CD0840">
              <w:t xml:space="preserve"> valid input data.</w:t>
            </w:r>
          </w:p>
        </w:tc>
      </w:tr>
      <w:tr w:rsidR="00CD0840" w:rsidRPr="00875091" w:rsidTr="000A3A22">
        <w:trPr>
          <w:trHeight w:val="818"/>
        </w:trPr>
        <w:tc>
          <w:tcPr>
            <w:tcW w:w="2088" w:type="dxa"/>
          </w:tcPr>
          <w:p w:rsidR="00CD0840" w:rsidRDefault="00CD0840" w:rsidP="00257E60">
            <w:pPr>
              <w:spacing w:line="276" w:lineRule="auto"/>
            </w:pPr>
            <w:proofErr w:type="spellStart"/>
            <w:r>
              <w:t>Apprity</w:t>
            </w:r>
            <w:r w:rsidRPr="001855B2">
              <w:t>_</w:t>
            </w:r>
            <w:r>
              <w:t>GitHub</w:t>
            </w:r>
            <w:proofErr w:type="spellEnd"/>
            <w:r w:rsidRPr="001855B2">
              <w:t xml:space="preserve"> _04</w:t>
            </w:r>
          </w:p>
        </w:tc>
        <w:tc>
          <w:tcPr>
            <w:tcW w:w="5652" w:type="dxa"/>
          </w:tcPr>
          <w:p w:rsidR="00CD0840" w:rsidRDefault="00CD0840" w:rsidP="0014065F">
            <w:pPr>
              <w:spacing w:line="276" w:lineRule="auto"/>
            </w:pPr>
            <w:r w:rsidRPr="001855B2">
              <w:t xml:space="preserve">There should be a provision to </w:t>
            </w:r>
            <w:r>
              <w:t>enter</w:t>
            </w:r>
            <w:r w:rsidRPr="001855B2">
              <w:t xml:space="preserve"> the account name and password that </w:t>
            </w:r>
            <w:r>
              <w:t>should</w:t>
            </w:r>
            <w:r w:rsidRPr="001855B2">
              <w:t xml:space="preserve"> be used to connect to </w:t>
            </w:r>
            <w:proofErr w:type="spellStart"/>
            <w:r>
              <w:t>GitHub</w:t>
            </w:r>
            <w:proofErr w:type="spellEnd"/>
            <w:r w:rsidRPr="001855B2">
              <w:t xml:space="preserve"> to retrieve data in connector configuration.</w:t>
            </w:r>
          </w:p>
          <w:p w:rsidR="00CD0840" w:rsidRDefault="00CD0840" w:rsidP="0014065F">
            <w:pPr>
              <w:spacing w:line="276" w:lineRule="auto"/>
            </w:pPr>
            <w:r>
              <w:t>Note: Use an administrator account.</w:t>
            </w:r>
          </w:p>
        </w:tc>
      </w:tr>
      <w:tr w:rsidR="00CD0840" w:rsidRPr="00875091" w:rsidTr="000A3A22">
        <w:trPr>
          <w:trHeight w:val="818"/>
        </w:trPr>
        <w:tc>
          <w:tcPr>
            <w:tcW w:w="2088" w:type="dxa"/>
          </w:tcPr>
          <w:p w:rsidR="00CD0840" w:rsidRPr="001855B2" w:rsidRDefault="00CD0840" w:rsidP="00257E60">
            <w:pPr>
              <w:spacing w:line="276" w:lineRule="auto"/>
            </w:pPr>
            <w:proofErr w:type="spellStart"/>
            <w:r>
              <w:t>Apprity</w:t>
            </w:r>
            <w:r w:rsidRPr="001855B2">
              <w:t>_</w:t>
            </w:r>
            <w:r>
              <w:t>GitHub</w:t>
            </w:r>
            <w:proofErr w:type="spellEnd"/>
            <w:r w:rsidRPr="001855B2">
              <w:t xml:space="preserve"> _05</w:t>
            </w:r>
          </w:p>
        </w:tc>
        <w:tc>
          <w:tcPr>
            <w:tcW w:w="5652" w:type="dxa"/>
          </w:tcPr>
          <w:p w:rsidR="00CD0840" w:rsidRDefault="00CD0840" w:rsidP="0014065F">
            <w:pPr>
              <w:spacing w:line="276" w:lineRule="auto"/>
            </w:pPr>
            <w:r w:rsidRPr="001855B2">
              <w:t xml:space="preserve">There should be a provision to configure the account name and password that will be used to connect to </w:t>
            </w:r>
            <w:proofErr w:type="spellStart"/>
            <w:r>
              <w:t>GitHub</w:t>
            </w:r>
            <w:proofErr w:type="spellEnd"/>
            <w:r w:rsidRPr="001855B2">
              <w:t xml:space="preserve"> to retrieve data in connector configuration.</w:t>
            </w:r>
          </w:p>
          <w:p w:rsidR="00CD0840" w:rsidRPr="001855B2" w:rsidRDefault="00CD0840" w:rsidP="0014065F">
            <w:pPr>
              <w:spacing w:line="276" w:lineRule="auto"/>
            </w:pPr>
            <w:r>
              <w:t>Note: Use a simple account</w:t>
            </w:r>
          </w:p>
        </w:tc>
      </w:tr>
      <w:tr w:rsidR="00052DF2" w:rsidRPr="00875091" w:rsidTr="000A3A22">
        <w:trPr>
          <w:trHeight w:val="665"/>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w:t>
            </w:r>
            <w:r>
              <w:t>_0</w:t>
            </w:r>
            <w:r w:rsidRPr="001855B2">
              <w:t>6</w:t>
            </w:r>
          </w:p>
        </w:tc>
        <w:tc>
          <w:tcPr>
            <w:tcW w:w="5652" w:type="dxa"/>
          </w:tcPr>
          <w:p w:rsidR="00052DF2" w:rsidRPr="00566AF9" w:rsidRDefault="00052DF2" w:rsidP="00052DF2">
            <w:pPr>
              <w:spacing w:line="276" w:lineRule="auto"/>
            </w:pPr>
            <w:r>
              <w:t xml:space="preserve">Check for password which gets saved in </w:t>
            </w:r>
            <w:proofErr w:type="spellStart"/>
            <w:r>
              <w:t>Apprity</w:t>
            </w:r>
            <w:proofErr w:type="spellEnd"/>
            <w:r>
              <w:t xml:space="preserve"> database should be encrypted. </w:t>
            </w:r>
          </w:p>
        </w:tc>
      </w:tr>
      <w:tr w:rsidR="00052DF2" w:rsidRPr="00875091" w:rsidTr="000A3A22">
        <w:trPr>
          <w:trHeight w:val="665"/>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0</w:t>
            </w:r>
            <w:r w:rsidRPr="001855B2">
              <w:t>7</w:t>
            </w:r>
          </w:p>
        </w:tc>
        <w:tc>
          <w:tcPr>
            <w:tcW w:w="5652" w:type="dxa"/>
          </w:tcPr>
          <w:p w:rsidR="00052DF2" w:rsidRDefault="00052DF2" w:rsidP="00A44C73">
            <w:pPr>
              <w:spacing w:line="276" w:lineRule="auto"/>
            </w:pPr>
            <w:r w:rsidRPr="00566AF9">
              <w:t xml:space="preserve">Connector </w:t>
            </w:r>
            <w:r>
              <w:t>should</w:t>
            </w:r>
            <w:r w:rsidRPr="00566AF9">
              <w:t xml:space="preserve"> be invoked through the </w:t>
            </w:r>
            <w:proofErr w:type="spellStart"/>
            <w:r w:rsidRPr="00566AF9">
              <w:t>Apprity</w:t>
            </w:r>
            <w:proofErr w:type="spellEnd"/>
            <w:r w:rsidRPr="00566AF9">
              <w:t xml:space="preserve"> scheduler.</w:t>
            </w:r>
          </w:p>
        </w:tc>
      </w:tr>
      <w:tr w:rsidR="00052DF2" w:rsidRPr="00875091" w:rsidTr="000A3A22">
        <w:trPr>
          <w:trHeight w:val="665"/>
        </w:trPr>
        <w:tc>
          <w:tcPr>
            <w:tcW w:w="2088" w:type="dxa"/>
          </w:tcPr>
          <w:p w:rsidR="00052DF2" w:rsidRPr="001855B2" w:rsidRDefault="00052DF2" w:rsidP="00257E60">
            <w:pPr>
              <w:spacing w:line="276" w:lineRule="auto"/>
            </w:pPr>
            <w:proofErr w:type="spellStart"/>
            <w:r>
              <w:t>Apprity</w:t>
            </w:r>
            <w:r w:rsidRPr="001855B2">
              <w:t>_</w:t>
            </w:r>
            <w:r>
              <w:t>GitHub</w:t>
            </w:r>
            <w:proofErr w:type="spellEnd"/>
            <w:r w:rsidRPr="001855B2">
              <w:t xml:space="preserve"> _</w:t>
            </w:r>
            <w:r>
              <w:t>08</w:t>
            </w:r>
          </w:p>
        </w:tc>
        <w:tc>
          <w:tcPr>
            <w:tcW w:w="5652" w:type="dxa"/>
          </w:tcPr>
          <w:p w:rsidR="00052DF2" w:rsidRDefault="00052DF2" w:rsidP="003F23F2">
            <w:pPr>
              <w:spacing w:line="276" w:lineRule="auto"/>
            </w:pPr>
            <w:r w:rsidRPr="0068480D">
              <w:t xml:space="preserve">Connector </w:t>
            </w:r>
            <w:r>
              <w:t xml:space="preserve">should </w:t>
            </w:r>
            <w:r w:rsidRPr="0068480D">
              <w:t xml:space="preserve">fetch information for organization private repositories on </w:t>
            </w:r>
            <w:proofErr w:type="spellStart"/>
            <w:r w:rsidRPr="0068480D">
              <w:t>GitHub</w:t>
            </w:r>
            <w:proofErr w:type="spellEnd"/>
            <w:r w:rsidRPr="0068480D">
              <w:t>.</w:t>
            </w:r>
          </w:p>
          <w:p w:rsidR="00052DF2" w:rsidRPr="001855B2" w:rsidRDefault="00052DF2" w:rsidP="00A44C73">
            <w:pPr>
              <w:spacing w:line="276" w:lineRule="auto"/>
            </w:pPr>
            <w:r>
              <w:t>Note: Use an administrator account.</w:t>
            </w:r>
          </w:p>
        </w:tc>
      </w:tr>
      <w:tr w:rsidR="00052DF2" w:rsidRPr="00875091" w:rsidTr="000A3A22">
        <w:trPr>
          <w:trHeight w:val="818"/>
        </w:trPr>
        <w:tc>
          <w:tcPr>
            <w:tcW w:w="2088" w:type="dxa"/>
          </w:tcPr>
          <w:p w:rsidR="00052DF2" w:rsidRPr="001855B2" w:rsidRDefault="00052DF2" w:rsidP="00257E60">
            <w:pPr>
              <w:spacing w:line="276" w:lineRule="auto"/>
            </w:pPr>
            <w:proofErr w:type="spellStart"/>
            <w:r>
              <w:t>Apprity</w:t>
            </w:r>
            <w:r w:rsidRPr="001855B2">
              <w:t>_</w:t>
            </w:r>
            <w:r>
              <w:t>GitHub</w:t>
            </w:r>
            <w:proofErr w:type="spellEnd"/>
            <w:r w:rsidRPr="001855B2">
              <w:t xml:space="preserve"> _</w:t>
            </w:r>
            <w:r>
              <w:t>09</w:t>
            </w:r>
          </w:p>
        </w:tc>
        <w:tc>
          <w:tcPr>
            <w:tcW w:w="5652" w:type="dxa"/>
          </w:tcPr>
          <w:p w:rsidR="00052DF2" w:rsidRPr="001855B2" w:rsidRDefault="00052DF2" w:rsidP="0068480D">
            <w:pPr>
              <w:spacing w:line="276" w:lineRule="auto"/>
            </w:pPr>
            <w:r>
              <w:t xml:space="preserve">Using connector, an administrator user should be able to have full access to organization info on </w:t>
            </w:r>
            <w:proofErr w:type="spellStart"/>
            <w:r>
              <w:t>GitHub</w:t>
            </w:r>
            <w:proofErr w:type="spellEnd"/>
            <w:r>
              <w:t>.</w:t>
            </w:r>
          </w:p>
        </w:tc>
      </w:tr>
      <w:tr w:rsidR="00052DF2" w:rsidRPr="00875091" w:rsidTr="000A3A22">
        <w:trPr>
          <w:trHeight w:val="818"/>
        </w:trPr>
        <w:tc>
          <w:tcPr>
            <w:tcW w:w="2088" w:type="dxa"/>
          </w:tcPr>
          <w:p w:rsidR="00052DF2" w:rsidRPr="001855B2" w:rsidRDefault="00052DF2" w:rsidP="00257E60">
            <w:pPr>
              <w:spacing w:line="276" w:lineRule="auto"/>
            </w:pPr>
            <w:proofErr w:type="spellStart"/>
            <w:r>
              <w:t>Apprity</w:t>
            </w:r>
            <w:r w:rsidRPr="001855B2">
              <w:t>_</w:t>
            </w:r>
            <w:r>
              <w:t>GitHub</w:t>
            </w:r>
            <w:proofErr w:type="spellEnd"/>
            <w:r w:rsidRPr="001855B2">
              <w:t xml:space="preserve"> _</w:t>
            </w:r>
            <w:r>
              <w:t>10</w:t>
            </w:r>
          </w:p>
        </w:tc>
        <w:tc>
          <w:tcPr>
            <w:tcW w:w="5652" w:type="dxa"/>
          </w:tcPr>
          <w:p w:rsidR="00052DF2" w:rsidRPr="001855B2" w:rsidRDefault="00052DF2" w:rsidP="00257E60">
            <w:pPr>
              <w:spacing w:line="276" w:lineRule="auto"/>
            </w:pPr>
            <w:r w:rsidRPr="0068480D">
              <w:t xml:space="preserve">Connector </w:t>
            </w:r>
            <w:r>
              <w:t>should use</w:t>
            </w:r>
            <w:r w:rsidRPr="0068480D">
              <w:t xml:space="preserve"> token based authentication to connect to </w:t>
            </w:r>
            <w:proofErr w:type="spellStart"/>
            <w:r w:rsidRPr="0068480D">
              <w:t>GitHub</w:t>
            </w:r>
            <w:proofErr w:type="spellEnd"/>
            <w:r w:rsidRPr="0068480D">
              <w:t xml:space="preserve"> using the </w:t>
            </w:r>
            <w:proofErr w:type="spellStart"/>
            <w:r w:rsidRPr="0068480D">
              <w:t>GitHub</w:t>
            </w:r>
            <w:proofErr w:type="spellEnd"/>
            <w:r w:rsidRPr="0068480D">
              <w:t xml:space="preserve"> APIs, </w:t>
            </w:r>
          </w:p>
        </w:tc>
      </w:tr>
      <w:tr w:rsidR="00052DF2" w:rsidRPr="00875091" w:rsidTr="000A3A22">
        <w:trPr>
          <w:trHeight w:val="818"/>
        </w:trPr>
        <w:tc>
          <w:tcPr>
            <w:tcW w:w="2088" w:type="dxa"/>
          </w:tcPr>
          <w:p w:rsidR="00052DF2" w:rsidRPr="001855B2" w:rsidRDefault="00052DF2" w:rsidP="00257E60">
            <w:pPr>
              <w:spacing w:line="276" w:lineRule="auto"/>
            </w:pPr>
            <w:proofErr w:type="spellStart"/>
            <w:r>
              <w:t>Apprity</w:t>
            </w:r>
            <w:r w:rsidRPr="001855B2">
              <w:t>_</w:t>
            </w:r>
            <w:r>
              <w:t>GitHub</w:t>
            </w:r>
            <w:proofErr w:type="spellEnd"/>
            <w:r w:rsidRPr="001855B2">
              <w:t xml:space="preserve"> _</w:t>
            </w:r>
            <w:r>
              <w:t>11</w:t>
            </w:r>
          </w:p>
        </w:tc>
        <w:tc>
          <w:tcPr>
            <w:tcW w:w="5652" w:type="dxa"/>
          </w:tcPr>
          <w:p w:rsidR="00052DF2" w:rsidRPr="001855B2" w:rsidRDefault="00052DF2" w:rsidP="0068480D">
            <w:pPr>
              <w:spacing w:line="276" w:lineRule="auto"/>
            </w:pPr>
            <w:r w:rsidRPr="0068480D">
              <w:t xml:space="preserve">Connector </w:t>
            </w:r>
            <w:r>
              <w:t>should use</w:t>
            </w:r>
            <w:r w:rsidRPr="0068480D">
              <w:t xml:space="preserve"> basic authentication for the web scraping.</w:t>
            </w:r>
          </w:p>
        </w:tc>
      </w:tr>
      <w:tr w:rsidR="00052DF2" w:rsidRPr="00875091" w:rsidTr="000A3A22">
        <w:trPr>
          <w:trHeight w:val="818"/>
        </w:trPr>
        <w:tc>
          <w:tcPr>
            <w:tcW w:w="2088" w:type="dxa"/>
          </w:tcPr>
          <w:p w:rsidR="00052DF2" w:rsidRPr="001855B2" w:rsidRDefault="00052DF2" w:rsidP="00594E47">
            <w:pPr>
              <w:spacing w:line="276" w:lineRule="auto"/>
            </w:pPr>
            <w:proofErr w:type="spellStart"/>
            <w:r>
              <w:t>Apprity</w:t>
            </w:r>
            <w:r w:rsidRPr="001855B2">
              <w:t>_</w:t>
            </w:r>
            <w:r>
              <w:t>GitHub</w:t>
            </w:r>
            <w:proofErr w:type="spellEnd"/>
            <w:r w:rsidRPr="001855B2">
              <w:t xml:space="preserve"> _</w:t>
            </w:r>
            <w:r>
              <w:t>12</w:t>
            </w:r>
          </w:p>
        </w:tc>
        <w:tc>
          <w:tcPr>
            <w:tcW w:w="5652" w:type="dxa"/>
          </w:tcPr>
          <w:p w:rsidR="00052DF2" w:rsidRPr="001855B2" w:rsidRDefault="00052DF2" w:rsidP="0068480D">
            <w:pPr>
              <w:spacing w:line="276" w:lineRule="auto"/>
            </w:pPr>
            <w:r w:rsidRPr="001855B2">
              <w:t>Connector should support crawling and content retrieval across</w:t>
            </w:r>
            <w:r>
              <w:t xml:space="preserve"> User activity </w:t>
            </w:r>
            <w:r w:rsidRPr="001855B2">
              <w:t>as configured.</w:t>
            </w:r>
          </w:p>
        </w:tc>
      </w:tr>
      <w:tr w:rsidR="00052DF2" w:rsidRPr="00875091" w:rsidTr="000A3A22">
        <w:trPr>
          <w:trHeight w:val="818"/>
        </w:trPr>
        <w:tc>
          <w:tcPr>
            <w:tcW w:w="2088" w:type="dxa"/>
          </w:tcPr>
          <w:p w:rsidR="00052DF2" w:rsidRPr="001855B2" w:rsidRDefault="00052DF2" w:rsidP="00594E47">
            <w:pPr>
              <w:spacing w:line="276" w:lineRule="auto"/>
            </w:pPr>
            <w:proofErr w:type="spellStart"/>
            <w:r>
              <w:t>Apprity</w:t>
            </w:r>
            <w:r w:rsidRPr="001855B2">
              <w:t>_</w:t>
            </w:r>
            <w:r>
              <w:t>GitHub</w:t>
            </w:r>
            <w:proofErr w:type="spellEnd"/>
            <w:r w:rsidRPr="001855B2">
              <w:t xml:space="preserve"> _</w:t>
            </w:r>
            <w:r>
              <w:t>13</w:t>
            </w:r>
          </w:p>
        </w:tc>
        <w:tc>
          <w:tcPr>
            <w:tcW w:w="5652" w:type="dxa"/>
          </w:tcPr>
          <w:p w:rsidR="00052DF2" w:rsidRPr="001855B2" w:rsidRDefault="00052DF2" w:rsidP="0068480D">
            <w:pPr>
              <w:spacing w:line="276" w:lineRule="auto"/>
            </w:pPr>
            <w:r w:rsidRPr="00186D02">
              <w:t xml:space="preserve">Connector should use Web scraping to </w:t>
            </w:r>
            <w:r>
              <w:t>monitor “</w:t>
            </w:r>
            <w:proofErr w:type="spellStart"/>
            <w:r w:rsidRPr="00186D02">
              <w:t>invite_member</w:t>
            </w:r>
            <w:proofErr w:type="spellEnd"/>
            <w:r>
              <w:t>” for an organization.</w:t>
            </w:r>
          </w:p>
        </w:tc>
      </w:tr>
      <w:tr w:rsidR="00052DF2" w:rsidRPr="00875091" w:rsidTr="000A3A22">
        <w:trPr>
          <w:trHeight w:val="818"/>
        </w:trPr>
        <w:tc>
          <w:tcPr>
            <w:tcW w:w="2088" w:type="dxa"/>
          </w:tcPr>
          <w:p w:rsidR="00052DF2" w:rsidRPr="001855B2" w:rsidRDefault="00052DF2" w:rsidP="00594E47">
            <w:pPr>
              <w:spacing w:line="276" w:lineRule="auto"/>
            </w:pPr>
            <w:proofErr w:type="spellStart"/>
            <w:r>
              <w:lastRenderedPageBreak/>
              <w:t>Apprity</w:t>
            </w:r>
            <w:r w:rsidRPr="001855B2">
              <w:t>_</w:t>
            </w:r>
            <w:r>
              <w:t>GitHub</w:t>
            </w:r>
            <w:proofErr w:type="spellEnd"/>
            <w:r w:rsidRPr="001855B2">
              <w:t xml:space="preserve"> _</w:t>
            </w:r>
            <w:r>
              <w:t>14</w:t>
            </w:r>
          </w:p>
        </w:tc>
        <w:tc>
          <w:tcPr>
            <w:tcW w:w="5652" w:type="dxa"/>
          </w:tcPr>
          <w:p w:rsidR="00052DF2" w:rsidRPr="001855B2" w:rsidRDefault="00052DF2" w:rsidP="00257E60">
            <w:pPr>
              <w:spacing w:line="276" w:lineRule="auto"/>
            </w:pPr>
            <w:r w:rsidRPr="00186D02">
              <w:t xml:space="preserve">Connector should use Web scraping to </w:t>
            </w:r>
            <w:r>
              <w:t>monitor “</w:t>
            </w:r>
            <w:proofErr w:type="spellStart"/>
            <w:r w:rsidRPr="00186D02">
              <w:t>remove_member</w:t>
            </w:r>
            <w:proofErr w:type="spellEnd"/>
            <w:r>
              <w:t>” for an organization.</w:t>
            </w:r>
          </w:p>
        </w:tc>
      </w:tr>
      <w:tr w:rsidR="00052DF2" w:rsidRPr="00875091" w:rsidTr="000A3A22">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15</w:t>
            </w:r>
          </w:p>
        </w:tc>
        <w:tc>
          <w:tcPr>
            <w:tcW w:w="5652" w:type="dxa"/>
          </w:tcPr>
          <w:p w:rsidR="00052DF2" w:rsidRPr="001855B2" w:rsidRDefault="00052DF2" w:rsidP="00257E60">
            <w:pPr>
              <w:spacing w:line="276" w:lineRule="auto"/>
            </w:pPr>
            <w:r w:rsidRPr="00186D02">
              <w:t xml:space="preserve">Connector should use Web scraping to </w:t>
            </w:r>
            <w:r>
              <w:t>monitor “</w:t>
            </w:r>
            <w:proofErr w:type="spellStart"/>
            <w:r w:rsidRPr="00186D02">
              <w:t>update_member</w:t>
            </w:r>
            <w:proofErr w:type="spellEnd"/>
            <w:r>
              <w:t>” for an organization.</w:t>
            </w:r>
          </w:p>
        </w:tc>
      </w:tr>
      <w:tr w:rsidR="00052DF2" w:rsidRPr="00875091" w:rsidTr="000A3A22">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16</w:t>
            </w:r>
          </w:p>
        </w:tc>
        <w:tc>
          <w:tcPr>
            <w:tcW w:w="5652" w:type="dxa"/>
          </w:tcPr>
          <w:p w:rsidR="00052DF2" w:rsidRPr="001855B2" w:rsidRDefault="00052DF2" w:rsidP="00257E60">
            <w:pPr>
              <w:spacing w:line="276" w:lineRule="auto"/>
            </w:pPr>
            <w:r w:rsidRPr="00186D02">
              <w:t xml:space="preserve">Connector should use Web scraping to </w:t>
            </w:r>
            <w:r>
              <w:t>monitor “</w:t>
            </w:r>
            <w:r w:rsidRPr="00BA25A0">
              <w:t>access</w:t>
            </w:r>
            <w:r>
              <w:t xml:space="preserve">” level on repository i.e. </w:t>
            </w:r>
            <w:r w:rsidRPr="00BA25A0">
              <w:t>Repository owned by an organization is switched from "private" to "public" (or vice versa).</w:t>
            </w:r>
          </w:p>
        </w:tc>
      </w:tr>
      <w:tr w:rsidR="00052DF2" w:rsidRPr="00875091" w:rsidTr="000A3A22">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17</w:t>
            </w:r>
          </w:p>
        </w:tc>
        <w:tc>
          <w:tcPr>
            <w:tcW w:w="5652" w:type="dxa"/>
          </w:tcPr>
          <w:p w:rsidR="00052DF2" w:rsidRPr="001855B2" w:rsidRDefault="00052DF2" w:rsidP="00257E60">
            <w:pPr>
              <w:spacing w:line="276" w:lineRule="auto"/>
            </w:pPr>
            <w:r w:rsidRPr="00186D02">
              <w:t xml:space="preserve">Connector should use </w:t>
            </w:r>
            <w:r>
              <w:t>API</w:t>
            </w:r>
            <w:r w:rsidRPr="00186D02">
              <w:t xml:space="preserve"> to </w:t>
            </w:r>
            <w:r>
              <w:t>monitor “</w:t>
            </w:r>
            <w:proofErr w:type="spellStart"/>
            <w:r w:rsidRPr="00BA25A0">
              <w:t>add_member</w:t>
            </w:r>
            <w:proofErr w:type="spellEnd"/>
            <w:r>
              <w:t xml:space="preserve">” in the repository. In this case </w:t>
            </w:r>
            <w:proofErr w:type="spellStart"/>
            <w:r w:rsidRPr="00BA25A0">
              <w:t>GitHub</w:t>
            </w:r>
            <w:proofErr w:type="spellEnd"/>
            <w:r w:rsidRPr="00BA25A0">
              <w:t xml:space="preserve"> user is given collaborator access</w:t>
            </w:r>
            <w:r>
              <w:t>.</w:t>
            </w:r>
          </w:p>
        </w:tc>
      </w:tr>
      <w:tr w:rsidR="00052DF2" w:rsidRPr="00875091" w:rsidTr="003F23F2">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18</w:t>
            </w:r>
          </w:p>
        </w:tc>
        <w:tc>
          <w:tcPr>
            <w:tcW w:w="5652" w:type="dxa"/>
            <w:vAlign w:val="bottom"/>
          </w:tcPr>
          <w:p w:rsidR="00052DF2" w:rsidRPr="001855B2" w:rsidRDefault="00052DF2" w:rsidP="00257E60">
            <w:pPr>
              <w:spacing w:line="276" w:lineRule="auto"/>
            </w:pPr>
            <w:r w:rsidRPr="00186D02">
              <w:t xml:space="preserve">Connector should use </w:t>
            </w:r>
            <w:r>
              <w:t>API</w:t>
            </w:r>
            <w:r w:rsidRPr="00186D02">
              <w:t xml:space="preserve"> to </w:t>
            </w:r>
            <w:r>
              <w:t>monitor “</w:t>
            </w:r>
            <w:r w:rsidRPr="00BA25A0">
              <w:t>create</w:t>
            </w:r>
            <w:r>
              <w:t xml:space="preserve"> a new repository”.</w:t>
            </w:r>
          </w:p>
        </w:tc>
      </w:tr>
      <w:tr w:rsidR="00052DF2" w:rsidRPr="00875091" w:rsidTr="003F23F2">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19</w:t>
            </w:r>
          </w:p>
        </w:tc>
        <w:tc>
          <w:tcPr>
            <w:tcW w:w="5652" w:type="dxa"/>
            <w:vAlign w:val="bottom"/>
          </w:tcPr>
          <w:p w:rsidR="00052DF2" w:rsidRPr="001855B2" w:rsidRDefault="00052DF2" w:rsidP="00BA25A0">
            <w:pPr>
              <w:spacing w:line="276" w:lineRule="auto"/>
            </w:pPr>
            <w:r w:rsidRPr="00186D02">
              <w:t xml:space="preserve">Connector should use Web scraping to </w:t>
            </w:r>
            <w:r>
              <w:t>monitor “</w:t>
            </w:r>
            <w:r w:rsidRPr="00BA25A0">
              <w:t>destroy</w:t>
            </w:r>
            <w:r>
              <w:t xml:space="preserve"> an existing repository”.</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20</w:t>
            </w:r>
          </w:p>
        </w:tc>
        <w:tc>
          <w:tcPr>
            <w:tcW w:w="5652" w:type="dxa"/>
            <w:vAlign w:val="bottom"/>
          </w:tcPr>
          <w:p w:rsidR="00052DF2" w:rsidRPr="00BA25A0" w:rsidRDefault="00052DF2" w:rsidP="002D10E0">
            <w:pPr>
              <w:spacing w:line="276" w:lineRule="auto"/>
            </w:pPr>
            <w:r w:rsidRPr="00186D02">
              <w:t xml:space="preserve">Connector should use Web scraping to </w:t>
            </w:r>
            <w:r>
              <w:t>monitor “</w:t>
            </w:r>
            <w:r w:rsidRPr="00BA25A0">
              <w:t>disable</w:t>
            </w:r>
            <w:r>
              <w:t xml:space="preserve"> a repository”.</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21</w:t>
            </w:r>
          </w:p>
        </w:tc>
        <w:tc>
          <w:tcPr>
            <w:tcW w:w="5652" w:type="dxa"/>
            <w:vAlign w:val="bottom"/>
          </w:tcPr>
          <w:p w:rsidR="00052DF2" w:rsidRPr="00BA25A0" w:rsidRDefault="00052DF2" w:rsidP="00BA25A0">
            <w:pPr>
              <w:spacing w:line="276" w:lineRule="auto"/>
            </w:pPr>
            <w:r w:rsidRPr="00186D02">
              <w:t xml:space="preserve">Connector should use Web scraping to </w:t>
            </w:r>
            <w:r>
              <w:t>monitor “</w:t>
            </w:r>
            <w:r w:rsidRPr="00BA25A0">
              <w:t>enable</w:t>
            </w:r>
            <w:r>
              <w:t xml:space="preserve"> a repository”.</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22</w:t>
            </w:r>
          </w:p>
        </w:tc>
        <w:tc>
          <w:tcPr>
            <w:tcW w:w="5652" w:type="dxa"/>
            <w:vAlign w:val="bottom"/>
          </w:tcPr>
          <w:p w:rsidR="00052DF2" w:rsidRPr="00BA25A0" w:rsidRDefault="00052DF2" w:rsidP="00BA25A0">
            <w:pPr>
              <w:spacing w:line="276" w:lineRule="auto"/>
            </w:pPr>
            <w:r w:rsidRPr="00186D02">
              <w:t xml:space="preserve">Connector should use Web scraping to </w:t>
            </w:r>
            <w:r>
              <w:t>monitor “</w:t>
            </w:r>
            <w:proofErr w:type="spellStart"/>
            <w:r w:rsidRPr="00BA25A0">
              <w:t>remove_member</w:t>
            </w:r>
            <w:proofErr w:type="spellEnd"/>
            <w:r>
              <w:t xml:space="preserve"> from existing repository”.</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23</w:t>
            </w:r>
          </w:p>
        </w:tc>
        <w:tc>
          <w:tcPr>
            <w:tcW w:w="5652" w:type="dxa"/>
            <w:vAlign w:val="bottom"/>
          </w:tcPr>
          <w:p w:rsidR="00052DF2" w:rsidRPr="00BA25A0" w:rsidRDefault="00052DF2" w:rsidP="00BA25A0">
            <w:pPr>
              <w:spacing w:line="276" w:lineRule="auto"/>
            </w:pPr>
            <w:r w:rsidRPr="00186D02">
              <w:t xml:space="preserve">Connector should use Web scraping to </w:t>
            </w:r>
            <w:r>
              <w:t xml:space="preserve">monitor </w:t>
            </w:r>
            <w:r w:rsidRPr="00BA25A0">
              <w:t>rename</w:t>
            </w:r>
            <w:r>
              <w:t xml:space="preserve"> an existing repository.</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24</w:t>
            </w:r>
          </w:p>
        </w:tc>
        <w:tc>
          <w:tcPr>
            <w:tcW w:w="5652" w:type="dxa"/>
            <w:vAlign w:val="bottom"/>
          </w:tcPr>
          <w:p w:rsidR="00052DF2" w:rsidRPr="00BA25A0" w:rsidRDefault="00052DF2" w:rsidP="00BA25A0">
            <w:pPr>
              <w:spacing w:line="276" w:lineRule="auto"/>
            </w:pPr>
            <w:r w:rsidRPr="00186D02">
              <w:t>Connector should use Web scraping to</w:t>
            </w:r>
            <w:r>
              <w:t xml:space="preserve"> monitor</w:t>
            </w:r>
            <w:r w:rsidRPr="00BA25A0">
              <w:t xml:space="preserve"> transfer</w:t>
            </w:r>
            <w:r>
              <w:t xml:space="preserve"> a repository </w:t>
            </w:r>
            <w:proofErr w:type="spellStart"/>
            <w:r>
              <w:t>e.g</w:t>
            </w:r>
            <w:proofErr w:type="spellEnd"/>
            <w:r>
              <w:t>: ”</w:t>
            </w:r>
            <w:r w:rsidRPr="00BA25A0">
              <w:t xml:space="preserve">Ownership of repository </w:t>
            </w:r>
            <w:r>
              <w:t xml:space="preserve">is changed </w:t>
            </w:r>
            <w:proofErr w:type="spellStart"/>
            <w:r w:rsidRPr="00BA25A0">
              <w:t>changed</w:t>
            </w:r>
            <w:proofErr w:type="spellEnd"/>
            <w:r>
              <w:t xml:space="preserve">” </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25</w:t>
            </w:r>
          </w:p>
        </w:tc>
        <w:tc>
          <w:tcPr>
            <w:tcW w:w="5652" w:type="dxa"/>
            <w:vAlign w:val="bottom"/>
          </w:tcPr>
          <w:p w:rsidR="00052DF2" w:rsidRPr="00BA25A0" w:rsidRDefault="00052DF2" w:rsidP="00BA25A0">
            <w:pPr>
              <w:spacing w:line="276" w:lineRule="auto"/>
            </w:pPr>
            <w:r w:rsidRPr="00186D02">
              <w:t xml:space="preserve">Connector should use Web scraping </w:t>
            </w:r>
            <w:r>
              <w:t>to monitor start transfer “</w:t>
            </w:r>
            <w:proofErr w:type="spellStart"/>
            <w:r>
              <w:t>transfer_start</w:t>
            </w:r>
            <w:proofErr w:type="spellEnd"/>
            <w:r>
              <w:t xml:space="preserve">: </w:t>
            </w:r>
            <w:r w:rsidRPr="00BA25A0">
              <w:t>Before repository transfer occurs</w:t>
            </w:r>
            <w:r>
              <w:t>”</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26</w:t>
            </w:r>
          </w:p>
        </w:tc>
        <w:tc>
          <w:tcPr>
            <w:tcW w:w="5652" w:type="dxa"/>
            <w:vAlign w:val="bottom"/>
          </w:tcPr>
          <w:p w:rsidR="00052DF2" w:rsidRPr="00BA25A0" w:rsidRDefault="00052DF2" w:rsidP="00BA25A0">
            <w:pPr>
              <w:spacing w:line="276" w:lineRule="auto"/>
            </w:pPr>
            <w:r w:rsidRPr="00186D02">
              <w:t xml:space="preserve">Connector should use </w:t>
            </w:r>
            <w:r>
              <w:t>API</w:t>
            </w:r>
            <w:r w:rsidRPr="00186D02">
              <w:t xml:space="preserve"> </w:t>
            </w:r>
            <w:r>
              <w:t xml:space="preserve">to monitor add a new member i.e. </w:t>
            </w:r>
            <w:proofErr w:type="spellStart"/>
            <w:r w:rsidRPr="00D819A4">
              <w:t>add_member</w:t>
            </w:r>
            <w:proofErr w:type="spellEnd"/>
            <w:r>
              <w:t xml:space="preserve">: </w:t>
            </w:r>
            <w:r w:rsidRPr="00670248">
              <w:t>Member of an organization added to team</w:t>
            </w:r>
            <w:r>
              <w:t>.</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27</w:t>
            </w:r>
          </w:p>
        </w:tc>
        <w:tc>
          <w:tcPr>
            <w:tcW w:w="5652" w:type="dxa"/>
            <w:vAlign w:val="bottom"/>
          </w:tcPr>
          <w:p w:rsidR="00052DF2" w:rsidRPr="00BA25A0" w:rsidRDefault="00052DF2" w:rsidP="00BA25A0">
            <w:pPr>
              <w:spacing w:line="276" w:lineRule="auto"/>
            </w:pPr>
            <w:r w:rsidRPr="00186D02">
              <w:t xml:space="preserve">Connector should use </w:t>
            </w:r>
            <w:r>
              <w:t>API to monitor</w:t>
            </w:r>
            <w:r w:rsidRPr="00186D02">
              <w:t xml:space="preserve"> </w:t>
            </w:r>
            <w:r>
              <w:t>when T</w:t>
            </w:r>
            <w:r w:rsidRPr="00670248">
              <w:t>eam is given control of a repository</w:t>
            </w:r>
            <w:r>
              <w:t>.</w:t>
            </w:r>
          </w:p>
        </w:tc>
      </w:tr>
      <w:tr w:rsidR="00052DF2" w:rsidRPr="00875091" w:rsidTr="00594E47">
        <w:trPr>
          <w:trHeight w:val="818"/>
        </w:trPr>
        <w:tc>
          <w:tcPr>
            <w:tcW w:w="2088" w:type="dxa"/>
          </w:tcPr>
          <w:p w:rsidR="00052DF2" w:rsidRDefault="00052DF2" w:rsidP="00257E60">
            <w:pPr>
              <w:spacing w:line="276" w:lineRule="auto"/>
            </w:pPr>
            <w:proofErr w:type="spellStart"/>
            <w:r>
              <w:lastRenderedPageBreak/>
              <w:t>Apprity</w:t>
            </w:r>
            <w:r w:rsidRPr="001855B2">
              <w:t>_</w:t>
            </w:r>
            <w:r>
              <w:t>GitHub</w:t>
            </w:r>
            <w:proofErr w:type="spellEnd"/>
            <w:r w:rsidRPr="001855B2">
              <w:t xml:space="preserve"> _</w:t>
            </w:r>
            <w:r>
              <w:t>28</w:t>
            </w:r>
          </w:p>
        </w:tc>
        <w:tc>
          <w:tcPr>
            <w:tcW w:w="5652" w:type="dxa"/>
            <w:vAlign w:val="bottom"/>
          </w:tcPr>
          <w:p w:rsidR="00052DF2" w:rsidRPr="00D819A4" w:rsidRDefault="00052DF2" w:rsidP="00670248">
            <w:pPr>
              <w:spacing w:line="276" w:lineRule="auto"/>
            </w:pPr>
            <w:r w:rsidRPr="00186D02">
              <w:t xml:space="preserve">Connector should use </w:t>
            </w:r>
            <w:r>
              <w:t>API</w:t>
            </w:r>
            <w:r w:rsidRPr="00186D02">
              <w:t xml:space="preserve"> </w:t>
            </w:r>
            <w:r>
              <w:t xml:space="preserve">to monitor </w:t>
            </w:r>
            <w:r w:rsidRPr="00D819A4">
              <w:t>create</w:t>
            </w:r>
            <w:r>
              <w:t xml:space="preserve"> a new Team.</w:t>
            </w:r>
            <w:r w:rsidRPr="00D819A4">
              <w:t xml:space="preserve"> </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29</w:t>
            </w:r>
          </w:p>
        </w:tc>
        <w:tc>
          <w:tcPr>
            <w:tcW w:w="5652" w:type="dxa"/>
            <w:vAlign w:val="bottom"/>
          </w:tcPr>
          <w:p w:rsidR="00052DF2" w:rsidRPr="00D819A4" w:rsidRDefault="00052DF2" w:rsidP="00580477">
            <w:pPr>
              <w:spacing w:line="276" w:lineRule="auto"/>
            </w:pPr>
            <w:r w:rsidRPr="00186D02">
              <w:t xml:space="preserve">Connector should use Web scraping </w:t>
            </w:r>
            <w:r>
              <w:t xml:space="preserve">to monitor </w:t>
            </w:r>
            <w:r w:rsidRPr="00D819A4">
              <w:t>destroy</w:t>
            </w:r>
            <w:r>
              <w:t xml:space="preserve"> i.e. </w:t>
            </w:r>
            <w:r w:rsidRPr="00580477">
              <w:t>Team from the organization in deleted</w:t>
            </w:r>
            <w:r>
              <w:t>.</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30</w:t>
            </w:r>
          </w:p>
        </w:tc>
        <w:tc>
          <w:tcPr>
            <w:tcW w:w="5652" w:type="dxa"/>
            <w:vAlign w:val="bottom"/>
          </w:tcPr>
          <w:p w:rsidR="00052DF2" w:rsidRPr="00D819A4" w:rsidRDefault="00052DF2" w:rsidP="00D819A4">
            <w:pPr>
              <w:spacing w:line="276" w:lineRule="auto"/>
            </w:pPr>
            <w:r w:rsidRPr="00186D02">
              <w:t xml:space="preserve">Connector should use Web scraping </w:t>
            </w:r>
            <w:r>
              <w:t xml:space="preserve">to monitor </w:t>
            </w:r>
            <w:proofErr w:type="spellStart"/>
            <w:r w:rsidRPr="00D819A4">
              <w:t>remove_member</w:t>
            </w:r>
            <w:proofErr w:type="spellEnd"/>
            <w:r>
              <w:t xml:space="preserve"> i.e. </w:t>
            </w:r>
            <w:r w:rsidRPr="00580477">
              <w:t>Member from organization is removed from the team</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31</w:t>
            </w:r>
          </w:p>
        </w:tc>
        <w:tc>
          <w:tcPr>
            <w:tcW w:w="5652" w:type="dxa"/>
            <w:vAlign w:val="bottom"/>
          </w:tcPr>
          <w:p w:rsidR="00052DF2" w:rsidRPr="00D819A4" w:rsidRDefault="00052DF2" w:rsidP="00D819A4">
            <w:pPr>
              <w:spacing w:line="276" w:lineRule="auto"/>
            </w:pPr>
            <w:r w:rsidRPr="00186D02">
              <w:t xml:space="preserve">Connector should use Web scraping </w:t>
            </w:r>
            <w:r>
              <w:t xml:space="preserve">to monitor </w:t>
            </w:r>
            <w:proofErr w:type="spellStart"/>
            <w:r w:rsidRPr="00D819A4">
              <w:t>remove_repository</w:t>
            </w:r>
            <w:proofErr w:type="spellEnd"/>
            <w:r>
              <w:t xml:space="preserve"> i.e. </w:t>
            </w:r>
            <w:r w:rsidRPr="00580477">
              <w:t>Repository is no longer under a team's control.</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32</w:t>
            </w:r>
          </w:p>
        </w:tc>
        <w:tc>
          <w:tcPr>
            <w:tcW w:w="5652" w:type="dxa"/>
            <w:vAlign w:val="bottom"/>
          </w:tcPr>
          <w:p w:rsidR="00052DF2" w:rsidRPr="00D819A4" w:rsidRDefault="00052DF2" w:rsidP="002D10E0">
            <w:pPr>
              <w:spacing w:line="276" w:lineRule="auto"/>
            </w:pPr>
            <w:r w:rsidRPr="00186D02">
              <w:t xml:space="preserve">Connector should use Web scraping </w:t>
            </w:r>
            <w:r>
              <w:t xml:space="preserve">to monitor </w:t>
            </w:r>
            <w:r w:rsidRPr="00687822">
              <w:t>create</w:t>
            </w:r>
            <w:r>
              <w:t xml:space="preserve"> </w:t>
            </w:r>
            <w:proofErr w:type="spellStart"/>
            <w:r w:rsidRPr="00687822">
              <w:t>webhooks</w:t>
            </w:r>
            <w:proofErr w:type="spellEnd"/>
            <w:r>
              <w:t xml:space="preserve"> i.e. </w:t>
            </w:r>
            <w:r w:rsidRPr="00687822">
              <w:t>New hook to a repository in the organization</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33</w:t>
            </w:r>
          </w:p>
        </w:tc>
        <w:tc>
          <w:tcPr>
            <w:tcW w:w="5652" w:type="dxa"/>
            <w:vAlign w:val="bottom"/>
          </w:tcPr>
          <w:p w:rsidR="00052DF2" w:rsidRPr="00D819A4" w:rsidRDefault="00052DF2" w:rsidP="00D819A4">
            <w:pPr>
              <w:spacing w:line="276" w:lineRule="auto"/>
            </w:pPr>
            <w:r w:rsidRPr="00186D02">
              <w:t xml:space="preserve">Connector should use Web scraping </w:t>
            </w:r>
            <w:r>
              <w:t xml:space="preserve">to monitor </w:t>
            </w:r>
            <w:proofErr w:type="spellStart"/>
            <w:r w:rsidRPr="00687822">
              <w:t>config_changed</w:t>
            </w:r>
            <w:proofErr w:type="spellEnd"/>
            <w:r>
              <w:t xml:space="preserve"> </w:t>
            </w:r>
            <w:proofErr w:type="spellStart"/>
            <w:r w:rsidRPr="00687822">
              <w:t>webhooks</w:t>
            </w:r>
            <w:proofErr w:type="spellEnd"/>
            <w:r>
              <w:t xml:space="preserve"> i.e. </w:t>
            </w:r>
            <w:r w:rsidRPr="00687822">
              <w:t>Existing hook has its configuration altered.</w:t>
            </w:r>
          </w:p>
        </w:tc>
      </w:tr>
      <w:tr w:rsidR="00052DF2" w:rsidRPr="00875091" w:rsidTr="00594E47">
        <w:trPr>
          <w:trHeight w:val="818"/>
        </w:trPr>
        <w:tc>
          <w:tcPr>
            <w:tcW w:w="2088" w:type="dxa"/>
          </w:tcPr>
          <w:p w:rsidR="00052DF2" w:rsidRPr="00D819A4" w:rsidRDefault="00052DF2" w:rsidP="00257E60">
            <w:pPr>
              <w:spacing w:line="276" w:lineRule="auto"/>
              <w:rPr>
                <w:b/>
              </w:rPr>
            </w:pPr>
            <w:proofErr w:type="spellStart"/>
            <w:r>
              <w:t>Apprity</w:t>
            </w:r>
            <w:r w:rsidRPr="001855B2">
              <w:t>_</w:t>
            </w:r>
            <w:r>
              <w:t>GitHub</w:t>
            </w:r>
            <w:proofErr w:type="spellEnd"/>
            <w:r w:rsidRPr="001855B2">
              <w:t xml:space="preserve"> _</w:t>
            </w:r>
            <w:r>
              <w:t>34</w:t>
            </w:r>
          </w:p>
        </w:tc>
        <w:tc>
          <w:tcPr>
            <w:tcW w:w="5652" w:type="dxa"/>
            <w:vAlign w:val="bottom"/>
          </w:tcPr>
          <w:p w:rsidR="00052DF2" w:rsidRPr="00687822" w:rsidRDefault="00052DF2" w:rsidP="00687822">
            <w:pPr>
              <w:spacing w:line="276" w:lineRule="auto"/>
            </w:pPr>
            <w:r w:rsidRPr="00186D02">
              <w:t xml:space="preserve">Connector should use Web scraping </w:t>
            </w:r>
            <w:r>
              <w:t xml:space="preserve">to monitor  </w:t>
            </w:r>
            <w:r w:rsidRPr="00687822">
              <w:t>destroy</w:t>
            </w:r>
            <w:r>
              <w:t xml:space="preserve"> </w:t>
            </w:r>
            <w:proofErr w:type="spellStart"/>
            <w:r w:rsidRPr="00687822">
              <w:t>webhooks</w:t>
            </w:r>
            <w:proofErr w:type="spellEnd"/>
            <w:r>
              <w:t xml:space="preserve"> i.e. </w:t>
            </w:r>
            <w:r w:rsidRPr="00687822">
              <w:t>existing hook was removed from a repository</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35</w:t>
            </w:r>
          </w:p>
        </w:tc>
        <w:tc>
          <w:tcPr>
            <w:tcW w:w="5652" w:type="dxa"/>
            <w:vAlign w:val="bottom"/>
          </w:tcPr>
          <w:p w:rsidR="00052DF2" w:rsidRPr="00687822" w:rsidRDefault="00052DF2" w:rsidP="00687822">
            <w:pPr>
              <w:spacing w:line="276" w:lineRule="auto"/>
            </w:pPr>
            <w:r w:rsidRPr="00186D02">
              <w:t xml:space="preserve">Connector should use Web scraping </w:t>
            </w:r>
            <w:r>
              <w:t xml:space="preserve">to monitor </w:t>
            </w:r>
            <w:proofErr w:type="spellStart"/>
            <w:r w:rsidRPr="00687822">
              <w:t>events_changed</w:t>
            </w:r>
            <w:proofErr w:type="spellEnd"/>
            <w:r>
              <w:t xml:space="preserve"> </w:t>
            </w:r>
            <w:proofErr w:type="spellStart"/>
            <w:r w:rsidRPr="00687822">
              <w:t>webhooks</w:t>
            </w:r>
            <w:proofErr w:type="spellEnd"/>
            <w:r>
              <w:t xml:space="preserve"> i.e. </w:t>
            </w:r>
            <w:r w:rsidRPr="00687822">
              <w:t>Events on a hook have been altered.</w:t>
            </w:r>
          </w:p>
        </w:tc>
      </w:tr>
      <w:tr w:rsidR="00052DF2" w:rsidRPr="00875091" w:rsidTr="00594E47">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36</w:t>
            </w:r>
          </w:p>
        </w:tc>
        <w:tc>
          <w:tcPr>
            <w:tcW w:w="5652" w:type="dxa"/>
            <w:vAlign w:val="bottom"/>
          </w:tcPr>
          <w:p w:rsidR="00052DF2" w:rsidRPr="00687822" w:rsidRDefault="00052DF2" w:rsidP="00687822">
            <w:pPr>
              <w:spacing w:line="276" w:lineRule="auto"/>
            </w:pPr>
            <w:r w:rsidRPr="00186D02">
              <w:t xml:space="preserve">Connector should use </w:t>
            </w:r>
            <w:r>
              <w:t>API</w:t>
            </w:r>
            <w:r w:rsidRPr="00186D02">
              <w:t xml:space="preserve"> </w:t>
            </w:r>
            <w:r>
              <w:t>to monitor “</w:t>
            </w:r>
            <w:r w:rsidRPr="00F752DB">
              <w:t>Listing teams for an organization</w:t>
            </w:r>
            <w:r>
              <w:t>”.</w:t>
            </w:r>
          </w:p>
        </w:tc>
      </w:tr>
      <w:tr w:rsidR="00052DF2" w:rsidRPr="00875091" w:rsidTr="00594E47">
        <w:trPr>
          <w:trHeight w:val="818"/>
        </w:trPr>
        <w:tc>
          <w:tcPr>
            <w:tcW w:w="2088" w:type="dxa"/>
          </w:tcPr>
          <w:p w:rsidR="00052DF2" w:rsidRDefault="00052DF2" w:rsidP="00594E47">
            <w:pPr>
              <w:spacing w:line="276" w:lineRule="auto"/>
            </w:pPr>
            <w:proofErr w:type="spellStart"/>
            <w:r>
              <w:t>Apprity</w:t>
            </w:r>
            <w:r w:rsidRPr="001855B2">
              <w:t>_</w:t>
            </w:r>
            <w:r>
              <w:t>GitHub</w:t>
            </w:r>
            <w:proofErr w:type="spellEnd"/>
            <w:r w:rsidRPr="001855B2">
              <w:t xml:space="preserve"> _</w:t>
            </w:r>
            <w:r>
              <w:t>37</w:t>
            </w:r>
          </w:p>
        </w:tc>
        <w:tc>
          <w:tcPr>
            <w:tcW w:w="5652" w:type="dxa"/>
            <w:vAlign w:val="bottom"/>
          </w:tcPr>
          <w:p w:rsidR="00052DF2" w:rsidRPr="00687822" w:rsidRDefault="00052DF2" w:rsidP="00687822">
            <w:pPr>
              <w:spacing w:line="276" w:lineRule="auto"/>
            </w:pPr>
            <w:r w:rsidRPr="00186D02">
              <w:t xml:space="preserve">Connector should use </w:t>
            </w:r>
            <w:r>
              <w:t>API</w:t>
            </w:r>
            <w:r w:rsidRPr="00186D02">
              <w:t xml:space="preserve"> </w:t>
            </w:r>
            <w:r>
              <w:t>to monitor “</w:t>
            </w:r>
            <w:r w:rsidRPr="00F752DB">
              <w:t>Public members in an organization</w:t>
            </w:r>
            <w:r>
              <w:t>”.</w:t>
            </w:r>
          </w:p>
        </w:tc>
      </w:tr>
      <w:tr w:rsidR="00052DF2" w:rsidRPr="00875091" w:rsidTr="00594E47">
        <w:trPr>
          <w:trHeight w:val="818"/>
        </w:trPr>
        <w:tc>
          <w:tcPr>
            <w:tcW w:w="2088" w:type="dxa"/>
          </w:tcPr>
          <w:p w:rsidR="00052DF2" w:rsidRDefault="00052DF2" w:rsidP="00594E47">
            <w:pPr>
              <w:spacing w:line="276" w:lineRule="auto"/>
            </w:pPr>
            <w:proofErr w:type="spellStart"/>
            <w:r>
              <w:t>Apprity</w:t>
            </w:r>
            <w:r w:rsidRPr="001855B2">
              <w:t>_</w:t>
            </w:r>
            <w:r>
              <w:t>GitHub</w:t>
            </w:r>
            <w:proofErr w:type="spellEnd"/>
            <w:r w:rsidRPr="001855B2">
              <w:t xml:space="preserve"> _</w:t>
            </w:r>
            <w:r>
              <w:t>38</w:t>
            </w:r>
          </w:p>
        </w:tc>
        <w:tc>
          <w:tcPr>
            <w:tcW w:w="5652" w:type="dxa"/>
            <w:vAlign w:val="bottom"/>
          </w:tcPr>
          <w:p w:rsidR="00052DF2" w:rsidRPr="00F752DB" w:rsidRDefault="00052DF2" w:rsidP="00F752DB">
            <w:pPr>
              <w:spacing w:line="276" w:lineRule="auto"/>
            </w:pPr>
            <w:r w:rsidRPr="00186D02">
              <w:t xml:space="preserve">Connector should use </w:t>
            </w:r>
            <w:r>
              <w:t>API</w:t>
            </w:r>
            <w:r w:rsidRPr="00186D02">
              <w:t xml:space="preserve"> </w:t>
            </w:r>
            <w:r>
              <w:t>to monitor “</w:t>
            </w:r>
            <w:r w:rsidRPr="00F752DB">
              <w:t>All members in an organization</w:t>
            </w:r>
            <w:r>
              <w:t>”.</w:t>
            </w:r>
          </w:p>
        </w:tc>
      </w:tr>
      <w:tr w:rsidR="00052DF2" w:rsidRPr="00875091" w:rsidTr="00594E47">
        <w:trPr>
          <w:trHeight w:val="818"/>
        </w:trPr>
        <w:tc>
          <w:tcPr>
            <w:tcW w:w="2088" w:type="dxa"/>
          </w:tcPr>
          <w:p w:rsidR="00052DF2" w:rsidRDefault="00052DF2" w:rsidP="00594E47">
            <w:pPr>
              <w:spacing w:line="276" w:lineRule="auto"/>
            </w:pPr>
            <w:proofErr w:type="spellStart"/>
            <w:r>
              <w:t>Apprity</w:t>
            </w:r>
            <w:r w:rsidRPr="001855B2">
              <w:t>_</w:t>
            </w:r>
            <w:r>
              <w:t>GitHub</w:t>
            </w:r>
            <w:proofErr w:type="spellEnd"/>
            <w:r w:rsidRPr="001855B2">
              <w:t xml:space="preserve"> _</w:t>
            </w:r>
            <w:r>
              <w:t>39</w:t>
            </w:r>
          </w:p>
        </w:tc>
        <w:tc>
          <w:tcPr>
            <w:tcW w:w="5652" w:type="dxa"/>
            <w:vAlign w:val="bottom"/>
          </w:tcPr>
          <w:p w:rsidR="00052DF2" w:rsidRPr="00F752DB" w:rsidRDefault="00052DF2" w:rsidP="00F752DB">
            <w:pPr>
              <w:spacing w:line="276" w:lineRule="auto"/>
            </w:pPr>
            <w:r w:rsidRPr="00186D02">
              <w:t xml:space="preserve">Connector should use </w:t>
            </w:r>
            <w:r>
              <w:t>API</w:t>
            </w:r>
            <w:r w:rsidRPr="00186D02">
              <w:t xml:space="preserve"> </w:t>
            </w:r>
            <w:r>
              <w:t>to monitor “</w:t>
            </w:r>
            <w:r w:rsidRPr="00F752DB">
              <w:t>Followers of a user</w:t>
            </w:r>
            <w:r>
              <w:t>”.</w:t>
            </w:r>
          </w:p>
        </w:tc>
      </w:tr>
      <w:tr w:rsidR="00052DF2" w:rsidRPr="00875091" w:rsidTr="003F23F2">
        <w:trPr>
          <w:trHeight w:val="818"/>
        </w:trPr>
        <w:tc>
          <w:tcPr>
            <w:tcW w:w="2088" w:type="dxa"/>
          </w:tcPr>
          <w:p w:rsidR="00052DF2" w:rsidRDefault="00052DF2" w:rsidP="00594E47">
            <w:pPr>
              <w:spacing w:line="276" w:lineRule="auto"/>
            </w:pPr>
            <w:proofErr w:type="spellStart"/>
            <w:r>
              <w:t>Apprity</w:t>
            </w:r>
            <w:r w:rsidRPr="001855B2">
              <w:t>_</w:t>
            </w:r>
            <w:r>
              <w:t>GitHub</w:t>
            </w:r>
            <w:proofErr w:type="spellEnd"/>
            <w:r w:rsidRPr="001855B2">
              <w:t xml:space="preserve"> _</w:t>
            </w:r>
            <w:r>
              <w:t>40</w:t>
            </w:r>
          </w:p>
        </w:tc>
        <w:tc>
          <w:tcPr>
            <w:tcW w:w="5652" w:type="dxa"/>
          </w:tcPr>
          <w:p w:rsidR="00052DF2" w:rsidRPr="00F752DB" w:rsidRDefault="00052DF2" w:rsidP="00F752DB">
            <w:pPr>
              <w:spacing w:line="276" w:lineRule="auto"/>
            </w:pPr>
            <w:r>
              <w:t>Verify that l</w:t>
            </w:r>
            <w:r w:rsidRPr="00CC6586">
              <w:t>ist of monitoring parameter</w:t>
            </w:r>
            <w:r>
              <w:t xml:space="preserve">s </w:t>
            </w:r>
            <w:r w:rsidRPr="00CC6586">
              <w:t>can change subject to changes i</w:t>
            </w:r>
            <w:r>
              <w:t>n</w:t>
            </w:r>
            <w:r w:rsidRPr="00CC6586">
              <w:t xml:space="preserve"> the audit log actives maintained by GitHub.com</w:t>
            </w:r>
          </w:p>
        </w:tc>
      </w:tr>
      <w:tr w:rsidR="00052DF2" w:rsidRPr="00875091" w:rsidTr="003F23F2">
        <w:trPr>
          <w:trHeight w:val="818"/>
        </w:trPr>
        <w:tc>
          <w:tcPr>
            <w:tcW w:w="2088" w:type="dxa"/>
          </w:tcPr>
          <w:p w:rsidR="00052DF2" w:rsidRDefault="00052DF2" w:rsidP="00594E47">
            <w:pPr>
              <w:spacing w:line="276" w:lineRule="auto"/>
            </w:pPr>
            <w:proofErr w:type="spellStart"/>
            <w:r>
              <w:t>Apprity</w:t>
            </w:r>
            <w:r w:rsidRPr="001855B2">
              <w:t>_</w:t>
            </w:r>
            <w:r>
              <w:t>GitHub</w:t>
            </w:r>
            <w:proofErr w:type="spellEnd"/>
            <w:r w:rsidRPr="001855B2">
              <w:t xml:space="preserve"> _</w:t>
            </w:r>
            <w:r>
              <w:t>41</w:t>
            </w:r>
          </w:p>
        </w:tc>
        <w:tc>
          <w:tcPr>
            <w:tcW w:w="5652" w:type="dxa"/>
          </w:tcPr>
          <w:p w:rsidR="00052DF2" w:rsidRPr="00F752DB" w:rsidRDefault="00052DF2" w:rsidP="00F752DB">
            <w:pPr>
              <w:spacing w:line="276" w:lineRule="auto"/>
            </w:pPr>
            <w:r>
              <w:t>Verify that t</w:t>
            </w:r>
            <w:r w:rsidRPr="00CC6586">
              <w:t xml:space="preserve">he events </w:t>
            </w:r>
            <w:r>
              <w:t>should</w:t>
            </w:r>
            <w:r w:rsidRPr="00CC6586">
              <w:t xml:space="preserve"> be mapped to the </w:t>
            </w:r>
            <w:proofErr w:type="spellStart"/>
            <w:r w:rsidRPr="00CC6586">
              <w:t>Apprity</w:t>
            </w:r>
            <w:proofErr w:type="spellEnd"/>
            <w:r w:rsidRPr="00CC6586">
              <w:t xml:space="preserve"> model</w:t>
            </w:r>
            <w:r>
              <w:t>.</w:t>
            </w:r>
          </w:p>
        </w:tc>
      </w:tr>
      <w:tr w:rsidR="00052DF2" w:rsidRPr="00875091" w:rsidTr="000A3A22">
        <w:trPr>
          <w:trHeight w:val="818"/>
        </w:trPr>
        <w:tc>
          <w:tcPr>
            <w:tcW w:w="2088" w:type="dxa"/>
          </w:tcPr>
          <w:p w:rsidR="00052DF2" w:rsidRDefault="00052DF2" w:rsidP="00594E47">
            <w:pPr>
              <w:spacing w:line="276" w:lineRule="auto"/>
            </w:pPr>
            <w:proofErr w:type="spellStart"/>
            <w:r w:rsidRPr="001C3FB7">
              <w:lastRenderedPageBreak/>
              <w:t>Apprity_GitHub</w:t>
            </w:r>
            <w:proofErr w:type="spellEnd"/>
            <w:r w:rsidRPr="001C3FB7">
              <w:t xml:space="preserve"> _42</w:t>
            </w:r>
          </w:p>
        </w:tc>
        <w:tc>
          <w:tcPr>
            <w:tcW w:w="5652" w:type="dxa"/>
          </w:tcPr>
          <w:p w:rsidR="00052DF2" w:rsidRPr="001855B2" w:rsidRDefault="00052DF2" w:rsidP="00CC6586">
            <w:pPr>
              <w:spacing w:line="276" w:lineRule="auto"/>
            </w:pPr>
            <w:r w:rsidRPr="00CC6586">
              <w:t xml:space="preserve">Since </w:t>
            </w:r>
            <w:proofErr w:type="spellStart"/>
            <w:r w:rsidRPr="00CC6586">
              <w:t>GitHub</w:t>
            </w:r>
            <w:proofErr w:type="spellEnd"/>
            <w:r w:rsidRPr="00CC6586">
              <w:t xml:space="preserve"> does not provide for setting any policies, policy monitoring will not be in scope</w:t>
            </w:r>
          </w:p>
        </w:tc>
      </w:tr>
      <w:tr w:rsidR="00052DF2" w:rsidRPr="00875091" w:rsidTr="000A3A22">
        <w:trPr>
          <w:trHeight w:val="818"/>
        </w:trPr>
        <w:tc>
          <w:tcPr>
            <w:tcW w:w="2088" w:type="dxa"/>
          </w:tcPr>
          <w:p w:rsidR="00052DF2" w:rsidRDefault="00052DF2" w:rsidP="00594E47">
            <w:pPr>
              <w:spacing w:line="276" w:lineRule="auto"/>
            </w:pPr>
            <w:proofErr w:type="spellStart"/>
            <w:r>
              <w:t>Apprity</w:t>
            </w:r>
            <w:r w:rsidRPr="001855B2">
              <w:t>_</w:t>
            </w:r>
            <w:r>
              <w:t>GitHub</w:t>
            </w:r>
            <w:proofErr w:type="spellEnd"/>
            <w:r w:rsidRPr="001855B2">
              <w:t xml:space="preserve"> _</w:t>
            </w:r>
            <w:r>
              <w:t>43</w:t>
            </w:r>
          </w:p>
        </w:tc>
        <w:tc>
          <w:tcPr>
            <w:tcW w:w="5652" w:type="dxa"/>
          </w:tcPr>
          <w:p w:rsidR="00052DF2" w:rsidRPr="001855B2" w:rsidRDefault="00052DF2" w:rsidP="00CC6586">
            <w:pPr>
              <w:spacing w:line="276" w:lineRule="auto"/>
            </w:pPr>
            <w:r w:rsidRPr="00CC6586">
              <w:t xml:space="preserve">Connector </w:t>
            </w:r>
            <w:r>
              <w:t>should be</w:t>
            </w:r>
            <w:r w:rsidRPr="00CC6586">
              <w:t xml:space="preserve"> using </w:t>
            </w:r>
            <w:proofErr w:type="spellStart"/>
            <w:r w:rsidRPr="00CC6586">
              <w:t>GitHub</w:t>
            </w:r>
            <w:proofErr w:type="spellEnd"/>
            <w:r w:rsidRPr="00CC6586">
              <w:t xml:space="preserve"> API v3, </w:t>
            </w:r>
            <w:proofErr w:type="spellStart"/>
            <w:r w:rsidRPr="00CC6586">
              <w:t>jdk</w:t>
            </w:r>
            <w:proofErr w:type="spellEnd"/>
            <w:r w:rsidRPr="00CC6586">
              <w:t xml:space="preserve"> v1.7.0_02</w:t>
            </w:r>
          </w:p>
        </w:tc>
      </w:tr>
      <w:tr w:rsidR="00052DF2" w:rsidRPr="00875091" w:rsidTr="000A3A22">
        <w:trPr>
          <w:trHeight w:val="818"/>
        </w:trPr>
        <w:tc>
          <w:tcPr>
            <w:tcW w:w="2088" w:type="dxa"/>
          </w:tcPr>
          <w:p w:rsidR="00052DF2" w:rsidRDefault="00052DF2" w:rsidP="00594E47">
            <w:pPr>
              <w:spacing w:line="276" w:lineRule="auto"/>
            </w:pPr>
            <w:proofErr w:type="spellStart"/>
            <w:r>
              <w:t>Apprity</w:t>
            </w:r>
            <w:r w:rsidRPr="001855B2">
              <w:t>_</w:t>
            </w:r>
            <w:r>
              <w:t>GitHub</w:t>
            </w:r>
            <w:proofErr w:type="spellEnd"/>
            <w:r w:rsidRPr="001855B2">
              <w:t xml:space="preserve"> _</w:t>
            </w:r>
            <w:r>
              <w:t>44</w:t>
            </w:r>
          </w:p>
        </w:tc>
        <w:tc>
          <w:tcPr>
            <w:tcW w:w="5652" w:type="dxa"/>
          </w:tcPr>
          <w:p w:rsidR="00052DF2" w:rsidRPr="001855B2" w:rsidRDefault="00052DF2" w:rsidP="00257E60">
            <w:pPr>
              <w:spacing w:line="276" w:lineRule="auto"/>
            </w:pPr>
            <w:r w:rsidRPr="00CC6586">
              <w:t xml:space="preserve">Data fetched </w:t>
            </w:r>
            <w:r>
              <w:t>should be</w:t>
            </w:r>
            <w:r w:rsidRPr="00CC6586">
              <w:t xml:space="preserve"> written to the events tracking table in the </w:t>
            </w:r>
            <w:proofErr w:type="spellStart"/>
            <w:r w:rsidRPr="00CC6586">
              <w:t>Apprity</w:t>
            </w:r>
            <w:proofErr w:type="spellEnd"/>
            <w:r w:rsidRPr="00CC6586">
              <w:t xml:space="preserve"> database.</w:t>
            </w:r>
          </w:p>
        </w:tc>
      </w:tr>
      <w:tr w:rsidR="00052DF2" w:rsidRPr="00875091" w:rsidTr="000A3A22">
        <w:trPr>
          <w:trHeight w:val="818"/>
        </w:trPr>
        <w:tc>
          <w:tcPr>
            <w:tcW w:w="2088" w:type="dxa"/>
          </w:tcPr>
          <w:p w:rsidR="00052DF2" w:rsidRDefault="00052DF2" w:rsidP="00594E47">
            <w:pPr>
              <w:spacing w:line="276" w:lineRule="auto"/>
            </w:pPr>
            <w:proofErr w:type="spellStart"/>
            <w:r>
              <w:t>Apprity</w:t>
            </w:r>
            <w:r w:rsidRPr="001855B2">
              <w:t>_</w:t>
            </w:r>
            <w:r>
              <w:t>GitHub</w:t>
            </w:r>
            <w:proofErr w:type="spellEnd"/>
            <w:r w:rsidRPr="001855B2">
              <w:t xml:space="preserve"> _</w:t>
            </w:r>
            <w:r>
              <w:t>45</w:t>
            </w:r>
          </w:p>
        </w:tc>
        <w:tc>
          <w:tcPr>
            <w:tcW w:w="5652" w:type="dxa"/>
          </w:tcPr>
          <w:p w:rsidR="00052DF2" w:rsidRPr="001855B2" w:rsidRDefault="00052DF2" w:rsidP="00CC6586">
            <w:pPr>
              <w:spacing w:line="276" w:lineRule="auto"/>
            </w:pPr>
            <w:r>
              <w:t>Connector should support Full and Incremental crawl.</w:t>
            </w:r>
          </w:p>
        </w:tc>
      </w:tr>
      <w:tr w:rsidR="00052DF2" w:rsidRPr="00875091" w:rsidTr="000A3A22">
        <w:trPr>
          <w:trHeight w:val="818"/>
        </w:trPr>
        <w:tc>
          <w:tcPr>
            <w:tcW w:w="2088" w:type="dxa"/>
          </w:tcPr>
          <w:p w:rsidR="00052DF2" w:rsidRPr="001C3FB7" w:rsidRDefault="00052DF2" w:rsidP="00594E47">
            <w:pPr>
              <w:spacing w:line="276" w:lineRule="auto"/>
              <w:rPr>
                <w:highlight w:val="yellow"/>
              </w:rPr>
            </w:pPr>
            <w:proofErr w:type="spellStart"/>
            <w:r>
              <w:t>Apprity</w:t>
            </w:r>
            <w:r w:rsidRPr="001855B2">
              <w:t>_</w:t>
            </w:r>
            <w:r>
              <w:t>GitHub</w:t>
            </w:r>
            <w:proofErr w:type="spellEnd"/>
            <w:r w:rsidRPr="001855B2">
              <w:t xml:space="preserve"> _</w:t>
            </w:r>
            <w:r>
              <w:t>46</w:t>
            </w:r>
          </w:p>
        </w:tc>
        <w:tc>
          <w:tcPr>
            <w:tcW w:w="5652" w:type="dxa"/>
          </w:tcPr>
          <w:p w:rsidR="00052DF2" w:rsidRDefault="00052DF2" w:rsidP="003F23F2">
            <w:pPr>
              <w:spacing w:line="276" w:lineRule="auto"/>
              <w:rPr>
                <w:rFonts w:cs="Arial"/>
              </w:rPr>
            </w:pPr>
            <w:r>
              <w:t xml:space="preserve">Connector should support </w:t>
            </w:r>
            <w:r w:rsidRPr="002A04D0">
              <w:rPr>
                <w:rFonts w:cs="Arial"/>
              </w:rPr>
              <w:t>increm</w:t>
            </w:r>
            <w:r>
              <w:rPr>
                <w:rFonts w:cs="Arial"/>
              </w:rPr>
              <w:t>ental event logs for API as:</w:t>
            </w:r>
          </w:p>
          <w:p w:rsidR="00052DF2" w:rsidRPr="001855B2" w:rsidRDefault="00052DF2" w:rsidP="00902E38">
            <w:pPr>
              <w:spacing w:line="276" w:lineRule="auto"/>
            </w:pPr>
            <w:r w:rsidRPr="004B258A">
              <w:rPr>
                <w:rFonts w:cs="Arial"/>
              </w:rPr>
              <w:t>For the API (for events &amp; feeds) there is no way to g</w:t>
            </w:r>
            <w:r>
              <w:rPr>
                <w:rFonts w:cs="Arial"/>
              </w:rPr>
              <w:t>et it incremental information Solution</w:t>
            </w:r>
            <w:r w:rsidRPr="004B258A">
              <w:rPr>
                <w:rFonts w:cs="Arial"/>
              </w:rPr>
              <w:t xml:space="preserve"> is to maintain at timestamp of last read events and add events added after the last read</w:t>
            </w:r>
            <w:r>
              <w:t>.</w:t>
            </w:r>
          </w:p>
        </w:tc>
      </w:tr>
      <w:tr w:rsidR="00052DF2" w:rsidRPr="00875091" w:rsidTr="000A3A22">
        <w:trPr>
          <w:trHeight w:val="818"/>
        </w:trPr>
        <w:tc>
          <w:tcPr>
            <w:tcW w:w="2088" w:type="dxa"/>
          </w:tcPr>
          <w:p w:rsidR="00052DF2" w:rsidRDefault="00052DF2" w:rsidP="00257E60">
            <w:pPr>
              <w:spacing w:line="276" w:lineRule="auto"/>
            </w:pPr>
            <w:proofErr w:type="spellStart"/>
            <w:r>
              <w:t>Apprity</w:t>
            </w:r>
            <w:r w:rsidRPr="001855B2">
              <w:t>_</w:t>
            </w:r>
            <w:r>
              <w:t>GitHub</w:t>
            </w:r>
            <w:proofErr w:type="spellEnd"/>
            <w:r w:rsidRPr="001855B2">
              <w:t xml:space="preserve"> _</w:t>
            </w:r>
            <w:r>
              <w:t>4</w:t>
            </w:r>
            <w:r w:rsidR="00691B63">
              <w:t>7</w:t>
            </w:r>
          </w:p>
        </w:tc>
        <w:tc>
          <w:tcPr>
            <w:tcW w:w="5652" w:type="dxa"/>
          </w:tcPr>
          <w:p w:rsidR="00052DF2" w:rsidRPr="001855B2" w:rsidRDefault="00052DF2" w:rsidP="000F27F1">
            <w:pPr>
              <w:widowControl w:val="0"/>
              <w:autoSpaceDE w:val="0"/>
              <w:autoSpaceDN w:val="0"/>
              <w:adjustRightInd w:val="0"/>
            </w:pPr>
            <w:proofErr w:type="spellStart"/>
            <w:r w:rsidRPr="00566AF9">
              <w:t>Apprity</w:t>
            </w:r>
            <w:proofErr w:type="spellEnd"/>
            <w:r w:rsidRPr="00566AF9">
              <w:t xml:space="preserve"> UI </w:t>
            </w:r>
            <w:r>
              <w:t>should</w:t>
            </w:r>
            <w:r w:rsidRPr="00566AF9">
              <w:t xml:space="preserve"> be updated to allow user to add </w:t>
            </w:r>
            <w:proofErr w:type="spellStart"/>
            <w:r w:rsidRPr="00566AF9">
              <w:t>GitHub</w:t>
            </w:r>
            <w:proofErr w:type="spellEnd"/>
            <w:r w:rsidRPr="00566AF9">
              <w:t xml:space="preserve"> as a source application</w:t>
            </w:r>
            <w:r>
              <w:t>.</w:t>
            </w:r>
          </w:p>
        </w:tc>
      </w:tr>
      <w:tr w:rsidR="00052DF2" w:rsidRPr="00875091" w:rsidTr="000A3A22">
        <w:trPr>
          <w:trHeight w:val="818"/>
        </w:trPr>
        <w:tc>
          <w:tcPr>
            <w:tcW w:w="2088" w:type="dxa"/>
          </w:tcPr>
          <w:p w:rsidR="00052DF2" w:rsidRDefault="00052DF2" w:rsidP="00257E60">
            <w:pPr>
              <w:spacing w:line="276" w:lineRule="auto"/>
            </w:pPr>
            <w:proofErr w:type="spellStart"/>
            <w:r w:rsidRPr="007F6EC1">
              <w:t>Apprity_GitHub</w:t>
            </w:r>
            <w:proofErr w:type="spellEnd"/>
            <w:r w:rsidRPr="007F6EC1">
              <w:t xml:space="preserve"> _4</w:t>
            </w:r>
            <w:r w:rsidR="00691B63">
              <w:t>8</w:t>
            </w:r>
          </w:p>
        </w:tc>
        <w:tc>
          <w:tcPr>
            <w:tcW w:w="5652" w:type="dxa"/>
          </w:tcPr>
          <w:p w:rsidR="00052DF2" w:rsidRPr="001855B2" w:rsidRDefault="00052DF2" w:rsidP="00566AF9">
            <w:pPr>
              <w:spacing w:line="276" w:lineRule="auto"/>
            </w:pPr>
            <w:r w:rsidRPr="00A3741E">
              <w:t xml:space="preserve">Data/event retrieve from </w:t>
            </w:r>
            <w:proofErr w:type="spellStart"/>
            <w:r w:rsidRPr="00A3741E">
              <w:t>GitHub</w:t>
            </w:r>
            <w:proofErr w:type="spellEnd"/>
            <w:r w:rsidRPr="00A3741E">
              <w:t xml:space="preserve"> </w:t>
            </w:r>
            <w:r>
              <w:t>should be</w:t>
            </w:r>
            <w:r w:rsidRPr="00A3741E">
              <w:t xml:space="preserve"> mapped to threats, incidents/risks and relevant KSIs will be generated. This would require modification to the analytical algorithms that </w:t>
            </w:r>
            <w:proofErr w:type="spellStart"/>
            <w:r w:rsidRPr="00A3741E">
              <w:t>Apprity</w:t>
            </w:r>
            <w:proofErr w:type="spellEnd"/>
            <w:r w:rsidRPr="00A3741E">
              <w:t xml:space="preserve"> uses.</w:t>
            </w:r>
          </w:p>
        </w:tc>
      </w:tr>
      <w:tr w:rsidR="00052DF2" w:rsidRPr="00875091" w:rsidTr="000A3A22">
        <w:trPr>
          <w:trHeight w:val="818"/>
        </w:trPr>
        <w:tc>
          <w:tcPr>
            <w:tcW w:w="2088" w:type="dxa"/>
          </w:tcPr>
          <w:p w:rsidR="00052DF2" w:rsidRDefault="00052DF2" w:rsidP="00257E60">
            <w:pPr>
              <w:spacing w:line="276" w:lineRule="auto"/>
            </w:pPr>
            <w:proofErr w:type="spellStart"/>
            <w:r w:rsidRPr="007F6EC1">
              <w:t>Apprity_GitHub</w:t>
            </w:r>
            <w:proofErr w:type="spellEnd"/>
            <w:r w:rsidRPr="007F6EC1">
              <w:t xml:space="preserve"> _</w:t>
            </w:r>
            <w:r w:rsidR="00691B63">
              <w:t>49</w:t>
            </w:r>
          </w:p>
        </w:tc>
        <w:tc>
          <w:tcPr>
            <w:tcW w:w="5652" w:type="dxa"/>
          </w:tcPr>
          <w:p w:rsidR="00052DF2" w:rsidRDefault="00052DF2" w:rsidP="003F23F2">
            <w:pPr>
              <w:spacing w:line="276" w:lineRule="auto"/>
            </w:pPr>
            <w:r>
              <w:t xml:space="preserve">The current </w:t>
            </w:r>
            <w:proofErr w:type="spellStart"/>
            <w:r>
              <w:t>Apprity</w:t>
            </w:r>
            <w:proofErr w:type="spellEnd"/>
            <w:r>
              <w:t xml:space="preserve"> UI should also be updated to support representation of the analytics for the data retrieved from </w:t>
            </w:r>
            <w:proofErr w:type="spellStart"/>
            <w:r>
              <w:t>GitHub</w:t>
            </w:r>
            <w:proofErr w:type="spellEnd"/>
            <w:r>
              <w:t xml:space="preserve">. This involves  two parts, </w:t>
            </w:r>
          </w:p>
          <w:p w:rsidR="00052DF2" w:rsidRDefault="00052DF2" w:rsidP="0095294B">
            <w:pPr>
              <w:spacing w:line="276" w:lineRule="auto"/>
            </w:pPr>
            <w:r>
              <w:t xml:space="preserve">a. Publishing or modifying existing REST APIs that will retrieve data from Cassandra </w:t>
            </w:r>
          </w:p>
          <w:p w:rsidR="00052DF2" w:rsidRPr="001855B2" w:rsidRDefault="00052DF2" w:rsidP="00566AF9">
            <w:pPr>
              <w:spacing w:line="276" w:lineRule="auto"/>
            </w:pPr>
            <w:r>
              <w:t xml:space="preserve">b. Changes to </w:t>
            </w:r>
            <w:proofErr w:type="spellStart"/>
            <w:r>
              <w:t>Apprity</w:t>
            </w:r>
            <w:proofErr w:type="spellEnd"/>
            <w:r>
              <w:t xml:space="preserve"> UI component to consume these REST APIs</w:t>
            </w:r>
          </w:p>
        </w:tc>
      </w:tr>
      <w:tr w:rsidR="00052DF2" w:rsidRPr="00875091" w:rsidTr="000A3A22">
        <w:trPr>
          <w:trHeight w:val="818"/>
        </w:trPr>
        <w:tc>
          <w:tcPr>
            <w:tcW w:w="2088" w:type="dxa"/>
          </w:tcPr>
          <w:p w:rsidR="00052DF2" w:rsidRDefault="00052DF2" w:rsidP="00257E60">
            <w:pPr>
              <w:spacing w:line="276" w:lineRule="auto"/>
            </w:pPr>
            <w:proofErr w:type="spellStart"/>
            <w:r>
              <w:t>Apprity_GitHub</w:t>
            </w:r>
            <w:proofErr w:type="spellEnd"/>
            <w:r>
              <w:t xml:space="preserve"> _5</w:t>
            </w:r>
            <w:r w:rsidR="00691B63">
              <w:t>0</w:t>
            </w:r>
          </w:p>
        </w:tc>
        <w:tc>
          <w:tcPr>
            <w:tcW w:w="5652" w:type="dxa"/>
          </w:tcPr>
          <w:p w:rsidR="00052DF2" w:rsidRPr="001855B2" w:rsidRDefault="00052DF2" w:rsidP="00A3741E">
            <w:pPr>
              <w:spacing w:line="276" w:lineRule="auto"/>
            </w:pPr>
            <w:r w:rsidRPr="00B74DD8">
              <w:t xml:space="preserve">The Connector should make available new and updated entities to </w:t>
            </w:r>
            <w:proofErr w:type="spellStart"/>
            <w:r>
              <w:t>Apprity</w:t>
            </w:r>
            <w:proofErr w:type="spellEnd"/>
            <w:r>
              <w:t>.</w:t>
            </w:r>
          </w:p>
        </w:tc>
      </w:tr>
      <w:tr w:rsidR="00052DF2" w:rsidRPr="00875091" w:rsidTr="000A3A22">
        <w:trPr>
          <w:trHeight w:val="818"/>
        </w:trPr>
        <w:tc>
          <w:tcPr>
            <w:tcW w:w="2088" w:type="dxa"/>
          </w:tcPr>
          <w:p w:rsidR="00052DF2" w:rsidRDefault="00052DF2" w:rsidP="00257E60">
            <w:pPr>
              <w:spacing w:line="276" w:lineRule="auto"/>
            </w:pPr>
            <w:proofErr w:type="spellStart"/>
            <w:r>
              <w:t>Apprity_GitHub</w:t>
            </w:r>
            <w:proofErr w:type="spellEnd"/>
            <w:r>
              <w:t xml:space="preserve"> _5</w:t>
            </w:r>
            <w:r w:rsidR="00691B63">
              <w:t>1</w:t>
            </w:r>
          </w:p>
        </w:tc>
        <w:tc>
          <w:tcPr>
            <w:tcW w:w="5652" w:type="dxa"/>
          </w:tcPr>
          <w:p w:rsidR="00052DF2" w:rsidRPr="001855B2" w:rsidRDefault="00052DF2" w:rsidP="00CD0840">
            <w:pPr>
              <w:spacing w:line="276" w:lineRule="auto"/>
            </w:pPr>
            <w:r w:rsidRPr="00B74DD8">
              <w:t xml:space="preserve">The Connector should indicate removal of all such entities/ documents from the </w:t>
            </w:r>
            <w:r w:rsidRPr="0095294B">
              <w:rPr>
                <w:color w:val="FF0000"/>
              </w:rPr>
              <w:t xml:space="preserve">index </w:t>
            </w:r>
            <w:r w:rsidRPr="00B74DD8">
              <w:t>that have been deleted from source.</w:t>
            </w:r>
            <w:r>
              <w:t xml:space="preserve"> (</w:t>
            </w:r>
            <w:r w:rsidRPr="0095294B">
              <w:rPr>
                <w:color w:val="FF0000"/>
              </w:rPr>
              <w:t xml:space="preserve">Need to confirm, if </w:t>
            </w:r>
            <w:r>
              <w:rPr>
                <w:color w:val="FF0000"/>
              </w:rPr>
              <w:t xml:space="preserve">index </w:t>
            </w:r>
            <w:r w:rsidRPr="0095294B">
              <w:rPr>
                <w:color w:val="FF0000"/>
              </w:rPr>
              <w:t>not required will remove it</w:t>
            </w:r>
            <w:r>
              <w:t>)</w:t>
            </w:r>
          </w:p>
        </w:tc>
      </w:tr>
      <w:tr w:rsidR="00052DF2" w:rsidRPr="00875091" w:rsidTr="000A3A22">
        <w:trPr>
          <w:trHeight w:val="818"/>
        </w:trPr>
        <w:tc>
          <w:tcPr>
            <w:tcW w:w="2088" w:type="dxa"/>
          </w:tcPr>
          <w:p w:rsidR="00052DF2" w:rsidRDefault="00052DF2" w:rsidP="00257E60">
            <w:pPr>
              <w:spacing w:line="276" w:lineRule="auto"/>
            </w:pPr>
            <w:proofErr w:type="spellStart"/>
            <w:r>
              <w:t>Apprity_GitHub</w:t>
            </w:r>
            <w:proofErr w:type="spellEnd"/>
            <w:r>
              <w:t xml:space="preserve"> _5</w:t>
            </w:r>
            <w:r w:rsidR="00691B63">
              <w:t>2</w:t>
            </w:r>
          </w:p>
        </w:tc>
        <w:tc>
          <w:tcPr>
            <w:tcW w:w="5652" w:type="dxa"/>
          </w:tcPr>
          <w:p w:rsidR="00052DF2" w:rsidRPr="001855B2" w:rsidRDefault="00052DF2" w:rsidP="00BE160C">
            <w:pPr>
              <w:spacing w:line="276" w:lineRule="auto"/>
            </w:pPr>
            <w:r w:rsidRPr="00B74DD8">
              <w:t>The Connector should record its transactions into a log file</w:t>
            </w:r>
          </w:p>
        </w:tc>
      </w:tr>
      <w:tr w:rsidR="00052DF2" w:rsidRPr="00875091" w:rsidTr="000A3A22">
        <w:trPr>
          <w:trHeight w:val="818"/>
        </w:trPr>
        <w:tc>
          <w:tcPr>
            <w:tcW w:w="2088" w:type="dxa"/>
          </w:tcPr>
          <w:p w:rsidR="00052DF2" w:rsidRPr="007F6EC1" w:rsidRDefault="00052DF2" w:rsidP="00257E60">
            <w:pPr>
              <w:spacing w:line="276" w:lineRule="auto"/>
            </w:pPr>
            <w:proofErr w:type="spellStart"/>
            <w:r>
              <w:lastRenderedPageBreak/>
              <w:t>Apprity_GitHub</w:t>
            </w:r>
            <w:proofErr w:type="spellEnd"/>
            <w:r>
              <w:t xml:space="preserve"> _53</w:t>
            </w:r>
          </w:p>
        </w:tc>
        <w:tc>
          <w:tcPr>
            <w:tcW w:w="5652" w:type="dxa"/>
          </w:tcPr>
          <w:p w:rsidR="00052DF2" w:rsidRPr="001855B2" w:rsidRDefault="00052DF2" w:rsidP="00BE160C">
            <w:pPr>
              <w:spacing w:line="276" w:lineRule="auto"/>
            </w:pPr>
            <w:r w:rsidRPr="00B74DD8">
              <w:t xml:space="preserve">A user guide documenting configuration and operation of the Connector using </w:t>
            </w:r>
            <w:proofErr w:type="spellStart"/>
            <w:r>
              <w:t>Apprity</w:t>
            </w:r>
            <w:proofErr w:type="spellEnd"/>
            <w:r w:rsidRPr="00B74DD8">
              <w:t xml:space="preserve"> templates and guidelines should be provided.</w:t>
            </w:r>
          </w:p>
        </w:tc>
      </w:tr>
    </w:tbl>
    <w:p w:rsidR="00EB621B" w:rsidRDefault="00EB621B" w:rsidP="00257E60">
      <w:pPr>
        <w:pStyle w:val="BodyText"/>
        <w:spacing w:line="276" w:lineRule="auto"/>
        <w:ind w:left="360"/>
      </w:pPr>
    </w:p>
    <w:p w:rsidR="00F320B4" w:rsidRDefault="00F320B4" w:rsidP="00F320B4">
      <w:pPr>
        <w:pStyle w:val="Heading2"/>
        <w:spacing w:line="276" w:lineRule="auto"/>
      </w:pPr>
      <w:bookmarkStart w:id="56" w:name="_Toc399876365"/>
      <w:r>
        <w:t>Testing with different Browsers</w:t>
      </w:r>
      <w:bookmarkEnd w:id="56"/>
    </w:p>
    <w:p w:rsidR="00F320B4" w:rsidRDefault="00F320B4" w:rsidP="00F320B4">
      <w:pPr>
        <w:pStyle w:val="ListParagraph"/>
        <w:numPr>
          <w:ilvl w:val="0"/>
          <w:numId w:val="34"/>
        </w:numPr>
        <w:spacing w:line="276" w:lineRule="auto"/>
      </w:pPr>
      <w:r>
        <w:t xml:space="preserve">All test cases would be executed </w:t>
      </w:r>
      <w:r w:rsidR="003D5078">
        <w:t>with</w:t>
      </w:r>
      <w:r>
        <w:t xml:space="preserve"> IE Version </w:t>
      </w:r>
      <w:r w:rsidRPr="00F320B4">
        <w:rPr>
          <w:color w:val="FF0000"/>
        </w:rPr>
        <w:t>X</w:t>
      </w:r>
      <w:r>
        <w:t>.</w:t>
      </w:r>
    </w:p>
    <w:p w:rsidR="00EB621B" w:rsidRDefault="0095294B" w:rsidP="00F320B4">
      <w:pPr>
        <w:pStyle w:val="ListParagraph"/>
        <w:numPr>
          <w:ilvl w:val="0"/>
          <w:numId w:val="34"/>
        </w:numPr>
        <w:spacing w:line="276" w:lineRule="auto"/>
      </w:pPr>
      <w:r>
        <w:t>Smoke</w:t>
      </w:r>
      <w:r w:rsidR="00F320B4">
        <w:t xml:space="preserve"> testing on Mozilla and Chrome browsers.</w:t>
      </w:r>
    </w:p>
    <w:p w:rsidR="00783447" w:rsidRDefault="0095294B" w:rsidP="00257E60">
      <w:pPr>
        <w:pStyle w:val="Heading2"/>
        <w:spacing w:line="276" w:lineRule="auto"/>
      </w:pPr>
      <w:bookmarkStart w:id="57" w:name="_Toc399876366"/>
      <w:bookmarkStart w:id="58" w:name="_Toc189287149"/>
      <w:bookmarkStart w:id="59" w:name="_Toc343697348"/>
      <w:r>
        <w:t>Functional</w:t>
      </w:r>
      <w:r w:rsidR="00783447">
        <w:t xml:space="preserve"> Limitations</w:t>
      </w:r>
      <w:bookmarkEnd w:id="57"/>
    </w:p>
    <w:p w:rsidR="006A3134" w:rsidRPr="009C3729" w:rsidRDefault="006A3134" w:rsidP="009C3729">
      <w:pPr>
        <w:spacing w:line="276" w:lineRule="auto"/>
        <w:ind w:left="720" w:firstLine="360"/>
      </w:pPr>
      <w:proofErr w:type="spellStart"/>
      <w:r w:rsidRPr="009C3729">
        <w:t>GitHub</w:t>
      </w:r>
      <w:proofErr w:type="spellEnd"/>
      <w:r w:rsidRPr="009C3729">
        <w:t xml:space="preserve"> does not provide API’s for the following:</w:t>
      </w:r>
    </w:p>
    <w:p w:rsidR="006A3134" w:rsidRPr="009C3729" w:rsidRDefault="006A3134" w:rsidP="009F737D">
      <w:pPr>
        <w:pStyle w:val="ListParagraph"/>
        <w:numPr>
          <w:ilvl w:val="0"/>
          <w:numId w:val="26"/>
        </w:numPr>
        <w:spacing w:line="276" w:lineRule="auto"/>
      </w:pPr>
      <w:r w:rsidRPr="009C3729">
        <w:t>Network / session monitoring. There is no way for organization admin to get user’s login information.</w:t>
      </w:r>
    </w:p>
    <w:p w:rsidR="006A3134" w:rsidRPr="009C3729" w:rsidRDefault="006A3134" w:rsidP="009F737D">
      <w:pPr>
        <w:pStyle w:val="ListParagraph"/>
        <w:numPr>
          <w:ilvl w:val="0"/>
          <w:numId w:val="26"/>
        </w:numPr>
        <w:spacing w:line="276" w:lineRule="auto"/>
      </w:pPr>
      <w:r w:rsidRPr="009C3729">
        <w:t>Password policy – there is no way to set or monitor password policies.</w:t>
      </w:r>
    </w:p>
    <w:p w:rsidR="00783447" w:rsidRDefault="006A3134" w:rsidP="009F737D">
      <w:pPr>
        <w:pStyle w:val="ListParagraph"/>
        <w:numPr>
          <w:ilvl w:val="0"/>
          <w:numId w:val="26"/>
        </w:numPr>
        <w:spacing w:line="276" w:lineRule="auto"/>
      </w:pPr>
      <w:r w:rsidRPr="009C3729">
        <w:t>Download of Audit logs.</w:t>
      </w:r>
    </w:p>
    <w:p w:rsidR="0073377B" w:rsidRDefault="0073377B" w:rsidP="0073377B">
      <w:pPr>
        <w:pStyle w:val="ListParagraph"/>
        <w:spacing w:line="276" w:lineRule="auto"/>
        <w:ind w:left="1800"/>
      </w:pPr>
    </w:p>
    <w:p w:rsidR="0073377B" w:rsidRDefault="0073377B" w:rsidP="0073377B">
      <w:pPr>
        <w:pStyle w:val="Heading2"/>
        <w:spacing w:line="276" w:lineRule="auto"/>
      </w:pPr>
      <w:bookmarkStart w:id="60" w:name="_Toc399876367"/>
      <w:r>
        <w:t>Security</w:t>
      </w:r>
      <w:bookmarkEnd w:id="60"/>
    </w:p>
    <w:p w:rsidR="0073377B" w:rsidRPr="00D7532A" w:rsidRDefault="0073377B" w:rsidP="0073377B">
      <w:pPr>
        <w:spacing w:line="276" w:lineRule="auto"/>
        <w:ind w:left="1440"/>
      </w:pPr>
      <w:r w:rsidRPr="00D7532A">
        <w:t xml:space="preserve">Typical security requirements </w:t>
      </w:r>
      <w:r>
        <w:t xml:space="preserve">for </w:t>
      </w:r>
      <w:proofErr w:type="spellStart"/>
      <w:r>
        <w:t>Apprity-GitHub</w:t>
      </w:r>
      <w:proofErr w:type="spellEnd"/>
      <w:r>
        <w:t xml:space="preserve"> connector should i</w:t>
      </w:r>
      <w:r w:rsidRPr="00D7532A">
        <w:t>nclude specif</w:t>
      </w:r>
      <w:r>
        <w:t>ic elements of confidentiality i.e. password should be saved in encrypted type.</w:t>
      </w:r>
    </w:p>
    <w:p w:rsidR="0073377B" w:rsidRPr="009C3729" w:rsidRDefault="0073377B" w:rsidP="0073377B">
      <w:pPr>
        <w:pStyle w:val="ListParagraph"/>
        <w:spacing w:line="276" w:lineRule="auto"/>
        <w:ind w:left="1800"/>
      </w:pPr>
    </w:p>
    <w:p w:rsidR="004B5E85" w:rsidRPr="00FE0313" w:rsidRDefault="004B5E85" w:rsidP="00257E60">
      <w:pPr>
        <w:pStyle w:val="Heading2"/>
        <w:spacing w:line="276" w:lineRule="auto"/>
      </w:pPr>
      <w:bookmarkStart w:id="61" w:name="_Toc399876368"/>
      <w:r w:rsidRPr="00FE0313">
        <w:t xml:space="preserve">Test Case </w:t>
      </w:r>
      <w:bookmarkEnd w:id="58"/>
      <w:bookmarkEnd w:id="59"/>
      <w:r w:rsidR="00783447" w:rsidRPr="00FE0313">
        <w:t xml:space="preserve">Management </w:t>
      </w:r>
      <w:r w:rsidR="00783447">
        <w:t>Overview</w:t>
      </w:r>
      <w:bookmarkEnd w:id="61"/>
    </w:p>
    <w:p w:rsidR="006A3134" w:rsidRDefault="004B5E85" w:rsidP="006A3134">
      <w:pPr>
        <w:spacing w:line="276" w:lineRule="auto"/>
        <w:ind w:left="1440"/>
      </w:pPr>
      <w:r w:rsidRPr="00311DB2">
        <w:t xml:space="preserve">All test cases will be associated with the Requirement ID (as per </w:t>
      </w:r>
      <w:r>
        <w:t>S</w:t>
      </w:r>
      <w:r w:rsidR="001855B2">
        <w:t>RS</w:t>
      </w:r>
      <w:r w:rsidRPr="00311DB2">
        <w:t xml:space="preserve"> document</w:t>
      </w:r>
      <w:r>
        <w:t>)</w:t>
      </w:r>
      <w:r w:rsidR="00A81FA9">
        <w:t xml:space="preserve">. Low level test design will include </w:t>
      </w:r>
      <w:r w:rsidR="006A3134">
        <w:t xml:space="preserve">Test ID, </w:t>
      </w:r>
      <w:proofErr w:type="spellStart"/>
      <w:r w:rsidR="006A3134">
        <w:t>Req</w:t>
      </w:r>
      <w:proofErr w:type="spellEnd"/>
      <w:r w:rsidR="006A3134">
        <w:t xml:space="preserve"> No, Title,</w:t>
      </w:r>
      <w:r w:rsidR="00556211">
        <w:t xml:space="preserve"> </w:t>
      </w:r>
      <w:r w:rsidR="006A3134">
        <w:t>Date,</w:t>
      </w:r>
    </w:p>
    <w:p w:rsidR="00F811D9" w:rsidRDefault="00556211" w:rsidP="003D5078">
      <w:pPr>
        <w:spacing w:line="276" w:lineRule="auto"/>
        <w:ind w:left="1440"/>
      </w:pPr>
      <w:r>
        <w:t xml:space="preserve">Version, </w:t>
      </w:r>
      <w:r w:rsidR="00085F95">
        <w:t>Category</w:t>
      </w:r>
      <w:r w:rsidR="006A3134">
        <w:t>, Priority, Test Pre-Requisites, Steps To Execute Test, Expected Resul</w:t>
      </w:r>
      <w:r w:rsidR="003D5078">
        <w:t xml:space="preserve">ts to Verify Test, Status, Bugs and </w:t>
      </w:r>
      <w:r w:rsidR="006A3134">
        <w:t>Comments.</w:t>
      </w:r>
    </w:p>
    <w:p w:rsidR="0073377B" w:rsidRDefault="0073377B" w:rsidP="003D5078">
      <w:pPr>
        <w:spacing w:line="276" w:lineRule="auto"/>
        <w:ind w:left="1440"/>
      </w:pPr>
    </w:p>
    <w:p w:rsidR="004B5E85" w:rsidRPr="00FE0313" w:rsidRDefault="004B5E85" w:rsidP="00257E60">
      <w:pPr>
        <w:pStyle w:val="Heading4"/>
        <w:spacing w:line="276" w:lineRule="auto"/>
      </w:pPr>
      <w:bookmarkStart w:id="62" w:name="_Toc189287150"/>
      <w:r>
        <w:t xml:space="preserve">  </w:t>
      </w:r>
      <w:bookmarkStart w:id="63" w:name="_Toc343697349"/>
      <w:bookmarkStart w:id="64" w:name="_Toc399876369"/>
      <w:r>
        <w:t>Test case type</w:t>
      </w:r>
      <w:bookmarkEnd w:id="62"/>
      <w:bookmarkEnd w:id="63"/>
      <w:r w:rsidR="003150C6">
        <w:t xml:space="preserve"> as </w:t>
      </w:r>
      <w:r w:rsidR="00513769">
        <w:t>‘C</w:t>
      </w:r>
      <w:r w:rsidR="00513769">
        <w:rPr>
          <w:smallCaps w:val="0"/>
        </w:rPr>
        <w:t>ategory</w:t>
      </w:r>
      <w:r w:rsidR="00085F95">
        <w:t>’:</w:t>
      </w:r>
      <w:bookmarkEnd w:id="64"/>
    </w:p>
    <w:p w:rsidR="004B5E85" w:rsidRDefault="004B5E85" w:rsidP="009F737D">
      <w:pPr>
        <w:pStyle w:val="ListParagraph"/>
        <w:numPr>
          <w:ilvl w:val="0"/>
          <w:numId w:val="22"/>
        </w:numPr>
        <w:spacing w:line="276" w:lineRule="auto"/>
        <w:contextualSpacing w:val="0"/>
        <w:jc w:val="both"/>
        <w:rPr>
          <w:szCs w:val="24"/>
        </w:rPr>
      </w:pPr>
      <w:r w:rsidRPr="00385384">
        <w:rPr>
          <w:szCs w:val="24"/>
        </w:rPr>
        <w:t>Functional</w:t>
      </w:r>
    </w:p>
    <w:p w:rsidR="00D45E8F" w:rsidRDefault="00D45E8F" w:rsidP="002F7952">
      <w:pPr>
        <w:pStyle w:val="ListParagraph"/>
        <w:numPr>
          <w:ilvl w:val="0"/>
          <w:numId w:val="22"/>
        </w:numPr>
        <w:spacing w:line="276" w:lineRule="auto"/>
        <w:contextualSpacing w:val="0"/>
        <w:jc w:val="both"/>
        <w:rPr>
          <w:szCs w:val="24"/>
        </w:rPr>
      </w:pPr>
      <w:r>
        <w:rPr>
          <w:szCs w:val="24"/>
        </w:rPr>
        <w:t>Smoke</w:t>
      </w:r>
    </w:p>
    <w:p w:rsidR="00D45E8F" w:rsidRDefault="00D45E8F" w:rsidP="00D45E8F">
      <w:pPr>
        <w:pStyle w:val="ListParagraph"/>
        <w:numPr>
          <w:ilvl w:val="0"/>
          <w:numId w:val="22"/>
        </w:numPr>
        <w:spacing w:line="276" w:lineRule="auto"/>
        <w:contextualSpacing w:val="0"/>
        <w:jc w:val="both"/>
        <w:rPr>
          <w:szCs w:val="24"/>
        </w:rPr>
      </w:pPr>
      <w:r>
        <w:rPr>
          <w:szCs w:val="24"/>
        </w:rPr>
        <w:t>Performance</w:t>
      </w:r>
    </w:p>
    <w:p w:rsidR="0073377B" w:rsidRPr="00D45E8F" w:rsidRDefault="0073377B" w:rsidP="00D45E8F">
      <w:pPr>
        <w:pStyle w:val="ListParagraph"/>
        <w:numPr>
          <w:ilvl w:val="0"/>
          <w:numId w:val="22"/>
        </w:numPr>
        <w:spacing w:line="276" w:lineRule="auto"/>
        <w:contextualSpacing w:val="0"/>
        <w:jc w:val="both"/>
        <w:rPr>
          <w:szCs w:val="24"/>
        </w:rPr>
      </w:pPr>
      <w:r>
        <w:rPr>
          <w:szCs w:val="24"/>
        </w:rPr>
        <w:t>Security</w:t>
      </w:r>
    </w:p>
    <w:p w:rsidR="004B5E85" w:rsidRPr="00FE0313" w:rsidRDefault="004B5E85" w:rsidP="00257E60">
      <w:pPr>
        <w:pStyle w:val="Heading4"/>
        <w:spacing w:line="276" w:lineRule="auto"/>
      </w:pPr>
      <w:r>
        <w:lastRenderedPageBreak/>
        <w:t xml:space="preserve"> </w:t>
      </w:r>
      <w:bookmarkStart w:id="65" w:name="_Toc343697350"/>
      <w:bookmarkStart w:id="66" w:name="_Toc399876370"/>
      <w:r w:rsidR="00C03AF4">
        <w:t>Test case s</w:t>
      </w:r>
      <w:r w:rsidRPr="00FE0313">
        <w:t>tatus</w:t>
      </w:r>
      <w:bookmarkEnd w:id="65"/>
      <w:bookmarkEnd w:id="66"/>
    </w:p>
    <w:tbl>
      <w:tblPr>
        <w:tblStyle w:val="MediumShading1-Accent11"/>
        <w:tblW w:w="4398"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1341"/>
        <w:gridCol w:w="7082"/>
      </w:tblGrid>
      <w:tr w:rsidR="004B5E85" w:rsidRPr="00FE0313" w:rsidTr="00934687">
        <w:trPr>
          <w:cnfStyle w:val="100000000000"/>
        </w:trPr>
        <w:tc>
          <w:tcPr>
            <w:tcW w:w="796" w:type="pct"/>
            <w:shd w:val="clear" w:color="auto" w:fill="548DD4" w:themeFill="text2" w:themeFillTint="99"/>
          </w:tcPr>
          <w:p w:rsidR="004B5E85" w:rsidRPr="0037456B" w:rsidRDefault="004B5E85" w:rsidP="00257E60">
            <w:pPr>
              <w:spacing w:line="276" w:lineRule="auto"/>
              <w:rPr>
                <w:rFonts w:ascii="Arial" w:eastAsiaTheme="minorHAnsi" w:hAnsi="Arial"/>
                <w:b w:val="0"/>
                <w:bCs w:val="0"/>
                <w:color w:val="auto"/>
              </w:rPr>
            </w:pPr>
            <w:r w:rsidRPr="0037456B">
              <w:rPr>
                <w:rFonts w:ascii="Arial" w:eastAsiaTheme="minorHAnsi" w:hAnsi="Arial"/>
                <w:b w:val="0"/>
                <w:bCs w:val="0"/>
                <w:color w:val="auto"/>
              </w:rPr>
              <w:t>Option</w:t>
            </w:r>
          </w:p>
        </w:tc>
        <w:tc>
          <w:tcPr>
            <w:tcW w:w="4204" w:type="pct"/>
            <w:shd w:val="clear" w:color="auto" w:fill="548DD4" w:themeFill="text2" w:themeFillTint="99"/>
          </w:tcPr>
          <w:p w:rsidR="004B5E85" w:rsidRPr="0037456B" w:rsidRDefault="004B5E85" w:rsidP="00257E60">
            <w:pPr>
              <w:spacing w:line="276" w:lineRule="auto"/>
              <w:rPr>
                <w:rFonts w:ascii="Arial" w:eastAsiaTheme="minorHAnsi" w:hAnsi="Arial"/>
                <w:b w:val="0"/>
                <w:bCs w:val="0"/>
                <w:color w:val="auto"/>
              </w:rPr>
            </w:pPr>
            <w:r w:rsidRPr="0037456B">
              <w:rPr>
                <w:rFonts w:ascii="Arial" w:eastAsiaTheme="minorHAnsi" w:hAnsi="Arial"/>
                <w:b w:val="0"/>
                <w:bCs w:val="0"/>
                <w:color w:val="auto"/>
              </w:rPr>
              <w:t>Description</w:t>
            </w:r>
          </w:p>
        </w:tc>
      </w:tr>
      <w:tr w:rsidR="004B5E85" w:rsidRPr="00FE0313" w:rsidTr="00934687">
        <w:trPr>
          <w:trHeight w:val="453"/>
        </w:trPr>
        <w:tc>
          <w:tcPr>
            <w:tcW w:w="796"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Idle</w:t>
            </w:r>
          </w:p>
        </w:tc>
        <w:tc>
          <w:tcPr>
            <w:tcW w:w="4204"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Mark as Idle not run</w:t>
            </w:r>
            <w:r w:rsidR="004B5E85" w:rsidRPr="0037456B">
              <w:rPr>
                <w:rFonts w:ascii="Arial" w:eastAsiaTheme="minorHAnsi" w:hAnsi="Arial"/>
              </w:rPr>
              <w:t>.</w:t>
            </w:r>
          </w:p>
        </w:tc>
      </w:tr>
      <w:tr w:rsidR="004B5E85" w:rsidRPr="00FE0313" w:rsidTr="00934687">
        <w:trPr>
          <w:trHeight w:val="400"/>
        </w:trPr>
        <w:tc>
          <w:tcPr>
            <w:tcW w:w="796"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Pass</w:t>
            </w:r>
          </w:p>
        </w:tc>
        <w:tc>
          <w:tcPr>
            <w:tcW w:w="4204"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Mark as Passed</w:t>
            </w:r>
            <w:r w:rsidR="00D45E8F">
              <w:rPr>
                <w:rFonts w:ascii="Arial" w:eastAsiaTheme="minorHAnsi" w:hAnsi="Arial"/>
              </w:rPr>
              <w:t>.</w:t>
            </w:r>
          </w:p>
        </w:tc>
      </w:tr>
      <w:tr w:rsidR="004B5E85" w:rsidRPr="00FE0313" w:rsidTr="00934687">
        <w:trPr>
          <w:trHeight w:val="400"/>
        </w:trPr>
        <w:tc>
          <w:tcPr>
            <w:tcW w:w="796"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Fail</w:t>
            </w:r>
          </w:p>
        </w:tc>
        <w:tc>
          <w:tcPr>
            <w:tcW w:w="4204"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Mark as Failed</w:t>
            </w:r>
            <w:r w:rsidR="00D45E8F">
              <w:rPr>
                <w:rFonts w:ascii="Arial" w:eastAsiaTheme="minorHAnsi" w:hAnsi="Arial"/>
              </w:rPr>
              <w:t>.</w:t>
            </w:r>
          </w:p>
        </w:tc>
      </w:tr>
      <w:tr w:rsidR="004B5E85" w:rsidRPr="00FE0313" w:rsidTr="00934687">
        <w:trPr>
          <w:trHeight w:val="400"/>
        </w:trPr>
        <w:tc>
          <w:tcPr>
            <w:tcW w:w="796"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Running</w:t>
            </w:r>
          </w:p>
        </w:tc>
        <w:tc>
          <w:tcPr>
            <w:tcW w:w="4204"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Mark as Running</w:t>
            </w:r>
            <w:r w:rsidR="00D45E8F">
              <w:rPr>
                <w:rFonts w:ascii="Arial" w:eastAsiaTheme="minorHAnsi" w:hAnsi="Arial"/>
              </w:rPr>
              <w:t>.</w:t>
            </w:r>
          </w:p>
        </w:tc>
      </w:tr>
      <w:tr w:rsidR="004B5E85" w:rsidRPr="00FE0313" w:rsidTr="00934687">
        <w:trPr>
          <w:trHeight w:val="400"/>
        </w:trPr>
        <w:tc>
          <w:tcPr>
            <w:tcW w:w="796"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Pause</w:t>
            </w:r>
          </w:p>
        </w:tc>
        <w:tc>
          <w:tcPr>
            <w:tcW w:w="4204"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Mark as Paused. A temporarily test case (due to pending decisions on system behavior). Can be re-activated or retired at a later date.</w:t>
            </w:r>
          </w:p>
        </w:tc>
      </w:tr>
      <w:tr w:rsidR="004B5E85" w:rsidRPr="00FE0313" w:rsidTr="00934687">
        <w:trPr>
          <w:trHeight w:val="400"/>
        </w:trPr>
        <w:tc>
          <w:tcPr>
            <w:tcW w:w="796"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Block</w:t>
            </w:r>
          </w:p>
        </w:tc>
        <w:tc>
          <w:tcPr>
            <w:tcW w:w="4204" w:type="pct"/>
          </w:tcPr>
          <w:p w:rsidR="004B5E85" w:rsidRPr="0037456B" w:rsidRDefault="00A81FA9" w:rsidP="00257E60">
            <w:pPr>
              <w:spacing w:line="276" w:lineRule="auto"/>
              <w:rPr>
                <w:rFonts w:ascii="Arial" w:eastAsiaTheme="minorHAnsi" w:hAnsi="Arial"/>
              </w:rPr>
            </w:pPr>
            <w:r w:rsidRPr="0037456B">
              <w:rPr>
                <w:rFonts w:ascii="Arial" w:eastAsiaTheme="minorHAnsi" w:hAnsi="Arial"/>
              </w:rPr>
              <w:t xml:space="preserve">Test case marked as Blocked </w:t>
            </w:r>
            <w:r w:rsidR="00A54234" w:rsidRPr="0037456B">
              <w:rPr>
                <w:rFonts w:ascii="Arial" w:eastAsiaTheme="minorHAnsi" w:hAnsi="Arial"/>
              </w:rPr>
              <w:t>due to something not being implemented yet or a dependency requirement not working.</w:t>
            </w:r>
          </w:p>
        </w:tc>
      </w:tr>
      <w:tr w:rsidR="00A81FA9" w:rsidRPr="00FE0313" w:rsidTr="00934687">
        <w:trPr>
          <w:trHeight w:val="400"/>
        </w:trPr>
        <w:tc>
          <w:tcPr>
            <w:tcW w:w="796" w:type="pct"/>
          </w:tcPr>
          <w:p w:rsidR="00A81FA9" w:rsidRPr="0037456B" w:rsidRDefault="00A81FA9" w:rsidP="00257E60">
            <w:pPr>
              <w:spacing w:line="276" w:lineRule="auto"/>
              <w:rPr>
                <w:rFonts w:ascii="Arial" w:eastAsiaTheme="minorHAnsi" w:hAnsi="Arial"/>
              </w:rPr>
            </w:pPr>
            <w:r w:rsidRPr="0037456B">
              <w:rPr>
                <w:rFonts w:ascii="Arial" w:eastAsiaTheme="minorHAnsi" w:hAnsi="Arial"/>
              </w:rPr>
              <w:t>Error</w:t>
            </w:r>
          </w:p>
        </w:tc>
        <w:tc>
          <w:tcPr>
            <w:tcW w:w="4204" w:type="pct"/>
          </w:tcPr>
          <w:p w:rsidR="00A81FA9" w:rsidRPr="0037456B" w:rsidRDefault="00A81FA9" w:rsidP="00257E60">
            <w:pPr>
              <w:spacing w:line="276" w:lineRule="auto"/>
              <w:rPr>
                <w:rFonts w:ascii="Arial" w:eastAsiaTheme="minorHAnsi" w:hAnsi="Arial"/>
              </w:rPr>
            </w:pPr>
            <w:r w:rsidRPr="0037456B">
              <w:rPr>
                <w:rFonts w:ascii="Arial" w:eastAsiaTheme="minorHAnsi" w:hAnsi="Arial"/>
              </w:rPr>
              <w:t>Test case does not seem to be valid with respect to Requirement. May need to be Removed at a later date.</w:t>
            </w:r>
          </w:p>
        </w:tc>
      </w:tr>
    </w:tbl>
    <w:p w:rsidR="007053A3" w:rsidRDefault="002946ED" w:rsidP="00257E60">
      <w:pPr>
        <w:pStyle w:val="Heading4"/>
        <w:spacing w:line="276" w:lineRule="auto"/>
      </w:pPr>
      <w:bookmarkStart w:id="67" w:name="_Toc399876371"/>
      <w:r>
        <w:t>Test case priority</w:t>
      </w:r>
      <w:bookmarkEnd w:id="67"/>
    </w:p>
    <w:p w:rsidR="00CE4336" w:rsidRPr="00CE4336" w:rsidRDefault="00CE4336" w:rsidP="009F737D">
      <w:pPr>
        <w:pStyle w:val="ListParagraph"/>
        <w:numPr>
          <w:ilvl w:val="0"/>
          <w:numId w:val="22"/>
        </w:numPr>
        <w:spacing w:line="276" w:lineRule="auto"/>
        <w:contextualSpacing w:val="0"/>
        <w:jc w:val="both"/>
        <w:rPr>
          <w:szCs w:val="24"/>
        </w:rPr>
      </w:pPr>
      <w:r>
        <w:rPr>
          <w:szCs w:val="24"/>
        </w:rPr>
        <w:t>Priority-1</w:t>
      </w:r>
      <w:r w:rsidR="00BE1A0B">
        <w:rPr>
          <w:szCs w:val="24"/>
        </w:rPr>
        <w:t>*</w:t>
      </w:r>
      <w:r w:rsidRPr="00CE4336">
        <w:rPr>
          <w:szCs w:val="24"/>
        </w:rPr>
        <w:t xml:space="preserve">: </w:t>
      </w:r>
      <w:r w:rsidR="00B74DD8">
        <w:rPr>
          <w:lang/>
        </w:rPr>
        <w:t>Critical</w:t>
      </w:r>
      <w:r>
        <w:rPr>
          <w:lang/>
        </w:rPr>
        <w:t xml:space="preserve"> tests: </w:t>
      </w:r>
      <w:r w:rsidRPr="00CE4336">
        <w:rPr>
          <w:szCs w:val="24"/>
        </w:rPr>
        <w:t xml:space="preserve">Allocated to the tests, which must pass, otherwise the </w:t>
      </w:r>
      <w:r w:rsidR="00B74DD8">
        <w:rPr>
          <w:szCs w:val="24"/>
        </w:rPr>
        <w:t>sign -off</w:t>
      </w:r>
      <w:r w:rsidRPr="00CE4336">
        <w:rPr>
          <w:szCs w:val="24"/>
        </w:rPr>
        <w:t xml:space="preserve"> will be affected. </w:t>
      </w:r>
      <w:r>
        <w:rPr>
          <w:lang/>
        </w:rPr>
        <w:t xml:space="preserve">Target very basic tests, e.g. installation\setup\configuration or </w:t>
      </w:r>
      <w:proofErr w:type="spellStart"/>
      <w:r w:rsidR="00357025">
        <w:rPr>
          <w:lang/>
        </w:rPr>
        <w:t>Apprity</w:t>
      </w:r>
      <w:proofErr w:type="spellEnd"/>
      <w:r>
        <w:rPr>
          <w:lang/>
        </w:rPr>
        <w:t xml:space="preserve"> connector connectivity with </w:t>
      </w:r>
      <w:proofErr w:type="spellStart"/>
      <w:r w:rsidR="00357025">
        <w:rPr>
          <w:lang/>
        </w:rPr>
        <w:t>GitHub</w:t>
      </w:r>
      <w:proofErr w:type="spellEnd"/>
      <w:r>
        <w:rPr>
          <w:lang/>
        </w:rPr>
        <w:t xml:space="preserve"> etc. In another word it is a kind of smoke test.</w:t>
      </w:r>
    </w:p>
    <w:p w:rsidR="00CE4336" w:rsidRPr="00FD0B70" w:rsidRDefault="00CE4336" w:rsidP="009F737D">
      <w:pPr>
        <w:pStyle w:val="ListParagraph"/>
        <w:numPr>
          <w:ilvl w:val="0"/>
          <w:numId w:val="22"/>
        </w:numPr>
        <w:spacing w:line="276" w:lineRule="auto"/>
        <w:jc w:val="both"/>
        <w:rPr>
          <w:szCs w:val="24"/>
        </w:rPr>
      </w:pPr>
      <w:r w:rsidRPr="00CE4336">
        <w:rPr>
          <w:szCs w:val="24"/>
        </w:rPr>
        <w:t xml:space="preserve">Priority-2: </w:t>
      </w:r>
      <w:r>
        <w:rPr>
          <w:lang/>
        </w:rPr>
        <w:t>High priority tests:</w:t>
      </w:r>
      <w:r w:rsidRPr="00CE4336">
        <w:rPr>
          <w:szCs w:val="24"/>
        </w:rPr>
        <w:t xml:space="preserve"> Allocated to the tests, which must be executed before the final delivery.</w:t>
      </w:r>
      <w:r>
        <w:rPr>
          <w:szCs w:val="24"/>
        </w:rPr>
        <w:t xml:space="preserve"> </w:t>
      </w:r>
      <w:r w:rsidR="00FD0B70">
        <w:rPr>
          <w:szCs w:val="24"/>
        </w:rPr>
        <w:t>C</w:t>
      </w:r>
      <w:r w:rsidRPr="00CE4336">
        <w:rPr>
          <w:szCs w:val="24"/>
        </w:rPr>
        <w:t xml:space="preserve">ommon functionality that is used by most </w:t>
      </w:r>
      <w:proofErr w:type="gramStart"/>
      <w:r w:rsidR="00FD0B70" w:rsidRPr="00CE4336">
        <w:rPr>
          <w:szCs w:val="24"/>
        </w:rPr>
        <w:t>user’s</w:t>
      </w:r>
      <w:proofErr w:type="gramEnd"/>
      <w:r w:rsidR="007662B1">
        <w:rPr>
          <w:szCs w:val="24"/>
        </w:rPr>
        <w:t>:</w:t>
      </w:r>
      <w:r>
        <w:rPr>
          <w:szCs w:val="24"/>
        </w:rPr>
        <w:t xml:space="preserve"> </w:t>
      </w:r>
      <w:r w:rsidR="00FD0B70" w:rsidRPr="00FD0B70">
        <w:rPr>
          <w:szCs w:val="24"/>
        </w:rPr>
        <w:t>Connector</w:t>
      </w:r>
      <w:r w:rsidR="00FD0B70">
        <w:rPr>
          <w:szCs w:val="24"/>
        </w:rPr>
        <w:t xml:space="preserve"> should crawl and retrieve entities</w:t>
      </w:r>
      <w:r w:rsidR="007662B1">
        <w:rPr>
          <w:szCs w:val="24"/>
        </w:rPr>
        <w:t xml:space="preserve"> </w:t>
      </w:r>
      <w:r w:rsidR="007662B1">
        <w:rPr>
          <w:rFonts w:cs="Arial"/>
        </w:rPr>
        <w:t xml:space="preserve">e.g. </w:t>
      </w:r>
      <w:r w:rsidR="007662B1" w:rsidRPr="005E2474">
        <w:rPr>
          <w:rFonts w:cs="Arial"/>
        </w:rPr>
        <w:t>Team</w:t>
      </w:r>
      <w:r w:rsidR="007662B1">
        <w:rPr>
          <w:rFonts w:cs="Arial"/>
        </w:rPr>
        <w:t>,</w:t>
      </w:r>
      <w:r w:rsidR="007662B1" w:rsidRPr="005E2474">
        <w:t xml:space="preserve"> </w:t>
      </w:r>
      <w:r w:rsidR="007662B1" w:rsidRPr="005E2474">
        <w:rPr>
          <w:rFonts w:cs="Arial"/>
        </w:rPr>
        <w:t>Repo</w:t>
      </w:r>
      <w:r w:rsidR="007662B1">
        <w:rPr>
          <w:rFonts w:cs="Arial"/>
        </w:rPr>
        <w:t xml:space="preserve">, </w:t>
      </w:r>
      <w:proofErr w:type="spellStart"/>
      <w:r w:rsidR="007662B1">
        <w:rPr>
          <w:rFonts w:cs="Arial"/>
        </w:rPr>
        <w:t>W</w:t>
      </w:r>
      <w:r w:rsidR="007662B1" w:rsidRPr="005E2474">
        <w:rPr>
          <w:rFonts w:cs="Arial"/>
        </w:rPr>
        <w:t>ebhooks</w:t>
      </w:r>
      <w:proofErr w:type="spellEnd"/>
      <w:r w:rsidR="007662B1">
        <w:rPr>
          <w:rFonts w:cs="Arial"/>
        </w:rPr>
        <w:t>,</w:t>
      </w:r>
      <w:r w:rsidR="007662B1" w:rsidRPr="005E2474">
        <w:t xml:space="preserve"> </w:t>
      </w:r>
      <w:r w:rsidR="007662B1" w:rsidRPr="005E2474">
        <w:rPr>
          <w:rFonts w:cs="Arial"/>
        </w:rPr>
        <w:t>org</w:t>
      </w:r>
      <w:r w:rsidR="007662B1">
        <w:rPr>
          <w:rFonts w:cs="Arial"/>
        </w:rPr>
        <w:t xml:space="preserve"> and </w:t>
      </w:r>
      <w:r w:rsidR="007662B1" w:rsidRPr="005E2474">
        <w:rPr>
          <w:rFonts w:cs="Arial"/>
        </w:rPr>
        <w:t>others</w:t>
      </w:r>
      <w:r w:rsidR="007662B1">
        <w:t>.</w:t>
      </w:r>
      <w:r w:rsidR="00FD0B70">
        <w:rPr>
          <w:szCs w:val="24"/>
        </w:rPr>
        <w:t xml:space="preserve"> </w:t>
      </w:r>
      <w:r w:rsidR="00FD0B70" w:rsidRPr="00FD0B70">
        <w:rPr>
          <w:szCs w:val="24"/>
        </w:rPr>
        <w:t xml:space="preserve">Incremental crawl </w:t>
      </w:r>
      <w:r w:rsidR="00FD0B70">
        <w:rPr>
          <w:szCs w:val="24"/>
        </w:rPr>
        <w:t xml:space="preserve">and logging log messages at information level </w:t>
      </w:r>
      <w:r w:rsidR="00FD0B70" w:rsidRPr="00FD0B70">
        <w:rPr>
          <w:szCs w:val="24"/>
        </w:rPr>
        <w:t>etc.</w:t>
      </w:r>
    </w:p>
    <w:p w:rsidR="00CE4336" w:rsidRPr="00CE4336" w:rsidRDefault="00CE4336" w:rsidP="009F737D">
      <w:pPr>
        <w:pStyle w:val="ListParagraph"/>
        <w:numPr>
          <w:ilvl w:val="0"/>
          <w:numId w:val="22"/>
        </w:numPr>
        <w:spacing w:line="276" w:lineRule="auto"/>
        <w:contextualSpacing w:val="0"/>
        <w:jc w:val="both"/>
        <w:rPr>
          <w:szCs w:val="24"/>
        </w:rPr>
      </w:pPr>
      <w:r w:rsidRPr="00CE4336">
        <w:rPr>
          <w:szCs w:val="24"/>
        </w:rPr>
        <w:t>Priority-3:</w:t>
      </w:r>
      <w:r w:rsidR="00FD0B70">
        <w:rPr>
          <w:szCs w:val="24"/>
        </w:rPr>
        <w:t xml:space="preserve"> M</w:t>
      </w:r>
      <w:r w:rsidR="00FD0B70" w:rsidRPr="00FD0B70">
        <w:rPr>
          <w:szCs w:val="24"/>
        </w:rPr>
        <w:t>edium priority tests</w:t>
      </w:r>
      <w:r w:rsidR="00FD0B70">
        <w:rPr>
          <w:szCs w:val="24"/>
        </w:rPr>
        <w:t>:</w:t>
      </w:r>
      <w:r w:rsidR="00FD0B70" w:rsidRPr="00FD0B70">
        <w:rPr>
          <w:szCs w:val="24"/>
        </w:rPr>
        <w:t xml:space="preserve"> </w:t>
      </w:r>
      <w:r w:rsidRPr="00CE4336">
        <w:rPr>
          <w:szCs w:val="24"/>
        </w:rPr>
        <w:t xml:space="preserve">Allocated to the tests which can be executed, </w:t>
      </w:r>
      <w:r w:rsidR="00FD0B70">
        <w:rPr>
          <w:szCs w:val="24"/>
        </w:rPr>
        <w:t xml:space="preserve">once Priority1 and </w:t>
      </w:r>
      <w:r w:rsidR="00881A61">
        <w:rPr>
          <w:szCs w:val="24"/>
        </w:rPr>
        <w:t xml:space="preserve">Priority2 </w:t>
      </w:r>
      <w:r w:rsidR="00FD0B70">
        <w:rPr>
          <w:szCs w:val="24"/>
        </w:rPr>
        <w:t>test cases are executed completely</w:t>
      </w:r>
      <w:r w:rsidRPr="00CE4336">
        <w:rPr>
          <w:szCs w:val="24"/>
        </w:rPr>
        <w:t>.</w:t>
      </w:r>
    </w:p>
    <w:p w:rsidR="00CE4336" w:rsidRPr="00FD0B70" w:rsidRDefault="00CE4336" w:rsidP="009F737D">
      <w:pPr>
        <w:pStyle w:val="ListParagraph"/>
        <w:numPr>
          <w:ilvl w:val="0"/>
          <w:numId w:val="22"/>
        </w:numPr>
        <w:spacing w:line="276" w:lineRule="auto"/>
        <w:contextualSpacing w:val="0"/>
        <w:jc w:val="both"/>
        <w:rPr>
          <w:szCs w:val="24"/>
        </w:rPr>
      </w:pPr>
      <w:r w:rsidRPr="00CE4336">
        <w:rPr>
          <w:szCs w:val="24"/>
        </w:rPr>
        <w:t xml:space="preserve">Priority-4: </w:t>
      </w:r>
      <w:r w:rsidR="00FD0B70">
        <w:rPr>
          <w:szCs w:val="24"/>
        </w:rPr>
        <w:t>L</w:t>
      </w:r>
      <w:r w:rsidR="00FD0B70" w:rsidRPr="00FD0B70">
        <w:rPr>
          <w:szCs w:val="24"/>
        </w:rPr>
        <w:t>ow priority tests</w:t>
      </w:r>
      <w:r w:rsidR="00FD0B70">
        <w:rPr>
          <w:szCs w:val="24"/>
        </w:rPr>
        <w:t>:</w:t>
      </w:r>
      <w:r w:rsidR="00FD0B70" w:rsidRPr="00FD0B70">
        <w:rPr>
          <w:szCs w:val="24"/>
        </w:rPr>
        <w:t xml:space="preserve"> </w:t>
      </w:r>
      <w:r w:rsidRPr="00CE4336">
        <w:rPr>
          <w:szCs w:val="24"/>
        </w:rPr>
        <w:t xml:space="preserve">Allocated to the tests, which can wait &amp; can be executed </w:t>
      </w:r>
      <w:r w:rsidR="00FD0B70">
        <w:rPr>
          <w:szCs w:val="24"/>
        </w:rPr>
        <w:t>which are related to log messages at debug and higher levels.</w:t>
      </w:r>
    </w:p>
    <w:p w:rsidR="00322057" w:rsidRDefault="00322057" w:rsidP="00257E60">
      <w:pPr>
        <w:pStyle w:val="Heading2"/>
        <w:spacing w:line="276" w:lineRule="auto"/>
      </w:pPr>
      <w:bookmarkStart w:id="68" w:name="_Toc24793909"/>
      <w:bookmarkStart w:id="69" w:name="_Toc325537961"/>
      <w:bookmarkStart w:id="70" w:name="_Toc399876372"/>
      <w:r w:rsidRPr="00734969">
        <w:t>Completion Criteria</w:t>
      </w:r>
      <w:bookmarkStart w:id="71" w:name="_Toc24795848"/>
      <w:bookmarkEnd w:id="68"/>
      <w:bookmarkEnd w:id="71"/>
      <w:r w:rsidRPr="00734969">
        <w:t xml:space="preserve"> (Suspension or Exit criteria)</w:t>
      </w:r>
      <w:bookmarkEnd w:id="69"/>
      <w:bookmarkEnd w:id="70"/>
    </w:p>
    <w:p w:rsidR="00B61CE0" w:rsidRPr="00FA6014" w:rsidRDefault="00B61CE0" w:rsidP="00257E60">
      <w:pPr>
        <w:pStyle w:val="Heading4"/>
        <w:spacing w:line="276" w:lineRule="auto"/>
      </w:pPr>
      <w:bookmarkStart w:id="72" w:name="_Toc343697338"/>
      <w:r w:rsidRPr="00FA6014">
        <w:t xml:space="preserve"> </w:t>
      </w:r>
      <w:bookmarkStart w:id="73" w:name="_Toc399876373"/>
      <w:r w:rsidRPr="00FA6014">
        <w:t>Entry Criteria:</w:t>
      </w:r>
      <w:bookmarkEnd w:id="72"/>
      <w:bookmarkEnd w:id="73"/>
    </w:p>
    <w:p w:rsidR="00B61CE0" w:rsidRDefault="007053A3" w:rsidP="00257E60">
      <w:pPr>
        <w:spacing w:line="276" w:lineRule="auto"/>
        <w:ind w:left="1440"/>
      </w:pPr>
      <w:r>
        <w:t xml:space="preserve">Testing team </w:t>
      </w:r>
      <w:r w:rsidR="00B61CE0">
        <w:t xml:space="preserve">assumes that </w:t>
      </w:r>
      <w:r>
        <w:t>p</w:t>
      </w:r>
      <w:r w:rsidR="00B61CE0">
        <w:t>roduct management team and the development team have finished with the design phase for the connector with Test harness utility. As a result of this process, they hav</w:t>
      </w:r>
      <w:r w:rsidR="00E6175A">
        <w:t>e accomplished following tasks:</w:t>
      </w:r>
    </w:p>
    <w:p w:rsidR="00B61CE0" w:rsidRDefault="00B61CE0" w:rsidP="00257E60">
      <w:pPr>
        <w:spacing w:line="276" w:lineRule="auto"/>
        <w:ind w:left="720" w:firstLine="720"/>
      </w:pPr>
      <w:r>
        <w:lastRenderedPageBreak/>
        <w:t>1. Release scope item list is locked and prioritized.</w:t>
      </w:r>
    </w:p>
    <w:p w:rsidR="00B61CE0" w:rsidRDefault="00B61CE0" w:rsidP="00DF1197">
      <w:pPr>
        <w:spacing w:line="276" w:lineRule="auto"/>
        <w:ind w:left="1440"/>
      </w:pPr>
      <w:r>
        <w:t>2. Functional specification or acceptance testing</w:t>
      </w:r>
      <w:r w:rsidR="007053A3">
        <w:t xml:space="preserve"> checklist</w:t>
      </w:r>
      <w:r w:rsidR="00DF1197">
        <w:t xml:space="preserve"> document for </w:t>
      </w:r>
      <w:r>
        <w:t>the connector is completed and signed off.</w:t>
      </w:r>
    </w:p>
    <w:p w:rsidR="007053A3" w:rsidRDefault="007053A3" w:rsidP="00EF4B8E">
      <w:pPr>
        <w:spacing w:line="276" w:lineRule="auto"/>
        <w:ind w:left="1440"/>
      </w:pPr>
      <w:r>
        <w:t>3. Development team has finished impleme</w:t>
      </w:r>
      <w:r w:rsidR="00EF4B8E">
        <w:t xml:space="preserve">nting all the features accepted </w:t>
      </w:r>
      <w:r w:rsidR="00575563">
        <w:t xml:space="preserve">    </w:t>
      </w:r>
      <w:r>
        <w:t>during project plan.</w:t>
      </w:r>
    </w:p>
    <w:p w:rsidR="007053A3" w:rsidRDefault="007053A3" w:rsidP="00257E60">
      <w:pPr>
        <w:spacing w:line="276" w:lineRule="auto"/>
        <w:ind w:left="1440"/>
      </w:pPr>
      <w:r>
        <w:t>4. Development team has finished unit testing for all the modules</w:t>
      </w:r>
    </w:p>
    <w:p w:rsidR="00B61CE0" w:rsidRPr="00093FF8" w:rsidRDefault="00B61CE0" w:rsidP="00257E60">
      <w:pPr>
        <w:pStyle w:val="Heading4"/>
        <w:spacing w:line="276" w:lineRule="auto"/>
      </w:pPr>
      <w:bookmarkStart w:id="74" w:name="_Toc343697339"/>
      <w:bookmarkStart w:id="75" w:name="_Toc399876374"/>
      <w:r>
        <w:t>Exit Criteria:</w:t>
      </w:r>
      <w:bookmarkEnd w:id="74"/>
      <w:bookmarkEnd w:id="75"/>
    </w:p>
    <w:p w:rsidR="00B61CE0" w:rsidRDefault="00B61CE0" w:rsidP="00257E60">
      <w:pPr>
        <w:spacing w:line="276" w:lineRule="auto"/>
        <w:ind w:left="990" w:firstLine="450"/>
      </w:pPr>
      <w:r>
        <w:t xml:space="preserve">1. All written test cases are executed and all </w:t>
      </w:r>
      <w:r w:rsidR="002946ED">
        <w:t xml:space="preserve">P1 and P2 </w:t>
      </w:r>
      <w:r>
        <w:t xml:space="preserve">test cases pass. </w:t>
      </w:r>
    </w:p>
    <w:p w:rsidR="00B61CE0" w:rsidRDefault="00B61CE0" w:rsidP="00257E60">
      <w:pPr>
        <w:spacing w:line="276" w:lineRule="auto"/>
        <w:ind w:left="1440"/>
      </w:pPr>
      <w:r>
        <w:t xml:space="preserve">2. There are no </w:t>
      </w:r>
      <w:r w:rsidR="002946ED">
        <w:t>open P</w:t>
      </w:r>
      <w:r w:rsidR="00BE36AC">
        <w:t>0</w:t>
      </w:r>
      <w:r w:rsidR="002946ED">
        <w:t xml:space="preserve"> and P</w:t>
      </w:r>
      <w:r w:rsidR="00BE36AC">
        <w:t>1</w:t>
      </w:r>
      <w:r>
        <w:t xml:space="preserve"> defects in the application.</w:t>
      </w:r>
    </w:p>
    <w:p w:rsidR="00322057" w:rsidRDefault="00322057" w:rsidP="002C218D">
      <w:pPr>
        <w:pStyle w:val="Heading1"/>
      </w:pPr>
      <w:bookmarkStart w:id="76" w:name="_Toc325537964"/>
      <w:bookmarkStart w:id="77" w:name="_Toc355619170"/>
      <w:bookmarkStart w:id="78" w:name="_Toc355623257"/>
      <w:bookmarkStart w:id="79" w:name="_Toc399876375"/>
      <w:r w:rsidRPr="00734969">
        <w:t>Test Automation</w:t>
      </w:r>
      <w:bookmarkEnd w:id="76"/>
      <w:bookmarkEnd w:id="77"/>
      <w:bookmarkEnd w:id="78"/>
      <w:bookmarkEnd w:id="79"/>
    </w:p>
    <w:p w:rsidR="008F75B8" w:rsidRPr="00085F95" w:rsidRDefault="00FA6014" w:rsidP="009F737D">
      <w:pPr>
        <w:pStyle w:val="ListParagraph"/>
        <w:numPr>
          <w:ilvl w:val="0"/>
          <w:numId w:val="28"/>
        </w:numPr>
        <w:spacing w:line="276" w:lineRule="auto"/>
        <w:rPr>
          <w:rFonts w:cs="Arial"/>
        </w:rPr>
      </w:pPr>
      <w:r w:rsidRPr="00085F95">
        <w:rPr>
          <w:rFonts w:cs="Arial"/>
        </w:rPr>
        <w:t>Automation will not be considered</w:t>
      </w:r>
      <w:r w:rsidR="007053A3" w:rsidRPr="00085F95">
        <w:rPr>
          <w:rFonts w:cs="Arial"/>
        </w:rPr>
        <w:t xml:space="preserve"> for the connector</w:t>
      </w:r>
      <w:r w:rsidR="004E0C94" w:rsidRPr="00085F95">
        <w:rPr>
          <w:rFonts w:cs="Arial"/>
        </w:rPr>
        <w:t xml:space="preserve"> testing</w:t>
      </w:r>
      <w:bookmarkStart w:id="80" w:name="_Toc325537968"/>
      <w:r w:rsidR="00193C3F" w:rsidRPr="00085F95">
        <w:rPr>
          <w:rFonts w:cs="Arial"/>
        </w:rPr>
        <w:t>.</w:t>
      </w:r>
    </w:p>
    <w:p w:rsidR="00085F95" w:rsidRDefault="00085F95" w:rsidP="00257E60">
      <w:pPr>
        <w:spacing w:line="276" w:lineRule="auto"/>
        <w:ind w:left="360"/>
        <w:rPr>
          <w:rFonts w:cs="Arial"/>
        </w:rPr>
      </w:pPr>
    </w:p>
    <w:p w:rsidR="00085F95" w:rsidRPr="00085F95" w:rsidRDefault="00085F95" w:rsidP="002C218D">
      <w:pPr>
        <w:pStyle w:val="Heading1"/>
      </w:pPr>
      <w:bookmarkStart w:id="81" w:name="_Toc399876376"/>
      <w:r w:rsidRPr="00085F95">
        <w:t>Out-of-scope</w:t>
      </w:r>
      <w:bookmarkEnd w:id="81"/>
    </w:p>
    <w:p w:rsidR="00085F95" w:rsidRPr="00085F95" w:rsidRDefault="00085F95" w:rsidP="009F737D">
      <w:pPr>
        <w:pStyle w:val="ListParagraph"/>
        <w:numPr>
          <w:ilvl w:val="0"/>
          <w:numId w:val="27"/>
        </w:numPr>
        <w:spacing w:line="276" w:lineRule="auto"/>
        <w:rPr>
          <w:rFonts w:cs="Arial"/>
        </w:rPr>
      </w:pPr>
      <w:r w:rsidRPr="00085F95">
        <w:rPr>
          <w:rFonts w:cs="Arial"/>
        </w:rPr>
        <w:t xml:space="preserve">No write back to </w:t>
      </w:r>
      <w:proofErr w:type="spellStart"/>
      <w:r w:rsidRPr="00085F95">
        <w:rPr>
          <w:rFonts w:cs="Arial"/>
        </w:rPr>
        <w:t>GitHub</w:t>
      </w:r>
      <w:proofErr w:type="spellEnd"/>
      <w:r w:rsidRPr="00085F95">
        <w:rPr>
          <w:rFonts w:cs="Arial"/>
        </w:rPr>
        <w:t xml:space="preserve"> is considered</w:t>
      </w:r>
      <w:r>
        <w:rPr>
          <w:rFonts w:cs="Arial"/>
        </w:rPr>
        <w:t>.</w:t>
      </w:r>
    </w:p>
    <w:p w:rsidR="00085F95" w:rsidRPr="00085F95" w:rsidRDefault="00085F95" w:rsidP="009F737D">
      <w:pPr>
        <w:pStyle w:val="ListParagraph"/>
        <w:numPr>
          <w:ilvl w:val="0"/>
          <w:numId w:val="27"/>
        </w:numPr>
        <w:spacing w:line="276" w:lineRule="auto"/>
        <w:rPr>
          <w:rFonts w:cs="Arial"/>
        </w:rPr>
      </w:pPr>
      <w:r w:rsidRPr="00085F95">
        <w:rPr>
          <w:rFonts w:cs="Arial"/>
        </w:rPr>
        <w:t>Test Automation is out of scope.</w:t>
      </w:r>
    </w:p>
    <w:p w:rsidR="00085F95" w:rsidRDefault="00085F95" w:rsidP="009F737D">
      <w:pPr>
        <w:pStyle w:val="ListParagraph"/>
        <w:numPr>
          <w:ilvl w:val="0"/>
          <w:numId w:val="27"/>
        </w:numPr>
        <w:spacing w:line="276" w:lineRule="auto"/>
        <w:rPr>
          <w:rFonts w:cs="Arial"/>
        </w:rPr>
      </w:pPr>
      <w:proofErr w:type="spellStart"/>
      <w:r w:rsidRPr="00085F95">
        <w:rPr>
          <w:rFonts w:cs="Arial"/>
        </w:rPr>
        <w:t>GitHub</w:t>
      </w:r>
      <w:proofErr w:type="spellEnd"/>
      <w:r w:rsidRPr="00085F95">
        <w:rPr>
          <w:rFonts w:cs="Arial"/>
        </w:rPr>
        <w:t xml:space="preserve"> does not provide incremental event logs hence will not be implemented</w:t>
      </w:r>
      <w:r>
        <w:rPr>
          <w:rFonts w:cs="Arial"/>
        </w:rPr>
        <w:t>.</w:t>
      </w:r>
    </w:p>
    <w:p w:rsidR="00F46E3F" w:rsidRDefault="00F46E3F" w:rsidP="002C218D">
      <w:pPr>
        <w:pStyle w:val="Heading1"/>
      </w:pPr>
      <w:bookmarkStart w:id="82" w:name="_Toc525628404"/>
      <w:bookmarkStart w:id="83" w:name="_Toc525628439"/>
      <w:bookmarkStart w:id="84" w:name="_Toc24793914"/>
      <w:bookmarkStart w:id="85" w:name="_Toc325537971"/>
      <w:bookmarkStart w:id="86" w:name="_Toc355619172"/>
      <w:bookmarkStart w:id="87" w:name="_Toc355623259"/>
      <w:bookmarkStart w:id="88" w:name="_Toc399876377"/>
      <w:bookmarkEnd w:id="80"/>
      <w:r w:rsidRPr="00734969">
        <w:t xml:space="preserve">Testing </w:t>
      </w:r>
      <w:bookmarkEnd w:id="82"/>
      <w:bookmarkEnd w:id="83"/>
      <w:bookmarkEnd w:id="84"/>
      <w:bookmarkEnd w:id="85"/>
      <w:bookmarkEnd w:id="86"/>
      <w:bookmarkEnd w:id="87"/>
      <w:r w:rsidR="004E0C94">
        <w:t>Milestones</w:t>
      </w:r>
      <w:bookmarkEnd w:id="88"/>
    </w:p>
    <w:p w:rsidR="00F46E3F" w:rsidRDefault="00DA3B50" w:rsidP="00257E60">
      <w:pPr>
        <w:spacing w:line="276" w:lineRule="auto"/>
        <w:ind w:firstLine="360"/>
      </w:pPr>
      <w:r>
        <w:t>Following will be the Milestones:</w:t>
      </w:r>
    </w:p>
    <w:p w:rsidR="00CF41AA" w:rsidRPr="00734969" w:rsidRDefault="00CF41AA" w:rsidP="00257E60">
      <w:pPr>
        <w:spacing w:line="276" w:lineRule="auto"/>
      </w:pPr>
    </w:p>
    <w:tbl>
      <w:tblPr>
        <w:tblW w:w="9081" w:type="dxa"/>
        <w:jc w:val="center"/>
        <w:tblInd w:w="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1"/>
        <w:gridCol w:w="1530"/>
        <w:gridCol w:w="3289"/>
        <w:gridCol w:w="1791"/>
      </w:tblGrid>
      <w:tr w:rsidR="004E0C94" w:rsidRPr="00734969" w:rsidTr="00896B96">
        <w:trPr>
          <w:jc w:val="center"/>
        </w:trPr>
        <w:tc>
          <w:tcPr>
            <w:tcW w:w="2471" w:type="dxa"/>
            <w:shd w:val="clear" w:color="auto" w:fill="0F243E" w:themeFill="text2" w:themeFillShade="80"/>
          </w:tcPr>
          <w:p w:rsidR="004E0C94" w:rsidRPr="0037456B" w:rsidRDefault="004E0C94" w:rsidP="00257E60">
            <w:pPr>
              <w:spacing w:line="276" w:lineRule="auto"/>
              <w:jc w:val="center"/>
            </w:pPr>
            <w:r w:rsidRPr="0037456B">
              <w:t>Milestone</w:t>
            </w:r>
          </w:p>
        </w:tc>
        <w:tc>
          <w:tcPr>
            <w:tcW w:w="1530" w:type="dxa"/>
            <w:shd w:val="clear" w:color="auto" w:fill="0F243E" w:themeFill="text2" w:themeFillShade="80"/>
          </w:tcPr>
          <w:p w:rsidR="004E0C94" w:rsidRPr="0037456B" w:rsidRDefault="004E0C94" w:rsidP="00257E60">
            <w:pPr>
              <w:spacing w:line="276" w:lineRule="auto"/>
              <w:jc w:val="center"/>
            </w:pPr>
            <w:r w:rsidRPr="0037456B">
              <w:t>Date</w:t>
            </w:r>
          </w:p>
        </w:tc>
        <w:tc>
          <w:tcPr>
            <w:tcW w:w="3289" w:type="dxa"/>
            <w:shd w:val="clear" w:color="auto" w:fill="0F243E" w:themeFill="text2" w:themeFillShade="80"/>
          </w:tcPr>
          <w:p w:rsidR="004E0C94" w:rsidRPr="0037456B" w:rsidRDefault="004E0C94" w:rsidP="00257E60">
            <w:pPr>
              <w:spacing w:line="276" w:lineRule="auto"/>
              <w:jc w:val="center"/>
            </w:pPr>
            <w:r w:rsidRPr="0037456B">
              <w:t>Deliverables</w:t>
            </w:r>
          </w:p>
        </w:tc>
        <w:tc>
          <w:tcPr>
            <w:tcW w:w="1791" w:type="dxa"/>
            <w:shd w:val="clear" w:color="auto" w:fill="0F243E" w:themeFill="text2" w:themeFillShade="80"/>
          </w:tcPr>
          <w:p w:rsidR="004E0C94" w:rsidRPr="0037456B" w:rsidRDefault="004E0C94" w:rsidP="00257E60">
            <w:pPr>
              <w:spacing w:line="276" w:lineRule="auto"/>
              <w:jc w:val="center"/>
            </w:pPr>
            <w:r w:rsidRPr="0037456B">
              <w:t>Owner</w:t>
            </w:r>
          </w:p>
        </w:tc>
      </w:tr>
      <w:tr w:rsidR="004E0C94" w:rsidRPr="00734969" w:rsidTr="00896B96">
        <w:trPr>
          <w:jc w:val="center"/>
        </w:trPr>
        <w:tc>
          <w:tcPr>
            <w:tcW w:w="2471" w:type="dxa"/>
          </w:tcPr>
          <w:p w:rsidR="004E0C94" w:rsidRPr="0037456B" w:rsidRDefault="004E0C94" w:rsidP="00257E60">
            <w:pPr>
              <w:spacing w:line="276" w:lineRule="auto"/>
            </w:pPr>
            <w:r w:rsidRPr="0037456B">
              <w:t>Test Plan (This document)</w:t>
            </w:r>
          </w:p>
        </w:tc>
        <w:tc>
          <w:tcPr>
            <w:tcW w:w="1530" w:type="dxa"/>
          </w:tcPr>
          <w:p w:rsidR="004E0C94" w:rsidRPr="0037456B" w:rsidRDefault="00586B90" w:rsidP="00257E60">
            <w:pPr>
              <w:spacing w:line="276" w:lineRule="auto"/>
            </w:pPr>
            <w:r>
              <w:t>09</w:t>
            </w:r>
            <w:r w:rsidR="004E0C94" w:rsidRPr="0037456B">
              <w:t>/</w:t>
            </w:r>
            <w:r>
              <w:t>3</w:t>
            </w:r>
            <w:r w:rsidR="004E0C94" w:rsidRPr="0037456B">
              <w:t>0/201</w:t>
            </w:r>
            <w:r>
              <w:t>4</w:t>
            </w:r>
          </w:p>
        </w:tc>
        <w:tc>
          <w:tcPr>
            <w:tcW w:w="3289" w:type="dxa"/>
          </w:tcPr>
          <w:p w:rsidR="004E0C94" w:rsidRPr="0037456B" w:rsidRDefault="004E0C94" w:rsidP="00257E60">
            <w:pPr>
              <w:spacing w:line="276" w:lineRule="auto"/>
            </w:pPr>
            <w:r w:rsidRPr="0037456B">
              <w:t>Test Plan document</w:t>
            </w:r>
          </w:p>
        </w:tc>
        <w:tc>
          <w:tcPr>
            <w:tcW w:w="1791" w:type="dxa"/>
          </w:tcPr>
          <w:p w:rsidR="004E0C94" w:rsidRPr="0037456B" w:rsidRDefault="004E0C94" w:rsidP="00257E60">
            <w:pPr>
              <w:spacing w:line="276" w:lineRule="auto"/>
            </w:pPr>
            <w:r w:rsidRPr="0037456B">
              <w:t>Sunil Singh</w:t>
            </w:r>
          </w:p>
        </w:tc>
      </w:tr>
      <w:tr w:rsidR="004E0C94" w:rsidRPr="00734969" w:rsidTr="00896B96">
        <w:trPr>
          <w:jc w:val="center"/>
        </w:trPr>
        <w:tc>
          <w:tcPr>
            <w:tcW w:w="2471" w:type="dxa"/>
          </w:tcPr>
          <w:p w:rsidR="004E0C94" w:rsidRPr="0037456B" w:rsidRDefault="004E0C94" w:rsidP="00257E60">
            <w:pPr>
              <w:spacing w:line="276" w:lineRule="auto"/>
            </w:pPr>
            <w:r w:rsidRPr="0037456B">
              <w:t xml:space="preserve">Preview 1 </w:t>
            </w:r>
            <w:r w:rsidR="004F0CDC" w:rsidRPr="004F0CDC">
              <w:t>delivery</w:t>
            </w:r>
          </w:p>
        </w:tc>
        <w:tc>
          <w:tcPr>
            <w:tcW w:w="1530" w:type="dxa"/>
          </w:tcPr>
          <w:p w:rsidR="004E0C94" w:rsidRPr="0037456B" w:rsidRDefault="004E0C94" w:rsidP="00257E60">
            <w:pPr>
              <w:spacing w:line="276" w:lineRule="auto"/>
            </w:pPr>
          </w:p>
        </w:tc>
        <w:tc>
          <w:tcPr>
            <w:tcW w:w="3289" w:type="dxa"/>
          </w:tcPr>
          <w:p w:rsidR="004E0C94" w:rsidRPr="0037456B" w:rsidRDefault="00896B96" w:rsidP="00257E60">
            <w:pPr>
              <w:spacing w:line="276" w:lineRule="auto"/>
            </w:pPr>
            <w:r>
              <w:t xml:space="preserve">Test execution document, </w:t>
            </w:r>
            <w:r w:rsidR="004E0C94" w:rsidRPr="0037456B">
              <w:t>Defects report</w:t>
            </w:r>
          </w:p>
        </w:tc>
        <w:tc>
          <w:tcPr>
            <w:tcW w:w="1791" w:type="dxa"/>
          </w:tcPr>
          <w:p w:rsidR="004E0C94" w:rsidRPr="0037456B" w:rsidRDefault="004E0C94" w:rsidP="00257E60">
            <w:pPr>
              <w:spacing w:line="276" w:lineRule="auto"/>
            </w:pPr>
            <w:r w:rsidRPr="0037456B">
              <w:t>Sunil Singh</w:t>
            </w:r>
          </w:p>
        </w:tc>
      </w:tr>
      <w:tr w:rsidR="004E0C94" w:rsidRPr="00734969" w:rsidTr="00896B96">
        <w:trPr>
          <w:jc w:val="center"/>
        </w:trPr>
        <w:tc>
          <w:tcPr>
            <w:tcW w:w="2471" w:type="dxa"/>
          </w:tcPr>
          <w:p w:rsidR="004E0C94" w:rsidRPr="0037456B" w:rsidRDefault="004E0C94" w:rsidP="00257E60">
            <w:pPr>
              <w:spacing w:line="276" w:lineRule="auto"/>
            </w:pPr>
            <w:r w:rsidRPr="0037456B">
              <w:t xml:space="preserve">Preview 2 </w:t>
            </w:r>
            <w:r w:rsidR="004F0CDC" w:rsidRPr="004F0CDC">
              <w:t>delivery</w:t>
            </w:r>
          </w:p>
        </w:tc>
        <w:tc>
          <w:tcPr>
            <w:tcW w:w="1530" w:type="dxa"/>
          </w:tcPr>
          <w:p w:rsidR="004E0C94" w:rsidRPr="0037456B" w:rsidRDefault="004E0C94" w:rsidP="00257E60">
            <w:pPr>
              <w:spacing w:line="276" w:lineRule="auto"/>
            </w:pPr>
          </w:p>
        </w:tc>
        <w:tc>
          <w:tcPr>
            <w:tcW w:w="3289" w:type="dxa"/>
          </w:tcPr>
          <w:p w:rsidR="004E0C94" w:rsidRPr="0037456B" w:rsidRDefault="004E0C94" w:rsidP="00896B96">
            <w:pPr>
              <w:spacing w:line="276" w:lineRule="auto"/>
            </w:pPr>
            <w:r w:rsidRPr="0037456B">
              <w:t>Test execution document</w:t>
            </w:r>
            <w:r w:rsidR="00896B96">
              <w:t xml:space="preserve">, </w:t>
            </w:r>
            <w:r w:rsidRPr="0037456B">
              <w:t>Defects report</w:t>
            </w:r>
          </w:p>
        </w:tc>
        <w:tc>
          <w:tcPr>
            <w:tcW w:w="1791" w:type="dxa"/>
          </w:tcPr>
          <w:p w:rsidR="004E0C94" w:rsidRPr="0037456B" w:rsidRDefault="004E0C94" w:rsidP="00257E60">
            <w:pPr>
              <w:spacing w:line="276" w:lineRule="auto"/>
            </w:pPr>
            <w:r w:rsidRPr="0037456B">
              <w:t>Sunil Singh</w:t>
            </w:r>
          </w:p>
        </w:tc>
      </w:tr>
      <w:tr w:rsidR="004E0C94" w:rsidRPr="00734969" w:rsidTr="00896B96">
        <w:trPr>
          <w:jc w:val="center"/>
        </w:trPr>
        <w:tc>
          <w:tcPr>
            <w:tcW w:w="2471" w:type="dxa"/>
          </w:tcPr>
          <w:p w:rsidR="004E0C94" w:rsidRPr="0037456B" w:rsidRDefault="004E0C94" w:rsidP="00257E60">
            <w:pPr>
              <w:spacing w:line="276" w:lineRule="auto"/>
            </w:pPr>
            <w:r w:rsidRPr="0037456B">
              <w:t>Beta connector delivery</w:t>
            </w:r>
          </w:p>
        </w:tc>
        <w:tc>
          <w:tcPr>
            <w:tcW w:w="1530" w:type="dxa"/>
          </w:tcPr>
          <w:p w:rsidR="004E0C94" w:rsidRPr="0037456B" w:rsidRDefault="004E0C94" w:rsidP="00257E60">
            <w:pPr>
              <w:spacing w:line="276" w:lineRule="auto"/>
            </w:pPr>
          </w:p>
        </w:tc>
        <w:tc>
          <w:tcPr>
            <w:tcW w:w="3289" w:type="dxa"/>
          </w:tcPr>
          <w:p w:rsidR="004E0C94" w:rsidRPr="0037456B" w:rsidRDefault="00896B96" w:rsidP="00896B96">
            <w:pPr>
              <w:spacing w:line="276" w:lineRule="auto"/>
            </w:pPr>
            <w:r>
              <w:t xml:space="preserve">Test execution document, </w:t>
            </w:r>
            <w:r w:rsidR="004E0C94" w:rsidRPr="0037456B">
              <w:t>Defects report</w:t>
            </w:r>
            <w:r>
              <w:t xml:space="preserve">, </w:t>
            </w:r>
            <w:r w:rsidR="004E0C94" w:rsidRPr="0037456B">
              <w:t>Release notes</w:t>
            </w:r>
          </w:p>
        </w:tc>
        <w:tc>
          <w:tcPr>
            <w:tcW w:w="1791" w:type="dxa"/>
          </w:tcPr>
          <w:p w:rsidR="004E0C94" w:rsidRPr="0037456B" w:rsidRDefault="004E0C94" w:rsidP="00257E60">
            <w:pPr>
              <w:spacing w:line="276" w:lineRule="auto"/>
            </w:pPr>
            <w:r w:rsidRPr="0037456B">
              <w:t>Sunil Singh</w:t>
            </w:r>
          </w:p>
        </w:tc>
      </w:tr>
      <w:tr w:rsidR="004E0C94" w:rsidRPr="00734969" w:rsidTr="00896B96">
        <w:trPr>
          <w:jc w:val="center"/>
        </w:trPr>
        <w:tc>
          <w:tcPr>
            <w:tcW w:w="2471" w:type="dxa"/>
          </w:tcPr>
          <w:p w:rsidR="004E0C94" w:rsidRPr="0037456B" w:rsidRDefault="004E0C94" w:rsidP="00257E60">
            <w:pPr>
              <w:spacing w:line="276" w:lineRule="auto"/>
            </w:pPr>
            <w:r w:rsidRPr="0037456B">
              <w:t>Final delivery  acceptance</w:t>
            </w:r>
          </w:p>
        </w:tc>
        <w:tc>
          <w:tcPr>
            <w:tcW w:w="1530" w:type="dxa"/>
          </w:tcPr>
          <w:p w:rsidR="004E0C94" w:rsidRPr="0037456B" w:rsidRDefault="004E0C94" w:rsidP="00257E60">
            <w:pPr>
              <w:spacing w:line="276" w:lineRule="auto"/>
            </w:pPr>
          </w:p>
        </w:tc>
        <w:tc>
          <w:tcPr>
            <w:tcW w:w="3289" w:type="dxa"/>
          </w:tcPr>
          <w:p w:rsidR="004E0C94" w:rsidRPr="0037456B" w:rsidRDefault="004E0C94" w:rsidP="00896B96">
            <w:pPr>
              <w:spacing w:line="276" w:lineRule="auto"/>
            </w:pPr>
            <w:r w:rsidRPr="0037456B">
              <w:t>Test execution document</w:t>
            </w:r>
            <w:r w:rsidR="00896B96">
              <w:t xml:space="preserve">, </w:t>
            </w:r>
            <w:r w:rsidRPr="0037456B">
              <w:t>Defects report</w:t>
            </w:r>
            <w:r w:rsidR="00896B96">
              <w:t xml:space="preserve">, </w:t>
            </w:r>
            <w:r w:rsidRPr="0037456B">
              <w:t>Release notes</w:t>
            </w:r>
            <w:r w:rsidR="00896B96">
              <w:t xml:space="preserve">, </w:t>
            </w:r>
            <w:r w:rsidRPr="0037456B">
              <w:t xml:space="preserve">Updated Acceptance </w:t>
            </w:r>
            <w:r w:rsidRPr="0037456B">
              <w:lastRenderedPageBreak/>
              <w:t>checklist</w:t>
            </w:r>
          </w:p>
        </w:tc>
        <w:tc>
          <w:tcPr>
            <w:tcW w:w="1791" w:type="dxa"/>
          </w:tcPr>
          <w:p w:rsidR="004E0C94" w:rsidRPr="0037456B" w:rsidRDefault="004E0C94" w:rsidP="00257E60">
            <w:pPr>
              <w:spacing w:line="276" w:lineRule="auto"/>
            </w:pPr>
            <w:r w:rsidRPr="0037456B">
              <w:lastRenderedPageBreak/>
              <w:t>Sunil Singh</w:t>
            </w:r>
          </w:p>
        </w:tc>
      </w:tr>
    </w:tbl>
    <w:p w:rsidR="00247736" w:rsidRDefault="00247736" w:rsidP="002C218D">
      <w:pPr>
        <w:pStyle w:val="Heading1"/>
      </w:pPr>
      <w:bookmarkStart w:id="89" w:name="_Toc24795854"/>
      <w:bookmarkStart w:id="90" w:name="_Toc325537972"/>
      <w:bookmarkStart w:id="91" w:name="_Toc355619173"/>
      <w:bookmarkStart w:id="92" w:name="_Toc355623260"/>
      <w:bookmarkStart w:id="93" w:name="_Toc399876378"/>
      <w:r w:rsidRPr="00734969">
        <w:lastRenderedPageBreak/>
        <w:t>Test Execution Deliverables</w:t>
      </w:r>
      <w:bookmarkEnd w:id="89"/>
      <w:bookmarkEnd w:id="90"/>
      <w:bookmarkEnd w:id="91"/>
      <w:bookmarkEnd w:id="92"/>
      <w:bookmarkEnd w:id="93"/>
    </w:p>
    <w:p w:rsidR="006562B6" w:rsidRDefault="006562B6" w:rsidP="00257E60">
      <w:pPr>
        <w:spacing w:line="276" w:lineRule="auto"/>
      </w:pPr>
      <w:bookmarkStart w:id="94" w:name="_Toc329954074"/>
      <w:bookmarkStart w:id="95" w:name="_Toc329968599"/>
      <w:bookmarkStart w:id="96" w:name="_Toc330912596"/>
      <w:r w:rsidRPr="0078603A">
        <w:t xml:space="preserve">The following will be the deliverables by the </w:t>
      </w:r>
      <w:r w:rsidR="00CE4336">
        <w:t>test</w:t>
      </w:r>
      <w:r w:rsidRPr="0078603A">
        <w:t xml:space="preserve"> Team </w:t>
      </w:r>
      <w:r>
        <w:t>for the connector testing.</w:t>
      </w:r>
      <w:bookmarkEnd w:id="94"/>
      <w:bookmarkEnd w:id="95"/>
      <w:bookmarkEnd w:id="96"/>
    </w:p>
    <w:p w:rsidR="006562B6" w:rsidRPr="0078603A" w:rsidRDefault="006562B6" w:rsidP="00257E60">
      <w:pPr>
        <w:spacing w:line="276" w:lineRule="auto"/>
      </w:pPr>
    </w:p>
    <w:tbl>
      <w:tblPr>
        <w:tblStyle w:val="MediumShading1-Accent11"/>
        <w:tblW w:w="4606"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6840"/>
        <w:gridCol w:w="1981"/>
      </w:tblGrid>
      <w:tr w:rsidR="006562B6" w:rsidRPr="00FE0313" w:rsidTr="00E16206">
        <w:trPr>
          <w:cnfStyle w:val="100000000000"/>
        </w:trPr>
        <w:tc>
          <w:tcPr>
            <w:tcW w:w="3877" w:type="pct"/>
            <w:shd w:val="clear" w:color="auto" w:fill="548DD4" w:themeFill="text2" w:themeFillTint="99"/>
          </w:tcPr>
          <w:p w:rsidR="006562B6" w:rsidRPr="00184E49" w:rsidRDefault="006562B6" w:rsidP="00257E60">
            <w:pPr>
              <w:spacing w:line="276" w:lineRule="auto"/>
              <w:rPr>
                <w:rFonts w:ascii="Arial" w:eastAsiaTheme="minorHAnsi" w:hAnsi="Arial"/>
                <w:b w:val="0"/>
                <w:bCs w:val="0"/>
                <w:color w:val="auto"/>
              </w:rPr>
            </w:pPr>
            <w:r w:rsidRPr="00184E49">
              <w:rPr>
                <w:rFonts w:ascii="Arial" w:eastAsiaTheme="minorHAnsi" w:hAnsi="Arial"/>
                <w:b w:val="0"/>
                <w:bCs w:val="0"/>
                <w:color w:val="auto"/>
              </w:rPr>
              <w:t>Deliverable</w:t>
            </w:r>
          </w:p>
        </w:tc>
        <w:tc>
          <w:tcPr>
            <w:tcW w:w="1123" w:type="pct"/>
            <w:shd w:val="clear" w:color="auto" w:fill="548DD4" w:themeFill="text2" w:themeFillTint="99"/>
          </w:tcPr>
          <w:p w:rsidR="006562B6" w:rsidRPr="00184E49" w:rsidRDefault="006562B6" w:rsidP="00257E60">
            <w:pPr>
              <w:spacing w:line="276" w:lineRule="auto"/>
              <w:rPr>
                <w:rFonts w:ascii="Arial" w:eastAsiaTheme="minorHAnsi" w:hAnsi="Arial"/>
                <w:b w:val="0"/>
                <w:bCs w:val="0"/>
                <w:color w:val="auto"/>
              </w:rPr>
            </w:pPr>
            <w:r w:rsidRPr="00184E49">
              <w:rPr>
                <w:rFonts w:ascii="Arial" w:eastAsiaTheme="minorHAnsi" w:hAnsi="Arial"/>
                <w:b w:val="0"/>
                <w:bCs w:val="0"/>
                <w:color w:val="auto"/>
              </w:rPr>
              <w:t>Responsibility of</w:t>
            </w:r>
          </w:p>
        </w:tc>
      </w:tr>
      <w:tr w:rsidR="006562B6" w:rsidRPr="00FE0313" w:rsidTr="00E16206">
        <w:trPr>
          <w:trHeight w:val="400"/>
        </w:trPr>
        <w:tc>
          <w:tcPr>
            <w:tcW w:w="3877" w:type="pct"/>
          </w:tcPr>
          <w:p w:rsidR="006562B6" w:rsidRPr="00184E49" w:rsidRDefault="006562B6" w:rsidP="00257E60">
            <w:pPr>
              <w:spacing w:line="276" w:lineRule="auto"/>
              <w:rPr>
                <w:rFonts w:ascii="Arial" w:eastAsiaTheme="minorHAnsi" w:hAnsi="Arial"/>
              </w:rPr>
            </w:pPr>
            <w:r w:rsidRPr="00184E49">
              <w:rPr>
                <w:rFonts w:ascii="Arial" w:eastAsiaTheme="minorHAnsi" w:hAnsi="Arial"/>
              </w:rPr>
              <w:t>Test Plan. The Test Plan breaks functionality into logical areas (most often specified in the SOW Document). Once reviewed and amended, it must be approved and signed by all interested parties.</w:t>
            </w:r>
          </w:p>
        </w:tc>
        <w:tc>
          <w:tcPr>
            <w:tcW w:w="1123" w:type="pct"/>
          </w:tcPr>
          <w:p w:rsidR="006562B6" w:rsidRPr="00184E49" w:rsidRDefault="006562B6" w:rsidP="00257E60">
            <w:pPr>
              <w:spacing w:line="276" w:lineRule="auto"/>
              <w:rPr>
                <w:rFonts w:ascii="Arial" w:eastAsiaTheme="minorHAnsi" w:hAnsi="Arial"/>
              </w:rPr>
            </w:pPr>
            <w:r w:rsidRPr="00184E49">
              <w:rPr>
                <w:rFonts w:ascii="Arial" w:eastAsiaTheme="minorHAnsi" w:hAnsi="Arial"/>
              </w:rPr>
              <w:t>QA</w:t>
            </w:r>
          </w:p>
        </w:tc>
      </w:tr>
      <w:tr w:rsidR="006562B6" w:rsidRPr="00FE0313" w:rsidTr="00E16206">
        <w:trPr>
          <w:trHeight w:val="400"/>
        </w:trPr>
        <w:tc>
          <w:tcPr>
            <w:tcW w:w="3877" w:type="pct"/>
          </w:tcPr>
          <w:p w:rsidR="006562B6" w:rsidRPr="00184E49" w:rsidRDefault="006562B6" w:rsidP="00257E60">
            <w:pPr>
              <w:spacing w:line="276" w:lineRule="auto"/>
              <w:rPr>
                <w:rFonts w:ascii="Arial" w:eastAsiaTheme="minorHAnsi" w:hAnsi="Arial"/>
              </w:rPr>
            </w:pPr>
            <w:r w:rsidRPr="00184E49">
              <w:rPr>
                <w:rFonts w:ascii="Arial" w:eastAsiaTheme="minorHAnsi" w:hAnsi="Arial"/>
              </w:rPr>
              <w:t>Test Cases. Each test case includes the steps necessary to perform the test, expected results and contains (or refers to) any data needed to perform the test and to verify that it works.</w:t>
            </w:r>
          </w:p>
        </w:tc>
        <w:tc>
          <w:tcPr>
            <w:tcW w:w="1123" w:type="pct"/>
          </w:tcPr>
          <w:p w:rsidR="006562B6" w:rsidRPr="00184E49" w:rsidRDefault="006562B6" w:rsidP="00257E60">
            <w:pPr>
              <w:spacing w:line="276" w:lineRule="auto"/>
              <w:rPr>
                <w:rFonts w:ascii="Arial" w:eastAsiaTheme="minorHAnsi" w:hAnsi="Arial"/>
              </w:rPr>
            </w:pPr>
            <w:r w:rsidRPr="00184E49">
              <w:rPr>
                <w:rFonts w:ascii="Arial" w:eastAsiaTheme="minorHAnsi" w:hAnsi="Arial"/>
              </w:rPr>
              <w:t>QA</w:t>
            </w:r>
          </w:p>
        </w:tc>
      </w:tr>
      <w:tr w:rsidR="006562B6" w:rsidRPr="00FE0313" w:rsidTr="00E16206">
        <w:trPr>
          <w:trHeight w:val="400"/>
        </w:trPr>
        <w:tc>
          <w:tcPr>
            <w:tcW w:w="3877" w:type="pct"/>
          </w:tcPr>
          <w:p w:rsidR="006562B6" w:rsidRPr="00184E49" w:rsidRDefault="006562B6" w:rsidP="00257E60">
            <w:pPr>
              <w:spacing w:line="276" w:lineRule="auto"/>
              <w:rPr>
                <w:rFonts w:ascii="Arial" w:eastAsiaTheme="minorHAnsi" w:hAnsi="Arial"/>
              </w:rPr>
            </w:pPr>
            <w:r w:rsidRPr="00184E49">
              <w:rPr>
                <w:rFonts w:ascii="Arial" w:eastAsiaTheme="minorHAnsi" w:hAnsi="Arial"/>
              </w:rPr>
              <w:t>Final Test Summary Report. This report will identify the % complete of all tasks that should be due by that milestone, the tasks to be worked on in the next milestone, bug and test case metrics (once testing begins), and any issues or risks that need to be addressed.</w:t>
            </w:r>
          </w:p>
        </w:tc>
        <w:tc>
          <w:tcPr>
            <w:tcW w:w="1123" w:type="pct"/>
          </w:tcPr>
          <w:p w:rsidR="006562B6" w:rsidRPr="00184E49" w:rsidRDefault="006562B6" w:rsidP="00257E60">
            <w:pPr>
              <w:spacing w:line="276" w:lineRule="auto"/>
              <w:rPr>
                <w:rFonts w:ascii="Arial" w:eastAsiaTheme="minorHAnsi" w:hAnsi="Arial"/>
              </w:rPr>
            </w:pPr>
            <w:r w:rsidRPr="00184E49">
              <w:rPr>
                <w:rFonts w:ascii="Arial" w:eastAsiaTheme="minorHAnsi" w:hAnsi="Arial"/>
              </w:rPr>
              <w:t>QA</w:t>
            </w:r>
          </w:p>
        </w:tc>
      </w:tr>
      <w:tr w:rsidR="006562B6" w:rsidRPr="00FE0313" w:rsidTr="00E16206">
        <w:trPr>
          <w:trHeight w:val="400"/>
        </w:trPr>
        <w:tc>
          <w:tcPr>
            <w:tcW w:w="3877" w:type="pct"/>
          </w:tcPr>
          <w:p w:rsidR="006562B6" w:rsidRPr="00184E49" w:rsidRDefault="004F0CDC" w:rsidP="00257E60">
            <w:pPr>
              <w:spacing w:line="276" w:lineRule="auto"/>
              <w:rPr>
                <w:rFonts w:ascii="Arial" w:eastAsiaTheme="minorHAnsi" w:hAnsi="Arial"/>
              </w:rPr>
            </w:pPr>
            <w:r>
              <w:rPr>
                <w:rFonts w:ascii="Arial" w:eastAsiaTheme="minorHAnsi" w:hAnsi="Arial"/>
              </w:rPr>
              <w:t xml:space="preserve">Release Notes with every delivery of </w:t>
            </w:r>
            <w:proofErr w:type="spellStart"/>
            <w:r w:rsidR="00357025">
              <w:rPr>
                <w:rFonts w:ascii="Arial" w:eastAsiaTheme="minorHAnsi" w:hAnsi="Arial"/>
              </w:rPr>
              <w:t>Apprity</w:t>
            </w:r>
            <w:proofErr w:type="spellEnd"/>
            <w:r>
              <w:rPr>
                <w:rFonts w:ascii="Arial" w:eastAsiaTheme="minorHAnsi" w:hAnsi="Arial"/>
              </w:rPr>
              <w:t xml:space="preserve"> </w:t>
            </w:r>
            <w:proofErr w:type="spellStart"/>
            <w:r w:rsidR="00357025">
              <w:rPr>
                <w:rFonts w:ascii="Arial" w:eastAsiaTheme="minorHAnsi" w:hAnsi="Arial"/>
              </w:rPr>
              <w:t>GitHub</w:t>
            </w:r>
            <w:proofErr w:type="spellEnd"/>
            <w:r>
              <w:rPr>
                <w:rFonts w:ascii="Arial" w:eastAsiaTheme="minorHAnsi" w:hAnsi="Arial"/>
              </w:rPr>
              <w:t xml:space="preserve"> Connector. It will include r</w:t>
            </w:r>
            <w:r w:rsidR="008B51C3" w:rsidRPr="00184E49">
              <w:rPr>
                <w:rFonts w:ascii="Arial" w:eastAsiaTheme="minorHAnsi" w:hAnsi="Arial"/>
              </w:rPr>
              <w:t>elease features, known defect</w:t>
            </w:r>
            <w:r>
              <w:rPr>
                <w:rFonts w:ascii="Arial" w:eastAsiaTheme="minorHAnsi" w:hAnsi="Arial"/>
              </w:rPr>
              <w:t>s</w:t>
            </w:r>
            <w:r w:rsidR="008B51C3" w:rsidRPr="00184E49">
              <w:rPr>
                <w:rFonts w:ascii="Arial" w:eastAsiaTheme="minorHAnsi" w:hAnsi="Arial"/>
              </w:rPr>
              <w:t xml:space="preserve"> or limitation</w:t>
            </w:r>
            <w:r>
              <w:rPr>
                <w:rFonts w:ascii="Arial" w:eastAsiaTheme="minorHAnsi" w:hAnsi="Arial"/>
              </w:rPr>
              <w:t>s</w:t>
            </w:r>
            <w:r w:rsidR="008B51C3" w:rsidRPr="00184E49">
              <w:rPr>
                <w:rFonts w:ascii="Arial" w:eastAsiaTheme="minorHAnsi" w:hAnsi="Arial"/>
              </w:rPr>
              <w:t>.</w:t>
            </w:r>
          </w:p>
        </w:tc>
        <w:tc>
          <w:tcPr>
            <w:tcW w:w="1123" w:type="pct"/>
          </w:tcPr>
          <w:p w:rsidR="006562B6" w:rsidRPr="00184E49" w:rsidRDefault="006562B6" w:rsidP="00257E60">
            <w:pPr>
              <w:spacing w:line="276" w:lineRule="auto"/>
              <w:rPr>
                <w:rFonts w:ascii="Arial" w:eastAsiaTheme="minorHAnsi" w:hAnsi="Arial"/>
              </w:rPr>
            </w:pPr>
            <w:r w:rsidRPr="00184E49">
              <w:rPr>
                <w:rFonts w:ascii="Arial" w:eastAsiaTheme="minorHAnsi" w:hAnsi="Arial"/>
              </w:rPr>
              <w:t>QA</w:t>
            </w:r>
          </w:p>
        </w:tc>
      </w:tr>
      <w:tr w:rsidR="006562B6" w:rsidRPr="00FE0313" w:rsidTr="00E16206">
        <w:trPr>
          <w:trHeight w:val="400"/>
        </w:trPr>
        <w:tc>
          <w:tcPr>
            <w:tcW w:w="3877" w:type="pct"/>
          </w:tcPr>
          <w:p w:rsidR="006562B6" w:rsidRPr="00184E49" w:rsidRDefault="004E0C94" w:rsidP="00257E60">
            <w:pPr>
              <w:spacing w:line="276" w:lineRule="auto"/>
              <w:rPr>
                <w:rFonts w:ascii="Arial" w:eastAsiaTheme="minorHAnsi" w:hAnsi="Arial"/>
              </w:rPr>
            </w:pPr>
            <w:r w:rsidRPr="00184E49">
              <w:rPr>
                <w:rFonts w:ascii="Arial" w:eastAsiaTheme="minorHAnsi" w:hAnsi="Arial"/>
              </w:rPr>
              <w:t>Acceptance Checklist</w:t>
            </w:r>
            <w:r w:rsidR="006562B6" w:rsidRPr="00184E49">
              <w:rPr>
                <w:rFonts w:ascii="Arial" w:eastAsiaTheme="minorHAnsi" w:hAnsi="Arial"/>
              </w:rPr>
              <w:t xml:space="preserve"> Test case from acceptance checklist will be identified as UAT test cases and communicated to the client as part of deliverables.</w:t>
            </w:r>
          </w:p>
        </w:tc>
        <w:tc>
          <w:tcPr>
            <w:tcW w:w="1123" w:type="pct"/>
          </w:tcPr>
          <w:p w:rsidR="006562B6" w:rsidRPr="00184E49" w:rsidRDefault="006562B6" w:rsidP="00257E60">
            <w:pPr>
              <w:spacing w:line="276" w:lineRule="auto"/>
              <w:rPr>
                <w:rFonts w:ascii="Arial" w:eastAsiaTheme="minorHAnsi" w:hAnsi="Arial"/>
              </w:rPr>
            </w:pPr>
            <w:r w:rsidRPr="00184E49">
              <w:rPr>
                <w:rFonts w:ascii="Arial" w:eastAsiaTheme="minorHAnsi" w:hAnsi="Arial"/>
              </w:rPr>
              <w:t>QA</w:t>
            </w:r>
          </w:p>
        </w:tc>
      </w:tr>
    </w:tbl>
    <w:p w:rsidR="006562B6" w:rsidRDefault="006562B6" w:rsidP="00257E60">
      <w:pPr>
        <w:spacing w:line="276" w:lineRule="auto"/>
      </w:pPr>
    </w:p>
    <w:p w:rsidR="007C150D" w:rsidRDefault="007C150D" w:rsidP="00257E60">
      <w:pPr>
        <w:spacing w:line="276" w:lineRule="auto"/>
      </w:pPr>
      <w:r>
        <w:br w:type="page"/>
      </w:r>
    </w:p>
    <w:p w:rsidR="00520762" w:rsidRPr="00FE0313" w:rsidRDefault="00520762" w:rsidP="002C218D">
      <w:pPr>
        <w:pStyle w:val="Heading1"/>
      </w:pPr>
      <w:bookmarkStart w:id="97" w:name="_Toc343697353"/>
      <w:bookmarkStart w:id="98" w:name="_Toc399876379"/>
      <w:r w:rsidRPr="00FE0313">
        <w:lastRenderedPageBreak/>
        <w:t>Defect Management</w:t>
      </w:r>
      <w:bookmarkEnd w:id="97"/>
      <w:bookmarkEnd w:id="98"/>
    </w:p>
    <w:p w:rsidR="00520762" w:rsidRPr="00FE0313" w:rsidRDefault="00520762" w:rsidP="00257E60">
      <w:pPr>
        <w:pStyle w:val="Heading2"/>
        <w:spacing w:line="276" w:lineRule="auto"/>
      </w:pPr>
      <w:r>
        <w:t xml:space="preserve">  </w:t>
      </w:r>
      <w:bookmarkStart w:id="99" w:name="_Toc343697354"/>
      <w:bookmarkStart w:id="100" w:name="_Toc399876380"/>
      <w:r w:rsidRPr="00FE0313">
        <w:t>Defect Logging</w:t>
      </w:r>
      <w:bookmarkEnd w:id="99"/>
      <w:bookmarkEnd w:id="100"/>
    </w:p>
    <w:p w:rsidR="00520762" w:rsidRPr="0071111A" w:rsidRDefault="00520762" w:rsidP="00257E60">
      <w:pPr>
        <w:pStyle w:val="Heading4"/>
        <w:spacing w:line="276" w:lineRule="auto"/>
      </w:pPr>
      <w:bookmarkStart w:id="101" w:name="_Toc189287156"/>
      <w:bookmarkStart w:id="102" w:name="_Toc343697355"/>
      <w:bookmarkStart w:id="103" w:name="_Toc399876381"/>
      <w:r w:rsidRPr="0071111A">
        <w:t>Guidelines</w:t>
      </w:r>
      <w:bookmarkEnd w:id="101"/>
      <w:bookmarkEnd w:id="102"/>
      <w:bookmarkEnd w:id="103"/>
    </w:p>
    <w:p w:rsidR="00520762" w:rsidRPr="00311DB2" w:rsidRDefault="00520762" w:rsidP="009F737D">
      <w:pPr>
        <w:numPr>
          <w:ilvl w:val="0"/>
          <w:numId w:val="23"/>
        </w:numPr>
        <w:spacing w:after="120"/>
        <w:jc w:val="both"/>
      </w:pPr>
      <w:bookmarkStart w:id="104" w:name="_Toc189287158"/>
      <w:r w:rsidRPr="00311DB2">
        <w:t>Enter the exact reproducibility steps, where</w:t>
      </w:r>
      <w:r w:rsidR="00E87F5B">
        <w:t xml:space="preserve"> ever</w:t>
      </w:r>
      <w:r w:rsidRPr="00311DB2">
        <w:t xml:space="preserve"> possible.</w:t>
      </w:r>
    </w:p>
    <w:p w:rsidR="00520762" w:rsidRPr="00311DB2" w:rsidRDefault="00520762" w:rsidP="009F737D">
      <w:pPr>
        <w:numPr>
          <w:ilvl w:val="0"/>
          <w:numId w:val="23"/>
        </w:numPr>
        <w:spacing w:after="120"/>
        <w:jc w:val="both"/>
      </w:pPr>
      <w:r w:rsidRPr="00311DB2">
        <w:t>All details to be captured and communicated through the bug logged.</w:t>
      </w:r>
    </w:p>
    <w:p w:rsidR="00520762" w:rsidRPr="00311DB2" w:rsidRDefault="00520762" w:rsidP="009F737D">
      <w:pPr>
        <w:numPr>
          <w:ilvl w:val="0"/>
          <w:numId w:val="23"/>
        </w:numPr>
        <w:spacing w:after="120"/>
        <w:jc w:val="both"/>
      </w:pPr>
      <w:r>
        <w:t>If required activity log file to be attached with respective bug ID.</w:t>
      </w:r>
    </w:p>
    <w:p w:rsidR="00520762" w:rsidRPr="008F75B8" w:rsidRDefault="00520762" w:rsidP="00257E60">
      <w:pPr>
        <w:pStyle w:val="Heading4"/>
        <w:spacing w:line="276" w:lineRule="auto"/>
      </w:pPr>
      <w:r w:rsidRPr="008F75B8">
        <w:t xml:space="preserve">  </w:t>
      </w:r>
      <w:bookmarkStart w:id="105" w:name="_Toc343697356"/>
      <w:bookmarkStart w:id="106" w:name="_Toc399876382"/>
      <w:r w:rsidRPr="008F75B8">
        <w:t>Blocking</w:t>
      </w:r>
      <w:bookmarkEnd w:id="104"/>
      <w:bookmarkEnd w:id="105"/>
      <w:bookmarkEnd w:id="106"/>
    </w:p>
    <w:p w:rsidR="00520762" w:rsidRPr="008F75B8" w:rsidRDefault="00520762" w:rsidP="00257E60">
      <w:pPr>
        <w:spacing w:line="276" w:lineRule="auto"/>
        <w:ind w:left="1080"/>
        <w:rPr>
          <w:szCs w:val="24"/>
        </w:rPr>
      </w:pPr>
      <w:r w:rsidRPr="008F75B8">
        <w:rPr>
          <w:szCs w:val="24"/>
        </w:rPr>
        <w:t>If the bug significantly blocks testing then the bug should be marked as “</w:t>
      </w:r>
      <w:proofErr w:type="spellStart"/>
      <w:r w:rsidRPr="008F75B8">
        <w:rPr>
          <w:szCs w:val="24"/>
        </w:rPr>
        <w:t>Blocker_QA</w:t>
      </w:r>
      <w:proofErr w:type="spellEnd"/>
      <w:r w:rsidRPr="008F75B8">
        <w:rPr>
          <w:szCs w:val="24"/>
        </w:rPr>
        <w:t>”. It is important to capture this information since the testing track gets closed due to the blocking. These bugs would significantly impact the test schedule.</w:t>
      </w:r>
    </w:p>
    <w:p w:rsidR="00520762" w:rsidRPr="008F75B8" w:rsidRDefault="00520762" w:rsidP="00257E60">
      <w:pPr>
        <w:spacing w:line="276" w:lineRule="auto"/>
        <w:ind w:left="1080"/>
        <w:rPr>
          <w:szCs w:val="24"/>
        </w:rPr>
      </w:pPr>
      <w:r w:rsidRPr="008F75B8">
        <w:rPr>
          <w:szCs w:val="24"/>
        </w:rPr>
        <w:t xml:space="preserve">Once a bug has been marked as </w:t>
      </w:r>
      <w:proofErr w:type="spellStart"/>
      <w:r w:rsidRPr="008F75B8">
        <w:rPr>
          <w:szCs w:val="24"/>
        </w:rPr>
        <w:t>Blocker_QA</w:t>
      </w:r>
      <w:proofErr w:type="spellEnd"/>
      <w:r w:rsidRPr="008F75B8">
        <w:rPr>
          <w:szCs w:val="24"/>
        </w:rPr>
        <w:t xml:space="preserve"> – this value must not be removed unless it was added in error.</w:t>
      </w:r>
    </w:p>
    <w:p w:rsidR="00520762" w:rsidRPr="008F75B8" w:rsidRDefault="00520762" w:rsidP="00257E60">
      <w:pPr>
        <w:spacing w:line="276" w:lineRule="auto"/>
        <w:ind w:left="720" w:firstLine="360"/>
        <w:rPr>
          <w:szCs w:val="24"/>
        </w:rPr>
      </w:pPr>
      <w:r w:rsidRPr="008F75B8">
        <w:rPr>
          <w:szCs w:val="24"/>
        </w:rPr>
        <w:t>A bug is “</w:t>
      </w:r>
      <w:proofErr w:type="spellStart"/>
      <w:r w:rsidRPr="008F75B8">
        <w:rPr>
          <w:szCs w:val="24"/>
        </w:rPr>
        <w:t>Blocker_QA</w:t>
      </w:r>
      <w:proofErr w:type="spellEnd"/>
      <w:r w:rsidRPr="008F75B8">
        <w:rPr>
          <w:szCs w:val="24"/>
        </w:rPr>
        <w:t>” if:</w:t>
      </w:r>
    </w:p>
    <w:p w:rsidR="007E4735" w:rsidRPr="008F75B8" w:rsidRDefault="007E4735" w:rsidP="00257E60">
      <w:pPr>
        <w:spacing w:line="276" w:lineRule="auto"/>
        <w:ind w:left="720" w:firstLine="360"/>
        <w:rPr>
          <w:szCs w:val="24"/>
        </w:rPr>
      </w:pPr>
    </w:p>
    <w:p w:rsidR="00520762" w:rsidRPr="008F75B8" w:rsidRDefault="00520762" w:rsidP="009F737D">
      <w:pPr>
        <w:pStyle w:val="ListParagraph"/>
        <w:numPr>
          <w:ilvl w:val="0"/>
          <w:numId w:val="24"/>
        </w:numPr>
        <w:spacing w:after="120"/>
        <w:contextualSpacing w:val="0"/>
        <w:jc w:val="both"/>
        <w:rPr>
          <w:szCs w:val="24"/>
        </w:rPr>
      </w:pPr>
      <w:r w:rsidRPr="008F75B8">
        <w:rPr>
          <w:szCs w:val="24"/>
        </w:rPr>
        <w:t>It prevents further execution of test cases around a particular component or feature area.</w:t>
      </w:r>
    </w:p>
    <w:p w:rsidR="00520762" w:rsidRPr="008F75B8" w:rsidRDefault="00520762" w:rsidP="009F737D">
      <w:pPr>
        <w:pStyle w:val="ListParagraph"/>
        <w:numPr>
          <w:ilvl w:val="0"/>
          <w:numId w:val="24"/>
        </w:numPr>
        <w:spacing w:after="120"/>
        <w:contextualSpacing w:val="0"/>
        <w:jc w:val="both"/>
        <w:rPr>
          <w:szCs w:val="24"/>
        </w:rPr>
      </w:pPr>
      <w:r w:rsidRPr="008F75B8">
        <w:rPr>
          <w:szCs w:val="24"/>
        </w:rPr>
        <w:t>It prevents deployment of the solution or a feature of the solution.</w:t>
      </w:r>
    </w:p>
    <w:p w:rsidR="00DD009C" w:rsidRPr="002951E6" w:rsidRDefault="00520762" w:rsidP="009F737D">
      <w:pPr>
        <w:pStyle w:val="ListParagraph"/>
        <w:numPr>
          <w:ilvl w:val="0"/>
          <w:numId w:val="24"/>
        </w:numPr>
        <w:spacing w:after="120"/>
        <w:contextualSpacing w:val="0"/>
        <w:jc w:val="both"/>
        <w:rPr>
          <w:sz w:val="22"/>
        </w:rPr>
      </w:pPr>
      <w:r w:rsidRPr="002951E6">
        <w:rPr>
          <w:szCs w:val="24"/>
        </w:rPr>
        <w:t>In the case of documentation, the instructions are so incorrect as to be impossible to follow or workaround safely without potentially harming a deployment. This is particularly important during the final integration test pass.</w:t>
      </w:r>
    </w:p>
    <w:p w:rsidR="00520762" w:rsidRPr="008F75B8" w:rsidRDefault="00520762" w:rsidP="00257E60">
      <w:pPr>
        <w:pStyle w:val="Heading4"/>
        <w:spacing w:line="276" w:lineRule="auto"/>
      </w:pPr>
      <w:bookmarkStart w:id="107" w:name="_Toc189287159"/>
      <w:r w:rsidRPr="008F75B8">
        <w:t xml:space="preserve">  </w:t>
      </w:r>
      <w:bookmarkStart w:id="108" w:name="_Toc343697357"/>
      <w:bookmarkStart w:id="109" w:name="_Toc399876383"/>
      <w:r w:rsidRPr="008F75B8">
        <w:t>Severity</w:t>
      </w:r>
      <w:bookmarkEnd w:id="107"/>
      <w:bookmarkEnd w:id="108"/>
      <w:bookmarkEnd w:id="109"/>
    </w:p>
    <w:p w:rsidR="00520762" w:rsidRPr="008F75B8" w:rsidRDefault="00520762" w:rsidP="00257E60">
      <w:pPr>
        <w:spacing w:line="276" w:lineRule="auto"/>
        <w:ind w:left="360" w:firstLine="720"/>
        <w:rPr>
          <w:rFonts w:cs="Arial"/>
          <w:szCs w:val="24"/>
        </w:rPr>
      </w:pPr>
      <w:r w:rsidRPr="008F75B8">
        <w:rPr>
          <w:rFonts w:cs="Arial"/>
          <w:szCs w:val="24"/>
        </w:rPr>
        <w:t>Severity of the bug will be assigned as per the table below:</w:t>
      </w:r>
    </w:p>
    <w:p w:rsidR="00520762" w:rsidRPr="008F75B8" w:rsidRDefault="00520762" w:rsidP="00257E60">
      <w:pPr>
        <w:spacing w:line="276" w:lineRule="auto"/>
        <w:rPr>
          <w:rFonts w:cs="Arial"/>
          <w:szCs w:val="24"/>
        </w:rPr>
      </w:pPr>
    </w:p>
    <w:tbl>
      <w:tblPr>
        <w:tblStyle w:val="MediumShading2-Accent11"/>
        <w:tblW w:w="4339"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1497"/>
        <w:gridCol w:w="6813"/>
      </w:tblGrid>
      <w:tr w:rsidR="00520762" w:rsidRPr="008F75B8" w:rsidTr="00520762">
        <w:trPr>
          <w:cnfStyle w:val="100000000000"/>
        </w:trPr>
        <w:tc>
          <w:tcPr>
            <w:tcW w:w="897" w:type="pct"/>
            <w:shd w:val="clear" w:color="auto" w:fill="548DD4" w:themeFill="text2" w:themeFillTint="99"/>
          </w:tcPr>
          <w:p w:rsidR="00520762" w:rsidRPr="00447851" w:rsidRDefault="00520762" w:rsidP="00257E60">
            <w:pPr>
              <w:spacing w:line="276" w:lineRule="auto"/>
              <w:rPr>
                <w:rFonts w:ascii="Arial" w:eastAsiaTheme="minorHAnsi" w:hAnsi="Arial"/>
                <w:b w:val="0"/>
                <w:bCs w:val="0"/>
                <w:color w:val="auto"/>
                <w:szCs w:val="24"/>
              </w:rPr>
            </w:pPr>
            <w:r w:rsidRPr="00447851">
              <w:rPr>
                <w:rFonts w:ascii="Arial" w:eastAsiaTheme="minorHAnsi" w:hAnsi="Arial"/>
                <w:b w:val="0"/>
                <w:bCs w:val="0"/>
                <w:color w:val="auto"/>
                <w:szCs w:val="24"/>
              </w:rPr>
              <w:t>Severity</w:t>
            </w:r>
          </w:p>
        </w:tc>
        <w:tc>
          <w:tcPr>
            <w:tcW w:w="4103" w:type="pct"/>
            <w:shd w:val="clear" w:color="auto" w:fill="548DD4" w:themeFill="text2" w:themeFillTint="99"/>
          </w:tcPr>
          <w:p w:rsidR="00520762" w:rsidRPr="00447851" w:rsidRDefault="00520762" w:rsidP="00257E60">
            <w:pPr>
              <w:spacing w:line="276" w:lineRule="auto"/>
              <w:rPr>
                <w:rFonts w:ascii="Arial" w:eastAsiaTheme="minorHAnsi" w:hAnsi="Arial"/>
                <w:b w:val="0"/>
                <w:bCs w:val="0"/>
                <w:color w:val="auto"/>
                <w:szCs w:val="24"/>
              </w:rPr>
            </w:pPr>
            <w:r w:rsidRPr="00447851">
              <w:rPr>
                <w:rFonts w:ascii="Arial" w:eastAsiaTheme="minorHAnsi" w:hAnsi="Arial"/>
                <w:b w:val="0"/>
                <w:bCs w:val="0"/>
                <w:color w:val="auto"/>
                <w:szCs w:val="24"/>
              </w:rPr>
              <w:t>Description</w:t>
            </w:r>
          </w:p>
        </w:tc>
      </w:tr>
      <w:tr w:rsidR="00520762" w:rsidRPr="008F75B8" w:rsidTr="00520762">
        <w:trPr>
          <w:trHeight w:val="400"/>
        </w:trPr>
        <w:tc>
          <w:tcPr>
            <w:tcW w:w="897" w:type="pct"/>
          </w:tcPr>
          <w:p w:rsidR="00520762" w:rsidRPr="00447851" w:rsidRDefault="00520762" w:rsidP="00257E60">
            <w:pPr>
              <w:spacing w:line="276" w:lineRule="auto"/>
              <w:rPr>
                <w:rFonts w:ascii="Arial" w:eastAsiaTheme="minorHAnsi" w:hAnsi="Arial"/>
                <w:szCs w:val="24"/>
              </w:rPr>
            </w:pPr>
            <w:proofErr w:type="spellStart"/>
            <w:r w:rsidRPr="00447851">
              <w:rPr>
                <w:rFonts w:ascii="Arial" w:eastAsiaTheme="minorHAnsi" w:hAnsi="Arial"/>
                <w:szCs w:val="24"/>
              </w:rPr>
              <w:t>Blocker_QA</w:t>
            </w:r>
            <w:proofErr w:type="spellEnd"/>
          </w:p>
        </w:tc>
        <w:tc>
          <w:tcPr>
            <w:tcW w:w="4103" w:type="pct"/>
          </w:tcPr>
          <w:p w:rsidR="00520762" w:rsidRPr="00447851" w:rsidRDefault="00520762" w:rsidP="00257E60">
            <w:pPr>
              <w:spacing w:line="276" w:lineRule="auto"/>
              <w:rPr>
                <w:rFonts w:ascii="Arial" w:eastAsiaTheme="minorHAnsi" w:hAnsi="Arial"/>
                <w:szCs w:val="24"/>
              </w:rPr>
            </w:pPr>
            <w:r w:rsidRPr="00447851">
              <w:rPr>
                <w:rFonts w:ascii="Arial" w:eastAsiaTheme="minorHAnsi" w:hAnsi="Arial"/>
                <w:szCs w:val="24"/>
              </w:rPr>
              <w:t>Fatal error, crash, blocking issue.</w:t>
            </w:r>
          </w:p>
        </w:tc>
      </w:tr>
      <w:tr w:rsidR="00520762" w:rsidRPr="008F75B8" w:rsidTr="00520762">
        <w:trPr>
          <w:trHeight w:val="400"/>
        </w:trPr>
        <w:tc>
          <w:tcPr>
            <w:tcW w:w="897" w:type="pct"/>
          </w:tcPr>
          <w:p w:rsidR="00520762" w:rsidRPr="00447851" w:rsidRDefault="00520762" w:rsidP="00257E60">
            <w:pPr>
              <w:spacing w:line="276" w:lineRule="auto"/>
              <w:rPr>
                <w:rFonts w:ascii="Arial" w:eastAsiaTheme="minorHAnsi" w:hAnsi="Arial"/>
                <w:szCs w:val="24"/>
              </w:rPr>
            </w:pPr>
            <w:r w:rsidRPr="00447851">
              <w:rPr>
                <w:rFonts w:ascii="Arial" w:eastAsiaTheme="minorHAnsi" w:hAnsi="Arial"/>
                <w:szCs w:val="24"/>
              </w:rPr>
              <w:t>Critical</w:t>
            </w:r>
          </w:p>
        </w:tc>
        <w:tc>
          <w:tcPr>
            <w:tcW w:w="4103" w:type="pct"/>
          </w:tcPr>
          <w:p w:rsidR="00520762" w:rsidRPr="00447851" w:rsidRDefault="00520762" w:rsidP="00257E60">
            <w:pPr>
              <w:spacing w:line="276" w:lineRule="auto"/>
              <w:rPr>
                <w:rFonts w:ascii="Arial" w:eastAsiaTheme="minorHAnsi" w:hAnsi="Arial"/>
                <w:szCs w:val="24"/>
              </w:rPr>
            </w:pPr>
            <w:r w:rsidRPr="00447851">
              <w:rPr>
                <w:rFonts w:ascii="Arial" w:eastAsiaTheme="minorHAnsi" w:hAnsi="Arial"/>
                <w:szCs w:val="24"/>
              </w:rPr>
              <w:t>Non-fatal error, still some major functionality has failed.</w:t>
            </w:r>
          </w:p>
        </w:tc>
      </w:tr>
      <w:tr w:rsidR="00520762" w:rsidRPr="008F75B8" w:rsidTr="00520762">
        <w:trPr>
          <w:trHeight w:val="400"/>
        </w:trPr>
        <w:tc>
          <w:tcPr>
            <w:tcW w:w="897" w:type="pct"/>
          </w:tcPr>
          <w:p w:rsidR="00520762" w:rsidRPr="00447851" w:rsidRDefault="00520762" w:rsidP="00257E60">
            <w:pPr>
              <w:spacing w:line="276" w:lineRule="auto"/>
              <w:rPr>
                <w:rFonts w:ascii="Arial" w:eastAsiaTheme="minorHAnsi" w:hAnsi="Arial"/>
                <w:szCs w:val="24"/>
              </w:rPr>
            </w:pPr>
            <w:r w:rsidRPr="00447851">
              <w:rPr>
                <w:rFonts w:ascii="Arial" w:eastAsiaTheme="minorHAnsi" w:hAnsi="Arial"/>
                <w:szCs w:val="24"/>
              </w:rPr>
              <w:t xml:space="preserve">Major </w:t>
            </w:r>
          </w:p>
        </w:tc>
        <w:tc>
          <w:tcPr>
            <w:tcW w:w="4103" w:type="pct"/>
          </w:tcPr>
          <w:p w:rsidR="00520762" w:rsidRPr="00447851" w:rsidRDefault="00520762" w:rsidP="00257E60">
            <w:pPr>
              <w:spacing w:line="276" w:lineRule="auto"/>
              <w:rPr>
                <w:rFonts w:ascii="Arial" w:eastAsiaTheme="minorHAnsi" w:hAnsi="Arial"/>
                <w:szCs w:val="24"/>
              </w:rPr>
            </w:pPr>
            <w:r w:rsidRPr="00447851">
              <w:rPr>
                <w:rFonts w:ascii="Arial" w:eastAsiaTheme="minorHAnsi" w:hAnsi="Arial"/>
                <w:szCs w:val="24"/>
              </w:rPr>
              <w:t>Part of the functionality failed.</w:t>
            </w:r>
          </w:p>
        </w:tc>
      </w:tr>
      <w:tr w:rsidR="00520762" w:rsidRPr="008F75B8" w:rsidTr="00520762">
        <w:trPr>
          <w:trHeight w:val="400"/>
        </w:trPr>
        <w:tc>
          <w:tcPr>
            <w:tcW w:w="897" w:type="pct"/>
          </w:tcPr>
          <w:p w:rsidR="00520762" w:rsidRPr="00447851" w:rsidRDefault="00520762" w:rsidP="00257E60">
            <w:pPr>
              <w:spacing w:line="276" w:lineRule="auto"/>
              <w:rPr>
                <w:rFonts w:ascii="Arial" w:eastAsiaTheme="minorHAnsi" w:hAnsi="Arial"/>
                <w:szCs w:val="24"/>
              </w:rPr>
            </w:pPr>
            <w:r w:rsidRPr="00447851">
              <w:rPr>
                <w:rFonts w:ascii="Arial" w:eastAsiaTheme="minorHAnsi" w:hAnsi="Arial"/>
                <w:szCs w:val="24"/>
              </w:rPr>
              <w:t xml:space="preserve">Minor </w:t>
            </w:r>
          </w:p>
        </w:tc>
        <w:tc>
          <w:tcPr>
            <w:tcW w:w="4103" w:type="pct"/>
          </w:tcPr>
          <w:p w:rsidR="00520762" w:rsidRPr="00447851" w:rsidRDefault="00520762" w:rsidP="00257E60">
            <w:pPr>
              <w:spacing w:line="276" w:lineRule="auto"/>
              <w:rPr>
                <w:rFonts w:ascii="Arial" w:eastAsiaTheme="minorHAnsi" w:hAnsi="Arial"/>
                <w:szCs w:val="24"/>
              </w:rPr>
            </w:pPr>
            <w:r w:rsidRPr="00447851">
              <w:rPr>
                <w:rFonts w:ascii="Arial" w:eastAsiaTheme="minorHAnsi" w:hAnsi="Arial"/>
                <w:szCs w:val="24"/>
              </w:rPr>
              <w:t>UI, customization, configuration related issues.</w:t>
            </w:r>
          </w:p>
        </w:tc>
      </w:tr>
    </w:tbl>
    <w:p w:rsidR="000E2052" w:rsidRDefault="000E2052" w:rsidP="000E2052">
      <w:pPr>
        <w:pStyle w:val="Heading4"/>
        <w:numPr>
          <w:ilvl w:val="0"/>
          <w:numId w:val="0"/>
        </w:numPr>
        <w:spacing w:line="276" w:lineRule="auto"/>
        <w:ind w:left="1080"/>
      </w:pPr>
      <w:bookmarkStart w:id="110" w:name="_Toc189287160"/>
    </w:p>
    <w:p w:rsidR="000E2052" w:rsidRDefault="000E2052" w:rsidP="000E2052">
      <w:pPr>
        <w:rPr>
          <w:rFonts w:eastAsiaTheme="majorEastAsia" w:cstheme="majorBidi"/>
          <w:color w:val="055988"/>
          <w:sz w:val="28"/>
          <w:szCs w:val="28"/>
        </w:rPr>
      </w:pPr>
      <w:r>
        <w:br w:type="page"/>
      </w:r>
    </w:p>
    <w:p w:rsidR="00520762" w:rsidRPr="008F75B8" w:rsidRDefault="00520762" w:rsidP="00257E60">
      <w:pPr>
        <w:pStyle w:val="Heading4"/>
        <w:spacing w:line="276" w:lineRule="auto"/>
      </w:pPr>
      <w:r w:rsidRPr="008F75B8">
        <w:lastRenderedPageBreak/>
        <w:t xml:space="preserve">  </w:t>
      </w:r>
      <w:bookmarkStart w:id="111" w:name="_Toc343697358"/>
      <w:bookmarkStart w:id="112" w:name="_Toc399876384"/>
      <w:r w:rsidRPr="008F75B8">
        <w:t>Priority</w:t>
      </w:r>
      <w:bookmarkEnd w:id="110"/>
      <w:bookmarkEnd w:id="111"/>
      <w:bookmarkEnd w:id="112"/>
    </w:p>
    <w:p w:rsidR="00520762" w:rsidRPr="008F75B8" w:rsidRDefault="00520762" w:rsidP="00257E60">
      <w:pPr>
        <w:spacing w:line="276" w:lineRule="auto"/>
        <w:ind w:left="360" w:firstLine="720"/>
        <w:rPr>
          <w:rFonts w:cs="Arial"/>
          <w:szCs w:val="24"/>
        </w:rPr>
      </w:pPr>
      <w:r w:rsidRPr="008F75B8">
        <w:rPr>
          <w:rFonts w:cs="Arial"/>
          <w:szCs w:val="24"/>
        </w:rPr>
        <w:t xml:space="preserve">Priority of the bugs will be assigned during the bug review meetings. </w:t>
      </w:r>
    </w:p>
    <w:p w:rsidR="00520762" w:rsidRPr="008F75B8" w:rsidRDefault="00520762" w:rsidP="00257E60">
      <w:pPr>
        <w:spacing w:line="276" w:lineRule="auto"/>
        <w:rPr>
          <w:rFonts w:cs="Arial"/>
          <w:szCs w:val="24"/>
        </w:rPr>
      </w:pPr>
    </w:p>
    <w:tbl>
      <w:tblPr>
        <w:tblStyle w:val="LightList-Accent11"/>
        <w:tblW w:w="4339"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1698"/>
        <w:gridCol w:w="6612"/>
      </w:tblGrid>
      <w:tr w:rsidR="00520762" w:rsidRPr="008F75B8" w:rsidTr="00520762">
        <w:trPr>
          <w:cnfStyle w:val="100000000000"/>
        </w:trPr>
        <w:tc>
          <w:tcPr>
            <w:tcW w:w="898" w:type="pct"/>
            <w:shd w:val="clear" w:color="auto" w:fill="548DD4" w:themeFill="text2" w:themeFillTint="99"/>
          </w:tcPr>
          <w:p w:rsidR="00520762" w:rsidRPr="008F75B8" w:rsidRDefault="00520762" w:rsidP="00257E60">
            <w:pPr>
              <w:spacing w:line="276" w:lineRule="auto"/>
              <w:rPr>
                <w:rFonts w:cs="Arial"/>
                <w:b w:val="0"/>
                <w:bCs w:val="0"/>
                <w:szCs w:val="24"/>
              </w:rPr>
            </w:pPr>
            <w:r w:rsidRPr="008F75B8">
              <w:rPr>
                <w:rFonts w:cs="Arial"/>
                <w:szCs w:val="24"/>
              </w:rPr>
              <w:t>Priority</w:t>
            </w:r>
          </w:p>
        </w:tc>
        <w:tc>
          <w:tcPr>
            <w:tcW w:w="4102" w:type="pct"/>
            <w:shd w:val="clear" w:color="auto" w:fill="548DD4" w:themeFill="text2" w:themeFillTint="99"/>
          </w:tcPr>
          <w:p w:rsidR="00520762" w:rsidRPr="008F75B8" w:rsidRDefault="00520762" w:rsidP="00257E60">
            <w:pPr>
              <w:spacing w:line="276" w:lineRule="auto"/>
              <w:rPr>
                <w:rFonts w:cs="Arial"/>
                <w:b w:val="0"/>
                <w:bCs w:val="0"/>
                <w:szCs w:val="24"/>
              </w:rPr>
            </w:pPr>
            <w:r w:rsidRPr="008F75B8">
              <w:rPr>
                <w:rFonts w:cs="Arial"/>
                <w:szCs w:val="24"/>
              </w:rPr>
              <w:t>Description</w:t>
            </w:r>
          </w:p>
        </w:tc>
      </w:tr>
      <w:tr w:rsidR="00520762" w:rsidRPr="008F75B8" w:rsidTr="00520762">
        <w:trPr>
          <w:trHeight w:val="400"/>
        </w:trPr>
        <w:tc>
          <w:tcPr>
            <w:tcW w:w="898" w:type="pct"/>
          </w:tcPr>
          <w:p w:rsidR="00520762" w:rsidRPr="00447851" w:rsidRDefault="00BE36AC" w:rsidP="00257E60">
            <w:pPr>
              <w:spacing w:line="276" w:lineRule="auto"/>
              <w:rPr>
                <w:szCs w:val="24"/>
              </w:rPr>
            </w:pPr>
            <w:r>
              <w:rPr>
                <w:szCs w:val="24"/>
              </w:rPr>
              <w:t>P0</w:t>
            </w:r>
            <w:r w:rsidR="00BE1A0B">
              <w:rPr>
                <w:szCs w:val="24"/>
              </w:rPr>
              <w:t>*</w:t>
            </w:r>
            <w:r w:rsidR="00520762" w:rsidRPr="00447851">
              <w:rPr>
                <w:szCs w:val="24"/>
              </w:rPr>
              <w:t xml:space="preserve"> – Critical</w:t>
            </w:r>
          </w:p>
        </w:tc>
        <w:tc>
          <w:tcPr>
            <w:tcW w:w="4102" w:type="pct"/>
          </w:tcPr>
          <w:p w:rsidR="00520762" w:rsidRPr="00447851" w:rsidRDefault="00520762" w:rsidP="00257E60">
            <w:pPr>
              <w:spacing w:line="276" w:lineRule="auto"/>
              <w:rPr>
                <w:szCs w:val="24"/>
              </w:rPr>
            </w:pPr>
            <w:r w:rsidRPr="00447851">
              <w:rPr>
                <w:szCs w:val="24"/>
              </w:rPr>
              <w:t>Either all or more than one requirement are affected and it is MUST to fix them (need a patch/new build ASAP, can’t wait for next build).</w:t>
            </w:r>
          </w:p>
        </w:tc>
      </w:tr>
      <w:tr w:rsidR="00520762" w:rsidRPr="008F75B8" w:rsidTr="00520762">
        <w:trPr>
          <w:trHeight w:val="400"/>
        </w:trPr>
        <w:tc>
          <w:tcPr>
            <w:tcW w:w="898" w:type="pct"/>
          </w:tcPr>
          <w:p w:rsidR="00520762" w:rsidRPr="00447851" w:rsidRDefault="00BE36AC" w:rsidP="00257E60">
            <w:pPr>
              <w:spacing w:line="276" w:lineRule="auto"/>
              <w:rPr>
                <w:szCs w:val="24"/>
              </w:rPr>
            </w:pPr>
            <w:r>
              <w:rPr>
                <w:szCs w:val="24"/>
              </w:rPr>
              <w:t>P1</w:t>
            </w:r>
            <w:r w:rsidR="00520762" w:rsidRPr="00447851">
              <w:rPr>
                <w:szCs w:val="24"/>
              </w:rPr>
              <w:t xml:space="preserve"> – High</w:t>
            </w:r>
          </w:p>
        </w:tc>
        <w:tc>
          <w:tcPr>
            <w:tcW w:w="4102" w:type="pct"/>
          </w:tcPr>
          <w:p w:rsidR="00520762" w:rsidRPr="00447851" w:rsidRDefault="00520762" w:rsidP="00257E60">
            <w:pPr>
              <w:spacing w:line="276" w:lineRule="auto"/>
              <w:rPr>
                <w:szCs w:val="24"/>
              </w:rPr>
            </w:pPr>
            <w:r w:rsidRPr="00447851">
              <w:rPr>
                <w:szCs w:val="24"/>
              </w:rPr>
              <w:t>One of the major functionality/requirement is affected and MUST to fix them.</w:t>
            </w:r>
          </w:p>
        </w:tc>
      </w:tr>
      <w:tr w:rsidR="00520762" w:rsidRPr="008F75B8" w:rsidTr="00520762">
        <w:trPr>
          <w:trHeight w:val="400"/>
        </w:trPr>
        <w:tc>
          <w:tcPr>
            <w:tcW w:w="898" w:type="pct"/>
          </w:tcPr>
          <w:p w:rsidR="00520762" w:rsidRPr="00447851" w:rsidRDefault="00BE36AC" w:rsidP="00257E60">
            <w:pPr>
              <w:spacing w:line="276" w:lineRule="auto"/>
              <w:rPr>
                <w:szCs w:val="24"/>
              </w:rPr>
            </w:pPr>
            <w:r>
              <w:rPr>
                <w:szCs w:val="24"/>
              </w:rPr>
              <w:t>P2</w:t>
            </w:r>
            <w:r w:rsidR="00520762" w:rsidRPr="00447851">
              <w:rPr>
                <w:szCs w:val="24"/>
              </w:rPr>
              <w:t xml:space="preserve"> – Medium</w:t>
            </w:r>
          </w:p>
        </w:tc>
        <w:tc>
          <w:tcPr>
            <w:tcW w:w="4102" w:type="pct"/>
          </w:tcPr>
          <w:p w:rsidR="00520762" w:rsidRPr="00447851" w:rsidRDefault="00520762" w:rsidP="00257E60">
            <w:pPr>
              <w:spacing w:line="276" w:lineRule="auto"/>
              <w:rPr>
                <w:szCs w:val="24"/>
              </w:rPr>
            </w:pPr>
            <w:r w:rsidRPr="00447851">
              <w:rPr>
                <w:szCs w:val="24"/>
              </w:rPr>
              <w:t>Part of functionality/requirement is affected (there is possible work around).</w:t>
            </w:r>
          </w:p>
        </w:tc>
      </w:tr>
      <w:tr w:rsidR="00520762" w:rsidRPr="008F75B8" w:rsidTr="00520762">
        <w:trPr>
          <w:trHeight w:val="400"/>
        </w:trPr>
        <w:tc>
          <w:tcPr>
            <w:tcW w:w="898" w:type="pct"/>
          </w:tcPr>
          <w:p w:rsidR="00520762" w:rsidRPr="00447851" w:rsidRDefault="00BE36AC" w:rsidP="00257E60">
            <w:pPr>
              <w:spacing w:line="276" w:lineRule="auto"/>
              <w:rPr>
                <w:szCs w:val="24"/>
              </w:rPr>
            </w:pPr>
            <w:r>
              <w:rPr>
                <w:szCs w:val="24"/>
              </w:rPr>
              <w:t>P3</w:t>
            </w:r>
            <w:r w:rsidR="00520762" w:rsidRPr="00447851">
              <w:rPr>
                <w:szCs w:val="24"/>
              </w:rPr>
              <w:t xml:space="preserve"> – Low</w:t>
            </w:r>
          </w:p>
        </w:tc>
        <w:tc>
          <w:tcPr>
            <w:tcW w:w="4102" w:type="pct"/>
          </w:tcPr>
          <w:p w:rsidR="00520762" w:rsidRPr="00447851" w:rsidRDefault="00520762" w:rsidP="00257E60">
            <w:pPr>
              <w:spacing w:line="276" w:lineRule="auto"/>
              <w:rPr>
                <w:szCs w:val="24"/>
              </w:rPr>
            </w:pPr>
            <w:r w:rsidRPr="00447851">
              <w:rPr>
                <w:szCs w:val="24"/>
              </w:rPr>
              <w:t>Nice to have.</w:t>
            </w:r>
          </w:p>
        </w:tc>
      </w:tr>
      <w:tr w:rsidR="00520762" w:rsidRPr="008F75B8" w:rsidTr="00520762">
        <w:trPr>
          <w:trHeight w:val="400"/>
        </w:trPr>
        <w:tc>
          <w:tcPr>
            <w:tcW w:w="898" w:type="pct"/>
          </w:tcPr>
          <w:p w:rsidR="00520762" w:rsidRPr="00447851" w:rsidRDefault="00BE36AC" w:rsidP="00257E60">
            <w:pPr>
              <w:spacing w:line="276" w:lineRule="auto"/>
              <w:rPr>
                <w:szCs w:val="24"/>
              </w:rPr>
            </w:pPr>
            <w:r>
              <w:rPr>
                <w:szCs w:val="24"/>
              </w:rPr>
              <w:t>P4</w:t>
            </w:r>
            <w:r w:rsidR="00520762" w:rsidRPr="00447851">
              <w:rPr>
                <w:szCs w:val="24"/>
              </w:rPr>
              <w:t>– Enhancement</w:t>
            </w:r>
          </w:p>
        </w:tc>
        <w:tc>
          <w:tcPr>
            <w:tcW w:w="4102" w:type="pct"/>
          </w:tcPr>
          <w:p w:rsidR="00520762" w:rsidRPr="00447851" w:rsidRDefault="00520762" w:rsidP="00257E60">
            <w:pPr>
              <w:spacing w:line="276" w:lineRule="auto"/>
              <w:rPr>
                <w:szCs w:val="24"/>
              </w:rPr>
            </w:pPr>
            <w:r w:rsidRPr="00447851">
              <w:rPr>
                <w:szCs w:val="24"/>
              </w:rPr>
              <w:t>Any enhancement or suggestions based on usability.</w:t>
            </w:r>
          </w:p>
        </w:tc>
      </w:tr>
    </w:tbl>
    <w:p w:rsidR="007C150D" w:rsidRPr="00391474" w:rsidRDefault="007C150D" w:rsidP="00257E60">
      <w:pPr>
        <w:spacing w:line="276" w:lineRule="auto"/>
        <w:ind w:left="720"/>
      </w:pPr>
      <w:bookmarkStart w:id="113" w:name="_Toc343697359"/>
    </w:p>
    <w:p w:rsidR="00520762" w:rsidRPr="0071111A" w:rsidRDefault="00520762" w:rsidP="00257E60">
      <w:pPr>
        <w:pStyle w:val="Heading4"/>
        <w:spacing w:line="276" w:lineRule="auto"/>
      </w:pPr>
      <w:bookmarkStart w:id="114" w:name="_Toc399876385"/>
      <w:r w:rsidRPr="0071111A">
        <w:t>Defect Resolution</w:t>
      </w:r>
      <w:bookmarkStart w:id="115" w:name="_Toc189287162"/>
      <w:bookmarkStart w:id="116" w:name="_Toc219800160"/>
      <w:bookmarkEnd w:id="113"/>
      <w:bookmarkEnd w:id="114"/>
    </w:p>
    <w:p w:rsidR="00520762" w:rsidRPr="00311DB2" w:rsidRDefault="00520762" w:rsidP="00257E60">
      <w:pPr>
        <w:spacing w:line="276" w:lineRule="auto"/>
        <w:ind w:left="1080"/>
      </w:pPr>
      <w:r w:rsidRPr="00311DB2">
        <w:t>The defects would be fixed as per the priorities identified. Build with the fixed defect</w:t>
      </w:r>
      <w:r w:rsidR="005B3C80">
        <w:t>s</w:t>
      </w:r>
      <w:r w:rsidRPr="00311DB2">
        <w:t xml:space="preserve"> will be installed on </w:t>
      </w:r>
      <w:r w:rsidR="00D63E76">
        <w:t>test</w:t>
      </w:r>
      <w:r w:rsidR="00D63E76" w:rsidRPr="00311DB2">
        <w:t xml:space="preserve"> </w:t>
      </w:r>
      <w:r w:rsidRPr="00311DB2">
        <w:t>environment.</w:t>
      </w:r>
      <w:r>
        <w:t xml:space="preserve"> </w:t>
      </w:r>
      <w:r w:rsidR="00D63E76">
        <w:t>Testing</w:t>
      </w:r>
      <w:r w:rsidR="00D63E76" w:rsidRPr="00311DB2">
        <w:t xml:space="preserve"> </w:t>
      </w:r>
      <w:r w:rsidRPr="00311DB2">
        <w:t xml:space="preserve">team will </w:t>
      </w:r>
      <w:r w:rsidR="00D63E76">
        <w:t>verify</w:t>
      </w:r>
      <w:r w:rsidR="00D63E76" w:rsidRPr="00311DB2">
        <w:t xml:space="preserve"> </w:t>
      </w:r>
      <w:r w:rsidRPr="00311DB2">
        <w:t>the fixed defect</w:t>
      </w:r>
      <w:r>
        <w:t>s</w:t>
      </w:r>
      <w:r w:rsidRPr="00311DB2">
        <w:t>.</w:t>
      </w:r>
      <w:bookmarkEnd w:id="115"/>
      <w:bookmarkEnd w:id="116"/>
    </w:p>
    <w:p w:rsidR="00520762" w:rsidRDefault="00520762" w:rsidP="00257E60">
      <w:pPr>
        <w:spacing w:line="276" w:lineRule="auto"/>
        <w:ind w:left="1080"/>
      </w:pPr>
    </w:p>
    <w:p w:rsidR="00247736" w:rsidRDefault="00247736" w:rsidP="002C218D">
      <w:pPr>
        <w:pStyle w:val="Heading1"/>
      </w:pPr>
      <w:bookmarkStart w:id="117" w:name="_Toc24795855"/>
      <w:bookmarkStart w:id="118" w:name="_Toc325537973"/>
      <w:bookmarkStart w:id="119" w:name="_Toc399876386"/>
      <w:r w:rsidRPr="00734969">
        <w:t xml:space="preserve">Test </w:t>
      </w:r>
      <w:bookmarkEnd w:id="117"/>
      <w:r w:rsidRPr="00734969">
        <w:t>reporting</w:t>
      </w:r>
      <w:bookmarkEnd w:id="118"/>
      <w:bookmarkEnd w:id="119"/>
    </w:p>
    <w:p w:rsidR="00247736" w:rsidRDefault="00247736" w:rsidP="00257E60">
      <w:pPr>
        <w:pStyle w:val="Heading2"/>
        <w:spacing w:line="276" w:lineRule="auto"/>
      </w:pPr>
      <w:bookmarkStart w:id="120" w:name="_Toc24795856"/>
      <w:bookmarkStart w:id="121" w:name="_Toc325537974"/>
      <w:bookmarkStart w:id="122" w:name="_Toc399876387"/>
      <w:r w:rsidRPr="00734969">
        <w:t>Test Logs</w:t>
      </w:r>
      <w:bookmarkEnd w:id="120"/>
      <w:bookmarkEnd w:id="121"/>
      <w:bookmarkEnd w:id="122"/>
    </w:p>
    <w:p w:rsidR="00520762" w:rsidRDefault="00520762" w:rsidP="00257E60">
      <w:pPr>
        <w:spacing w:line="276" w:lineRule="auto"/>
        <w:ind w:left="1440"/>
      </w:pPr>
      <w:r>
        <w:t>Results will be logged on an ongoing basis as test cases are executed to ensure up to date reporting.</w:t>
      </w:r>
    </w:p>
    <w:p w:rsidR="00602F4F" w:rsidRDefault="00520762" w:rsidP="00257E60">
      <w:pPr>
        <w:spacing w:line="276" w:lineRule="auto"/>
        <w:ind w:left="1440"/>
      </w:pPr>
      <w:r>
        <w:t xml:space="preserve">Test results will be entered manually after completion of each test run (as all tests in phases are manual) in an excel sheet which will include </w:t>
      </w:r>
      <w:r w:rsidR="00602F4F">
        <w:t xml:space="preserve">Test ID, </w:t>
      </w:r>
      <w:proofErr w:type="spellStart"/>
      <w:r w:rsidR="00602F4F">
        <w:t>Req</w:t>
      </w:r>
      <w:proofErr w:type="spellEnd"/>
      <w:r w:rsidR="00602F4F">
        <w:t xml:space="preserve"> No, Title, Date,</w:t>
      </w:r>
      <w:r w:rsidR="00C051FC">
        <w:t xml:space="preserve"> </w:t>
      </w:r>
      <w:r w:rsidR="00602F4F">
        <w:t>Version, Category, Priority, Test Pre-Requisites, Steps To Execute Test, Expected Results to Verify Test, Status, Bugs,</w:t>
      </w:r>
      <w:r w:rsidR="00AD011F">
        <w:t xml:space="preserve"> </w:t>
      </w:r>
      <w:r w:rsidR="00602F4F">
        <w:t>Comments.</w:t>
      </w:r>
    </w:p>
    <w:p w:rsidR="00247736" w:rsidRDefault="00247736" w:rsidP="00257E60">
      <w:pPr>
        <w:pStyle w:val="Heading2"/>
        <w:spacing w:line="276" w:lineRule="auto"/>
      </w:pPr>
      <w:bookmarkStart w:id="123" w:name="_Toc24795857"/>
      <w:bookmarkStart w:id="124" w:name="_Toc325537975"/>
      <w:bookmarkStart w:id="125" w:name="_Toc399876388"/>
      <w:r w:rsidRPr="00734969">
        <w:t>Defect Reports</w:t>
      </w:r>
      <w:bookmarkEnd w:id="123"/>
      <w:bookmarkEnd w:id="124"/>
      <w:bookmarkEnd w:id="125"/>
    </w:p>
    <w:p w:rsidR="00311F52" w:rsidRDefault="000D441C" w:rsidP="00257E60">
      <w:pPr>
        <w:spacing w:line="276" w:lineRule="auto"/>
        <w:ind w:left="1440"/>
      </w:pPr>
      <w:r>
        <w:t>JIRA</w:t>
      </w:r>
      <w:r w:rsidR="00311F52">
        <w:t xml:space="preserve"> will be used for Defect Tracking.</w:t>
      </w:r>
    </w:p>
    <w:p w:rsidR="00311F52" w:rsidRDefault="00311F52" w:rsidP="00257E60">
      <w:pPr>
        <w:spacing w:line="276" w:lineRule="auto"/>
        <w:ind w:left="1440"/>
      </w:pPr>
      <w:r>
        <w:t>Detailed steps will be updated in this doc. Please refer below snapshot for more details.</w:t>
      </w:r>
    </w:p>
    <w:p w:rsidR="000D441C" w:rsidRPr="000D441C" w:rsidRDefault="000D441C" w:rsidP="00257E60">
      <w:pPr>
        <w:spacing w:line="276" w:lineRule="auto"/>
        <w:ind w:left="1440"/>
        <w:rPr>
          <w:color w:val="FF0000"/>
        </w:rPr>
      </w:pPr>
      <w:r w:rsidRPr="000D441C">
        <w:rPr>
          <w:color w:val="FF0000"/>
        </w:rPr>
        <w:t>TBD</w:t>
      </w:r>
    </w:p>
    <w:p w:rsidR="00247736" w:rsidRDefault="00247736" w:rsidP="00257E60">
      <w:pPr>
        <w:pStyle w:val="Heading2"/>
        <w:spacing w:line="276" w:lineRule="auto"/>
      </w:pPr>
      <w:bookmarkStart w:id="126" w:name="_Toc325537976"/>
      <w:bookmarkStart w:id="127" w:name="_Toc399876389"/>
      <w:r>
        <w:lastRenderedPageBreak/>
        <w:t xml:space="preserve">Test Summary </w:t>
      </w:r>
      <w:r w:rsidRPr="00734969">
        <w:t>Reports</w:t>
      </w:r>
      <w:bookmarkEnd w:id="126"/>
      <w:bookmarkEnd w:id="127"/>
    </w:p>
    <w:p w:rsidR="001F65EC" w:rsidRDefault="000C5E45" w:rsidP="00257E60">
      <w:pPr>
        <w:spacing w:line="276" w:lineRule="auto"/>
        <w:ind w:left="1440"/>
      </w:pPr>
      <w:r>
        <w:t xml:space="preserve">This report will contain </w:t>
      </w:r>
      <w:r w:rsidR="00805A43">
        <w:t>the test execution log file in .</w:t>
      </w:r>
      <w:proofErr w:type="spellStart"/>
      <w:r w:rsidR="00805A43">
        <w:t>xls</w:t>
      </w:r>
      <w:proofErr w:type="spellEnd"/>
      <w:r w:rsidR="00805A43">
        <w:t xml:space="preserve"> format including </w:t>
      </w:r>
      <w:r w:rsidR="006364E5">
        <w:t xml:space="preserve">completion report based on </w:t>
      </w:r>
      <w:r w:rsidR="00805A43">
        <w:t xml:space="preserve">individual </w:t>
      </w:r>
      <w:r w:rsidR="006364E5">
        <w:t>Test</w:t>
      </w:r>
      <w:r w:rsidR="00805A43">
        <w:t xml:space="preserve"> </w:t>
      </w:r>
      <w:r w:rsidR="006364E5">
        <w:t xml:space="preserve">Run cycle. </w:t>
      </w:r>
    </w:p>
    <w:p w:rsidR="005E136D" w:rsidRDefault="005E136D" w:rsidP="002C218D">
      <w:pPr>
        <w:pStyle w:val="Heading1"/>
      </w:pPr>
      <w:bookmarkStart w:id="128" w:name="_Toc399876390"/>
      <w:r>
        <w:t>A</w:t>
      </w:r>
      <w:r w:rsidRPr="00F77936">
        <w:t>ssumptions and constraints</w:t>
      </w:r>
      <w:bookmarkEnd w:id="128"/>
    </w:p>
    <w:p w:rsidR="00583F87" w:rsidRDefault="00583F87" w:rsidP="00583F87">
      <w:pPr>
        <w:pStyle w:val="ListParagraph"/>
        <w:numPr>
          <w:ilvl w:val="0"/>
          <w:numId w:val="36"/>
        </w:numPr>
        <w:spacing w:line="276" w:lineRule="auto"/>
      </w:pPr>
      <w:r>
        <w:t xml:space="preserve">Connector will monitor Cloud </w:t>
      </w:r>
      <w:proofErr w:type="spellStart"/>
      <w:r>
        <w:t>GitHub</w:t>
      </w:r>
      <w:proofErr w:type="spellEnd"/>
      <w:r>
        <w:t xml:space="preserve"> private repositories</w:t>
      </w:r>
    </w:p>
    <w:p w:rsidR="00583F87" w:rsidRDefault="00583F87" w:rsidP="00583F87">
      <w:pPr>
        <w:pStyle w:val="ListParagraph"/>
        <w:numPr>
          <w:ilvl w:val="0"/>
          <w:numId w:val="36"/>
        </w:numPr>
        <w:spacing w:line="276" w:lineRule="auto"/>
      </w:pPr>
      <w:proofErr w:type="spellStart"/>
      <w:r>
        <w:t>GitHub</w:t>
      </w:r>
      <w:proofErr w:type="spellEnd"/>
      <w:r>
        <w:t xml:space="preserve"> provides APIs necessary for monitoring activities listed earlier</w:t>
      </w:r>
    </w:p>
    <w:p w:rsidR="00583F87" w:rsidRDefault="00583F87" w:rsidP="00583F87">
      <w:pPr>
        <w:pStyle w:val="ListParagraph"/>
        <w:numPr>
          <w:ilvl w:val="0"/>
          <w:numId w:val="36"/>
        </w:numPr>
        <w:spacing w:line="276" w:lineRule="auto"/>
      </w:pPr>
      <w:r>
        <w:t xml:space="preserve">Connector will be using </w:t>
      </w:r>
      <w:proofErr w:type="spellStart"/>
      <w:r>
        <w:t>GitHub</w:t>
      </w:r>
      <w:proofErr w:type="spellEnd"/>
      <w:r>
        <w:t xml:space="preserve"> API v3, JDK v1.7.0_02, </w:t>
      </w:r>
      <w:proofErr w:type="spellStart"/>
      <w:r>
        <w:t>jsoup</w:t>
      </w:r>
      <w:proofErr w:type="spellEnd"/>
      <w:r>
        <w:t xml:space="preserve"> 1.7.3, </w:t>
      </w:r>
      <w:proofErr w:type="spellStart"/>
      <w:r>
        <w:t>DataStax</w:t>
      </w:r>
      <w:proofErr w:type="spellEnd"/>
      <w:r>
        <w:t xml:space="preserve"> 4.5.1.</w:t>
      </w:r>
    </w:p>
    <w:p w:rsidR="00583F87" w:rsidRDefault="00583F87" w:rsidP="00583F87">
      <w:pPr>
        <w:pStyle w:val="ListParagraph"/>
        <w:numPr>
          <w:ilvl w:val="0"/>
          <w:numId w:val="36"/>
        </w:numPr>
        <w:spacing w:line="276" w:lineRule="auto"/>
      </w:pPr>
      <w:r>
        <w:t xml:space="preserve">No write back to </w:t>
      </w:r>
      <w:proofErr w:type="spellStart"/>
      <w:r>
        <w:t>GitHub</w:t>
      </w:r>
      <w:proofErr w:type="spellEnd"/>
      <w:r>
        <w:t xml:space="preserve"> is considered.</w:t>
      </w:r>
    </w:p>
    <w:p w:rsidR="00583F87" w:rsidRDefault="00583F87" w:rsidP="00583F87">
      <w:pPr>
        <w:pStyle w:val="ListParagraph"/>
        <w:numPr>
          <w:ilvl w:val="0"/>
          <w:numId w:val="36"/>
        </w:numPr>
        <w:spacing w:line="276" w:lineRule="auto"/>
      </w:pPr>
      <w:proofErr w:type="spellStart"/>
      <w:r>
        <w:t>Apprity</w:t>
      </w:r>
      <w:proofErr w:type="spellEnd"/>
      <w:r>
        <w:t xml:space="preserve"> will confirm on the list of activities to be monitored.</w:t>
      </w:r>
    </w:p>
    <w:p w:rsidR="00583F87" w:rsidRDefault="00583F87" w:rsidP="00583F87">
      <w:pPr>
        <w:pStyle w:val="ListParagraph"/>
        <w:numPr>
          <w:ilvl w:val="0"/>
          <w:numId w:val="36"/>
        </w:numPr>
        <w:spacing w:line="276" w:lineRule="auto"/>
      </w:pPr>
      <w:r>
        <w:t xml:space="preserve">Members from current </w:t>
      </w:r>
      <w:proofErr w:type="spellStart"/>
      <w:r>
        <w:t>Apprity</w:t>
      </w:r>
      <w:proofErr w:type="spellEnd"/>
      <w:r>
        <w:t xml:space="preserve"> team at Persistent will help from </w:t>
      </w:r>
      <w:proofErr w:type="spellStart"/>
      <w:r>
        <w:t>Apprity</w:t>
      </w:r>
      <w:proofErr w:type="spellEnd"/>
      <w:r>
        <w:t xml:space="preserve"> integration perspective.</w:t>
      </w:r>
    </w:p>
    <w:p w:rsidR="00583F87" w:rsidRDefault="00583F87" w:rsidP="00583F87">
      <w:pPr>
        <w:pStyle w:val="ListParagraph"/>
        <w:numPr>
          <w:ilvl w:val="0"/>
          <w:numId w:val="36"/>
        </w:numPr>
        <w:spacing w:line="276" w:lineRule="auto"/>
      </w:pPr>
      <w:r>
        <w:t>Unknowns, if any that would affect the timelines would be addressed in version 2.0.</w:t>
      </w:r>
    </w:p>
    <w:p w:rsidR="00583F87" w:rsidRDefault="00583F87" w:rsidP="00583F87">
      <w:pPr>
        <w:pStyle w:val="ListParagraph"/>
        <w:numPr>
          <w:ilvl w:val="0"/>
          <w:numId w:val="36"/>
        </w:numPr>
        <w:spacing w:line="276" w:lineRule="auto"/>
      </w:pPr>
      <w:r>
        <w:t>Test Automation is out of scope.</w:t>
      </w:r>
    </w:p>
    <w:p w:rsidR="00583F87" w:rsidRDefault="00583F87" w:rsidP="00583F87">
      <w:pPr>
        <w:pStyle w:val="ListParagraph"/>
        <w:numPr>
          <w:ilvl w:val="0"/>
          <w:numId w:val="36"/>
        </w:numPr>
        <w:spacing w:line="276" w:lineRule="auto"/>
      </w:pPr>
      <w:r>
        <w:t xml:space="preserve">Performance testing to be done only for data retrieval from </w:t>
      </w:r>
      <w:proofErr w:type="spellStart"/>
      <w:r>
        <w:t>GitHub</w:t>
      </w:r>
      <w:proofErr w:type="spellEnd"/>
      <w:r>
        <w:t>.</w:t>
      </w:r>
    </w:p>
    <w:p w:rsidR="00583F87" w:rsidRDefault="00583F87" w:rsidP="00583F87">
      <w:pPr>
        <w:pStyle w:val="ListParagraph"/>
        <w:numPr>
          <w:ilvl w:val="0"/>
          <w:numId w:val="36"/>
        </w:numPr>
        <w:spacing w:line="276" w:lineRule="auto"/>
      </w:pPr>
      <w:r>
        <w:t>Connector performance and scalability will be achieved on best-effort basis. Any specific performance tuning requirements will be out of scope for this engagement.</w:t>
      </w:r>
    </w:p>
    <w:p w:rsidR="00583F87" w:rsidRDefault="00583F87" w:rsidP="00583F87">
      <w:pPr>
        <w:pStyle w:val="ListParagraph"/>
        <w:numPr>
          <w:ilvl w:val="0"/>
          <w:numId w:val="36"/>
        </w:numPr>
        <w:spacing w:line="276" w:lineRule="auto"/>
      </w:pPr>
      <w:r>
        <w:t>Limitations</w:t>
      </w:r>
    </w:p>
    <w:p w:rsidR="00583F87" w:rsidRDefault="00583F87" w:rsidP="00583F87">
      <w:pPr>
        <w:pStyle w:val="ListParagraph"/>
        <w:numPr>
          <w:ilvl w:val="1"/>
          <w:numId w:val="36"/>
        </w:numPr>
        <w:spacing w:line="276" w:lineRule="auto"/>
      </w:pPr>
      <w:proofErr w:type="spellStart"/>
      <w:r>
        <w:t>GitHub</w:t>
      </w:r>
      <w:proofErr w:type="spellEnd"/>
      <w:r>
        <w:t xml:space="preserve"> does not provide APIs for the following:</w:t>
      </w:r>
    </w:p>
    <w:p w:rsidR="00583F87" w:rsidRDefault="00583F87" w:rsidP="00583F87">
      <w:pPr>
        <w:pStyle w:val="ListParagraph"/>
        <w:numPr>
          <w:ilvl w:val="2"/>
          <w:numId w:val="36"/>
        </w:numPr>
        <w:spacing w:line="276" w:lineRule="auto"/>
      </w:pPr>
      <w:r>
        <w:t xml:space="preserve">Network / session monitoring. There is no way for organization admin to get user’s login information </w:t>
      </w:r>
    </w:p>
    <w:p w:rsidR="00583F87" w:rsidRDefault="00583F87" w:rsidP="00583F87">
      <w:pPr>
        <w:pStyle w:val="ListParagraph"/>
        <w:numPr>
          <w:ilvl w:val="2"/>
          <w:numId w:val="36"/>
        </w:numPr>
        <w:spacing w:line="276" w:lineRule="auto"/>
      </w:pPr>
      <w:r>
        <w:t>Password policy – there is no way to set or monitor password policies</w:t>
      </w:r>
    </w:p>
    <w:p w:rsidR="00583F87" w:rsidRDefault="00583F87" w:rsidP="00583F87">
      <w:pPr>
        <w:pStyle w:val="ListParagraph"/>
        <w:numPr>
          <w:ilvl w:val="2"/>
          <w:numId w:val="36"/>
        </w:numPr>
        <w:spacing w:line="276" w:lineRule="auto"/>
      </w:pPr>
      <w:r>
        <w:t>Download of Audit logs</w:t>
      </w:r>
    </w:p>
    <w:p w:rsidR="004A4877" w:rsidRDefault="00583F87" w:rsidP="00583F87">
      <w:pPr>
        <w:pStyle w:val="ListParagraph"/>
        <w:numPr>
          <w:ilvl w:val="1"/>
          <w:numId w:val="36"/>
        </w:numPr>
        <w:spacing w:line="276" w:lineRule="auto"/>
      </w:pPr>
      <w:r>
        <w:t>The audit logs page does not log the time an event occurred. It displays only the date when the event occurred. This could be restricting on the analytics pattern matching.</w:t>
      </w:r>
    </w:p>
    <w:p w:rsidR="00583F87" w:rsidRDefault="004A4877" w:rsidP="004A4877">
      <w:r>
        <w:br w:type="page"/>
      </w:r>
    </w:p>
    <w:p w:rsidR="008F75B8" w:rsidRDefault="008F75B8" w:rsidP="002C218D">
      <w:pPr>
        <w:pStyle w:val="Heading1"/>
      </w:pPr>
      <w:bookmarkStart w:id="129" w:name="_Toc343697362"/>
      <w:bookmarkStart w:id="130" w:name="_Toc399876391"/>
      <w:r>
        <w:lastRenderedPageBreak/>
        <w:t>Risks and mitigation</w:t>
      </w:r>
      <w:bookmarkEnd w:id="129"/>
      <w:bookmarkEnd w:id="130"/>
    </w:p>
    <w:p w:rsidR="008F75B8" w:rsidRDefault="008F75B8" w:rsidP="00257E60">
      <w:pPr>
        <w:spacing w:line="276" w:lineRule="auto"/>
        <w:ind w:left="360"/>
        <w:rPr>
          <w:szCs w:val="24"/>
        </w:rPr>
      </w:pPr>
      <w:r w:rsidRPr="008F75B8">
        <w:rPr>
          <w:szCs w:val="24"/>
        </w:rPr>
        <w:t>Following are the identified risk and mitigation plan that may impact testing schedule and execution.</w:t>
      </w:r>
    </w:p>
    <w:p w:rsidR="008F75B8" w:rsidRPr="008F75B8" w:rsidRDefault="008F75B8" w:rsidP="00257E60">
      <w:pPr>
        <w:spacing w:line="276" w:lineRule="auto"/>
        <w:rPr>
          <w:szCs w:val="24"/>
        </w:rPr>
      </w:pPr>
    </w:p>
    <w:tbl>
      <w:tblPr>
        <w:tblStyle w:val="TableGrid"/>
        <w:tblW w:w="8280" w:type="dxa"/>
        <w:tblInd w:w="560" w:type="dxa"/>
        <w:tblLook w:val="04A0"/>
      </w:tblPr>
      <w:tblGrid>
        <w:gridCol w:w="4140"/>
        <w:gridCol w:w="4140"/>
      </w:tblGrid>
      <w:tr w:rsidR="008F75B8" w:rsidRPr="008F75B8" w:rsidTr="00CF4D15">
        <w:tc>
          <w:tcPr>
            <w:tcW w:w="4140" w:type="dxa"/>
            <w:shd w:val="clear" w:color="auto" w:fill="548DD4" w:themeFill="text2" w:themeFillTint="99"/>
          </w:tcPr>
          <w:p w:rsidR="008F75B8" w:rsidRPr="00BB19CB" w:rsidRDefault="008F75B8" w:rsidP="00257E60">
            <w:pPr>
              <w:pStyle w:val="ListParagraph"/>
              <w:autoSpaceDE w:val="0"/>
              <w:autoSpaceDN w:val="0"/>
              <w:adjustRightInd w:val="0"/>
              <w:spacing w:line="276" w:lineRule="auto"/>
              <w:ind w:left="0"/>
              <w:rPr>
                <w:b/>
                <w:bCs/>
                <w:szCs w:val="24"/>
              </w:rPr>
            </w:pPr>
            <w:r w:rsidRPr="00BB19CB">
              <w:rPr>
                <w:b/>
                <w:bCs/>
                <w:szCs w:val="24"/>
              </w:rPr>
              <w:t xml:space="preserve">Risk </w:t>
            </w:r>
          </w:p>
        </w:tc>
        <w:tc>
          <w:tcPr>
            <w:tcW w:w="4140" w:type="dxa"/>
            <w:shd w:val="clear" w:color="auto" w:fill="548DD4" w:themeFill="text2" w:themeFillTint="99"/>
          </w:tcPr>
          <w:p w:rsidR="008F75B8" w:rsidRPr="00BB19CB" w:rsidRDefault="008F75B8" w:rsidP="00257E60">
            <w:pPr>
              <w:pStyle w:val="ListParagraph"/>
              <w:autoSpaceDE w:val="0"/>
              <w:autoSpaceDN w:val="0"/>
              <w:adjustRightInd w:val="0"/>
              <w:spacing w:line="276" w:lineRule="auto"/>
              <w:ind w:left="0"/>
              <w:rPr>
                <w:b/>
                <w:bCs/>
                <w:szCs w:val="24"/>
              </w:rPr>
            </w:pPr>
            <w:r w:rsidRPr="00BB19CB">
              <w:rPr>
                <w:b/>
                <w:bCs/>
                <w:szCs w:val="24"/>
              </w:rPr>
              <w:t>Mitigation</w:t>
            </w:r>
          </w:p>
        </w:tc>
      </w:tr>
      <w:tr w:rsidR="008F75B8" w:rsidRPr="008F75B8" w:rsidTr="00CF4D15">
        <w:tc>
          <w:tcPr>
            <w:tcW w:w="4140" w:type="dxa"/>
          </w:tcPr>
          <w:p w:rsidR="008F75B8" w:rsidRPr="002951E6" w:rsidRDefault="008F75B8" w:rsidP="00257E60">
            <w:pPr>
              <w:spacing w:line="276" w:lineRule="auto"/>
              <w:rPr>
                <w:szCs w:val="24"/>
              </w:rPr>
            </w:pPr>
            <w:r w:rsidRPr="002951E6">
              <w:rPr>
                <w:szCs w:val="24"/>
              </w:rPr>
              <w:t>Requirements: The test plan and test sched</w:t>
            </w:r>
            <w:r w:rsidR="000F7F75">
              <w:rPr>
                <w:szCs w:val="24"/>
              </w:rPr>
              <w:t>ule are based on the current SRS</w:t>
            </w:r>
            <w:r w:rsidRPr="002951E6">
              <w:rPr>
                <w:szCs w:val="24"/>
              </w:rPr>
              <w:t xml:space="preserve"> </w:t>
            </w:r>
            <w:r w:rsidR="000F7F75">
              <w:rPr>
                <w:szCs w:val="24"/>
              </w:rPr>
              <w:t>Document. Any changes to the SRS</w:t>
            </w:r>
            <w:r w:rsidRPr="002951E6">
              <w:rPr>
                <w:szCs w:val="24"/>
              </w:rPr>
              <w:t xml:space="preserve"> Document could affect the test schedule.</w:t>
            </w:r>
          </w:p>
        </w:tc>
        <w:tc>
          <w:tcPr>
            <w:tcW w:w="4140" w:type="dxa"/>
          </w:tcPr>
          <w:p w:rsidR="008F75B8" w:rsidRPr="00BB19CB" w:rsidRDefault="008F75B8" w:rsidP="00257E60">
            <w:pPr>
              <w:spacing w:line="276" w:lineRule="auto"/>
              <w:rPr>
                <w:szCs w:val="24"/>
              </w:rPr>
            </w:pPr>
            <w:r w:rsidRPr="00BB19CB">
              <w:rPr>
                <w:szCs w:val="24"/>
              </w:rPr>
              <w:t>Additional effort for testing the changed or added new requirement will be communicated to the client.</w:t>
            </w:r>
          </w:p>
          <w:p w:rsidR="008F75B8" w:rsidRPr="00BB19CB" w:rsidRDefault="008F75B8" w:rsidP="00257E60">
            <w:pPr>
              <w:spacing w:line="276" w:lineRule="auto"/>
              <w:rPr>
                <w:szCs w:val="24"/>
              </w:rPr>
            </w:pPr>
          </w:p>
        </w:tc>
      </w:tr>
      <w:tr w:rsidR="008F75B8" w:rsidRPr="008F75B8" w:rsidTr="00CF4D15">
        <w:tc>
          <w:tcPr>
            <w:tcW w:w="4140" w:type="dxa"/>
          </w:tcPr>
          <w:p w:rsidR="008F75B8" w:rsidRPr="002951E6" w:rsidRDefault="008F75B8" w:rsidP="00257E60">
            <w:pPr>
              <w:spacing w:line="276" w:lineRule="auto"/>
              <w:rPr>
                <w:szCs w:val="24"/>
              </w:rPr>
            </w:pPr>
            <w:r w:rsidRPr="002951E6">
              <w:rPr>
                <w:szCs w:val="24"/>
              </w:rPr>
              <w:t>Scope of testing: After the first round of testing, subsequent cycles will focus mostly on high priority test cases and those test cases which have defects against them.</w:t>
            </w:r>
          </w:p>
        </w:tc>
        <w:tc>
          <w:tcPr>
            <w:tcW w:w="4140" w:type="dxa"/>
          </w:tcPr>
          <w:p w:rsidR="008F75B8" w:rsidRPr="00BB19CB" w:rsidRDefault="008F75B8" w:rsidP="00257E60">
            <w:pPr>
              <w:spacing w:line="276" w:lineRule="auto"/>
              <w:rPr>
                <w:szCs w:val="24"/>
              </w:rPr>
            </w:pPr>
            <w:r w:rsidRPr="00BB19CB">
              <w:rPr>
                <w:szCs w:val="24"/>
              </w:rPr>
              <w:t>Test cases will be shared with client and the entire project team as contingency steps. Reproducing the bug in QA environment and analyzing the impact of the bug on product.</w:t>
            </w:r>
          </w:p>
        </w:tc>
      </w:tr>
      <w:tr w:rsidR="008F75B8" w:rsidRPr="008F75B8" w:rsidTr="00CF4D15">
        <w:tc>
          <w:tcPr>
            <w:tcW w:w="4140" w:type="dxa"/>
          </w:tcPr>
          <w:p w:rsidR="008F75B8" w:rsidRPr="002951E6" w:rsidRDefault="008F75B8" w:rsidP="00257E60">
            <w:pPr>
              <w:spacing w:line="276" w:lineRule="auto"/>
              <w:rPr>
                <w:szCs w:val="24"/>
              </w:rPr>
            </w:pPr>
            <w:r w:rsidRPr="002951E6">
              <w:rPr>
                <w:szCs w:val="24"/>
              </w:rPr>
              <w:t xml:space="preserve">Testing schedule may get affected if review and signoff is been delayed from </w:t>
            </w:r>
            <w:proofErr w:type="spellStart"/>
            <w:r w:rsidR="00357025">
              <w:rPr>
                <w:szCs w:val="24"/>
              </w:rPr>
              <w:t>Apprity</w:t>
            </w:r>
            <w:proofErr w:type="spellEnd"/>
            <w:r w:rsidRPr="002951E6">
              <w:rPr>
                <w:szCs w:val="24"/>
              </w:rPr>
              <w:t>.</w:t>
            </w:r>
          </w:p>
        </w:tc>
        <w:tc>
          <w:tcPr>
            <w:tcW w:w="4140" w:type="dxa"/>
          </w:tcPr>
          <w:p w:rsidR="008F75B8" w:rsidRPr="00BB19CB" w:rsidRDefault="008F75B8" w:rsidP="00257E60">
            <w:pPr>
              <w:spacing w:line="276" w:lineRule="auto"/>
              <w:rPr>
                <w:szCs w:val="24"/>
              </w:rPr>
            </w:pPr>
            <w:r w:rsidRPr="00BB19CB">
              <w:rPr>
                <w:szCs w:val="24"/>
              </w:rPr>
              <w:t>The delay will be communicated with the client and if schedule disturbed no. of regression test cases may be shirked.</w:t>
            </w:r>
          </w:p>
        </w:tc>
      </w:tr>
      <w:tr w:rsidR="008F75B8" w:rsidRPr="008F75B8" w:rsidTr="00CF4D15">
        <w:tc>
          <w:tcPr>
            <w:tcW w:w="4140" w:type="dxa"/>
          </w:tcPr>
          <w:p w:rsidR="008F75B8" w:rsidRPr="002951E6" w:rsidRDefault="008F75B8" w:rsidP="00257E60">
            <w:pPr>
              <w:spacing w:line="276" w:lineRule="auto"/>
              <w:rPr>
                <w:szCs w:val="24"/>
              </w:rPr>
            </w:pPr>
            <w:r w:rsidRPr="002951E6">
              <w:rPr>
                <w:szCs w:val="24"/>
              </w:rPr>
              <w:t xml:space="preserve">Performance testing: Performance testing will be performed in PSL environment as specified in the Test Environment section above. </w:t>
            </w:r>
          </w:p>
        </w:tc>
        <w:tc>
          <w:tcPr>
            <w:tcW w:w="4140" w:type="dxa"/>
          </w:tcPr>
          <w:p w:rsidR="008F75B8" w:rsidRPr="00BB19CB" w:rsidRDefault="008F75B8" w:rsidP="00257E60">
            <w:pPr>
              <w:spacing w:line="276" w:lineRule="auto"/>
              <w:rPr>
                <w:szCs w:val="24"/>
              </w:rPr>
            </w:pPr>
            <w:r w:rsidRPr="00BB19CB">
              <w:rPr>
                <w:szCs w:val="24"/>
              </w:rPr>
              <w:t xml:space="preserve">QA will try to have performance testing environment as close as possible to production environment. Configuration/scenarios will be communicated with </w:t>
            </w:r>
            <w:proofErr w:type="spellStart"/>
            <w:r w:rsidR="00357025">
              <w:rPr>
                <w:szCs w:val="24"/>
              </w:rPr>
              <w:t>Apprity</w:t>
            </w:r>
            <w:proofErr w:type="spellEnd"/>
            <w:r w:rsidRPr="00BB19CB">
              <w:rPr>
                <w:szCs w:val="24"/>
              </w:rPr>
              <w:t xml:space="preserve">. </w:t>
            </w:r>
          </w:p>
        </w:tc>
      </w:tr>
    </w:tbl>
    <w:p w:rsidR="00C47D6F" w:rsidRDefault="00C47D6F" w:rsidP="00C47D6F">
      <w:pPr>
        <w:pStyle w:val="Heading1"/>
        <w:numPr>
          <w:ilvl w:val="0"/>
          <w:numId w:val="0"/>
        </w:numPr>
      </w:pPr>
      <w:bookmarkStart w:id="131" w:name="_Toc355618527"/>
    </w:p>
    <w:p w:rsidR="002946ED" w:rsidRDefault="002946ED" w:rsidP="002C218D">
      <w:pPr>
        <w:pStyle w:val="Heading1"/>
      </w:pPr>
      <w:bookmarkStart w:id="132" w:name="_Toc399876392"/>
      <w:r>
        <w:t>Sign-off</w:t>
      </w:r>
      <w:bookmarkEnd w:id="131"/>
      <w:bookmarkEnd w:id="132"/>
    </w:p>
    <w:p w:rsidR="002946ED" w:rsidRDefault="002946ED" w:rsidP="00257E60">
      <w:pPr>
        <w:spacing w:line="276" w:lineRule="auto"/>
      </w:pPr>
      <w:r w:rsidRPr="00D97201">
        <w:t>This document will be signed off by the following stakeholders:</w:t>
      </w:r>
    </w:p>
    <w:p w:rsidR="00FE0FA0" w:rsidRDefault="00FE0FA0" w:rsidP="00FE0FA0">
      <w:pPr>
        <w:pStyle w:val="ListParagraph"/>
        <w:numPr>
          <w:ilvl w:val="0"/>
          <w:numId w:val="31"/>
        </w:numPr>
        <w:spacing w:line="276" w:lineRule="auto"/>
      </w:pPr>
      <w:proofErr w:type="spellStart"/>
      <w:r>
        <w:t>Ganesh</w:t>
      </w:r>
      <w:proofErr w:type="spellEnd"/>
      <w:r>
        <w:t xml:space="preserve"> </w:t>
      </w:r>
      <w:proofErr w:type="spellStart"/>
      <w:r>
        <w:t>Ki</w:t>
      </w:r>
      <w:r w:rsidR="00E25DDC">
        <w:t>rti</w:t>
      </w:r>
      <w:proofErr w:type="spellEnd"/>
      <w:r w:rsidR="00E25DDC">
        <w:t xml:space="preserve">: CTO, </w:t>
      </w:r>
      <w:proofErr w:type="spellStart"/>
      <w:r w:rsidR="00E25DDC">
        <w:t>Apprity</w:t>
      </w:r>
      <w:proofErr w:type="spellEnd"/>
      <w:r w:rsidR="00E25DDC">
        <w:t>.</w:t>
      </w:r>
    </w:p>
    <w:p w:rsidR="00844969" w:rsidRPr="008E1701" w:rsidRDefault="00FE0FA0" w:rsidP="00FE0FA0">
      <w:pPr>
        <w:pStyle w:val="ListParagraph"/>
        <w:numPr>
          <w:ilvl w:val="0"/>
          <w:numId w:val="31"/>
        </w:numPr>
        <w:spacing w:line="276" w:lineRule="auto"/>
      </w:pPr>
      <w:proofErr w:type="spellStart"/>
      <w:r>
        <w:t>Shashank</w:t>
      </w:r>
      <w:proofErr w:type="spellEnd"/>
      <w:r>
        <w:t xml:space="preserve"> </w:t>
      </w:r>
      <w:proofErr w:type="spellStart"/>
      <w:r>
        <w:t>Deshpande</w:t>
      </w:r>
      <w:proofErr w:type="spellEnd"/>
      <w:r>
        <w:t>: Project Manager, Persistent Systems Ltd.</w:t>
      </w:r>
    </w:p>
    <w:sectPr w:rsidR="00844969" w:rsidRPr="008E1701" w:rsidSect="00CF2214">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3B9" w:rsidRDefault="004513B9" w:rsidP="008E5828">
      <w:r>
        <w:separator/>
      </w:r>
    </w:p>
    <w:p w:rsidR="004513B9" w:rsidRDefault="004513B9"/>
  </w:endnote>
  <w:endnote w:type="continuationSeparator" w:id="0">
    <w:p w:rsidR="004513B9" w:rsidRDefault="004513B9" w:rsidP="008E5828">
      <w:r>
        <w:continuationSeparator/>
      </w:r>
    </w:p>
    <w:p w:rsidR="004513B9" w:rsidRDefault="004513B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B63" w:rsidRDefault="00691B63">
    <w:pPr>
      <w:pStyle w:val="Footer"/>
      <w:jc w:val="right"/>
    </w:pPr>
  </w:p>
  <w:p w:rsidR="00691B63" w:rsidRDefault="00691B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B63" w:rsidRDefault="00691B63">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B63" w:rsidRDefault="00691B63">
    <w:pPr>
      <w:pStyle w:val="Footer"/>
    </w:pPr>
    <w:r>
      <w:tab/>
    </w:r>
    <w:r>
      <w:tab/>
      <w:t xml:space="preserve">Page </w:t>
    </w:r>
    <w:fldSimple w:instr=" PAGE   \* MERGEFORMAT ">
      <w:r w:rsidR="00D33E87">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3B9" w:rsidRDefault="004513B9" w:rsidP="008E5828">
      <w:r>
        <w:separator/>
      </w:r>
    </w:p>
    <w:p w:rsidR="004513B9" w:rsidRDefault="004513B9"/>
  </w:footnote>
  <w:footnote w:type="continuationSeparator" w:id="0">
    <w:p w:rsidR="004513B9" w:rsidRDefault="004513B9" w:rsidP="008E5828">
      <w:r>
        <w:continuationSeparator/>
      </w:r>
    </w:p>
    <w:p w:rsidR="004513B9" w:rsidRDefault="004513B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B63" w:rsidRPr="0076622C" w:rsidRDefault="00691B63" w:rsidP="0098733D">
    <w:pPr>
      <w:rPr>
        <w:b/>
      </w:rPr>
    </w:pPr>
    <w:proofErr w:type="spellStart"/>
    <w:r>
      <w:t>Apprity-GitHub</w:t>
    </w:r>
    <w:proofErr w:type="spellEnd"/>
    <w:r>
      <w:t xml:space="preserve"> connector</w:t>
    </w:r>
    <w:r w:rsidRPr="00455A63">
      <w:rPr>
        <w:noProof/>
      </w:rPr>
      <w:t xml:space="preserve"> Test Plan</w:t>
    </w:r>
    <w:r w:rsidRPr="008B2819">
      <w:rPr>
        <w:b/>
        <w:noProof/>
      </w:rPr>
      <w:t xml:space="preserve"> </w:t>
    </w:r>
    <w:r w:rsidRPr="008B2819">
      <w:rPr>
        <w:b/>
        <w:noProof/>
      </w:rPr>
      <w:drawing>
        <wp:anchor distT="0" distB="0" distL="114300" distR="114300" simplePos="0" relativeHeight="251660800" behindDoc="0" locked="0" layoutInCell="1" allowOverlap="1">
          <wp:simplePos x="0" y="0"/>
          <wp:positionH relativeFrom="column">
            <wp:posOffset>5219700</wp:posOffset>
          </wp:positionH>
          <wp:positionV relativeFrom="paragraph">
            <wp:posOffset>-219075</wp:posOffset>
          </wp:positionV>
          <wp:extent cx="714375" cy="563880"/>
          <wp:effectExtent l="0" t="0" r="9525" b="7620"/>
          <wp:wrapSquare wrapText="bothSides"/>
          <wp:docPr id="1" name="Picture 0" descr="P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_Logo.JPG"/>
                  <pic:cNvPicPr/>
                </pic:nvPicPr>
                <pic:blipFill>
                  <a:blip r:embed="rId1"/>
                  <a:stretch>
                    <a:fillRect/>
                  </a:stretch>
                </pic:blipFill>
                <pic:spPr>
                  <a:xfrm>
                    <a:off x="0" y="0"/>
                    <a:ext cx="714375" cy="563880"/>
                  </a:xfrm>
                  <a:prstGeom prst="rect">
                    <a:avLst/>
                  </a:prstGeom>
                </pic:spPr>
              </pic:pic>
            </a:graphicData>
          </a:graphic>
        </wp:anchor>
      </w:drawing>
    </w:r>
  </w:p>
  <w:p w:rsidR="00691B63" w:rsidRDefault="00691B63">
    <w:pPr>
      <w:pStyle w:val="Header"/>
    </w:pPr>
  </w:p>
  <w:p w:rsidR="00691B63" w:rsidRDefault="00691B6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B63" w:rsidRPr="00455A63" w:rsidRDefault="00691B63" w:rsidP="003A062F">
    <w:pPr>
      <w:tabs>
        <w:tab w:val="left" w:pos="8460"/>
      </w:tabs>
      <w:spacing w:before="100" w:beforeAutospacing="1" w:after="100" w:afterAutospacing="1"/>
    </w:pPr>
    <w:r w:rsidRPr="00455A63">
      <w:rPr>
        <w:noProof/>
      </w:rPr>
      <w:drawing>
        <wp:anchor distT="0" distB="0" distL="114300" distR="114300" simplePos="0" relativeHeight="251658752" behindDoc="0" locked="0" layoutInCell="1" allowOverlap="1">
          <wp:simplePos x="0" y="0"/>
          <wp:positionH relativeFrom="column">
            <wp:posOffset>5219700</wp:posOffset>
          </wp:positionH>
          <wp:positionV relativeFrom="paragraph">
            <wp:posOffset>-190500</wp:posOffset>
          </wp:positionV>
          <wp:extent cx="714375" cy="563880"/>
          <wp:effectExtent l="0" t="0" r="9525" b="7620"/>
          <wp:wrapSquare wrapText="bothSides"/>
          <wp:docPr id="28" name="Picture 0" descr="P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_Logo.JPG"/>
                  <pic:cNvPicPr/>
                </pic:nvPicPr>
                <pic:blipFill>
                  <a:blip r:embed="rId1"/>
                  <a:stretch>
                    <a:fillRect/>
                  </a:stretch>
                </pic:blipFill>
                <pic:spPr>
                  <a:xfrm>
                    <a:off x="0" y="0"/>
                    <a:ext cx="714375" cy="563880"/>
                  </a:xfrm>
                  <a:prstGeom prst="rect">
                    <a:avLst/>
                  </a:prstGeom>
                </pic:spPr>
              </pic:pic>
            </a:graphicData>
          </a:graphic>
        </wp:anchor>
      </w:drawing>
    </w:r>
    <w:proofErr w:type="spellStart"/>
    <w:r>
      <w:t>Apprity-GitHub</w:t>
    </w:r>
    <w:proofErr w:type="spellEnd"/>
    <w:r>
      <w:t xml:space="preserve"> connector</w:t>
    </w:r>
    <w:r w:rsidRPr="00455A63">
      <w:rPr>
        <w:noProof/>
      </w:rPr>
      <w:t xml:space="preserve"> Test Plan</w:t>
    </w:r>
    <w:r w:rsidRPr="00455A63">
      <w:tab/>
    </w:r>
  </w:p>
  <w:p w:rsidR="00691B63" w:rsidRPr="00295A9B" w:rsidRDefault="00691B63" w:rsidP="00295A9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0AD0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0C037F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7DA593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64476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F36EA3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2DE4A7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BFAAD5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C7037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FC7DF6"/>
    <w:lvl w:ilvl="0">
      <w:start w:val="1"/>
      <w:numFmt w:val="decimal"/>
      <w:pStyle w:val="ListNumber"/>
      <w:lvlText w:val="%1."/>
      <w:lvlJc w:val="left"/>
      <w:pPr>
        <w:tabs>
          <w:tab w:val="num" w:pos="360"/>
        </w:tabs>
        <w:ind w:left="360" w:hanging="360"/>
      </w:pPr>
    </w:lvl>
  </w:abstractNum>
  <w:abstractNum w:abstractNumId="9">
    <w:nsid w:val="FFFFFF89"/>
    <w:multiLevelType w:val="singleLevel"/>
    <w:tmpl w:val="76620D2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C72C61"/>
    <w:multiLevelType w:val="hybridMultilevel"/>
    <w:tmpl w:val="A21811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980909"/>
    <w:multiLevelType w:val="hybridMultilevel"/>
    <w:tmpl w:val="03BA483A"/>
    <w:lvl w:ilvl="0" w:tplc="FFFFFFFF">
      <w:start w:val="1"/>
      <w:numFmt w:val="bullet"/>
      <w:pStyle w:val="infoblue"/>
      <w:lvlText w:val=""/>
      <w:lvlJc w:val="left"/>
      <w:pPr>
        <w:tabs>
          <w:tab w:val="num" w:pos="720"/>
        </w:tabs>
        <w:ind w:left="720" w:hanging="432"/>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0FBB3B79"/>
    <w:multiLevelType w:val="hybridMultilevel"/>
    <w:tmpl w:val="9D485D1A"/>
    <w:lvl w:ilvl="0" w:tplc="04090001">
      <w:start w:val="1"/>
      <w:numFmt w:val="bullet"/>
      <w:lvlText w:val=""/>
      <w:lvlJc w:val="left"/>
      <w:pPr>
        <w:ind w:left="720" w:hanging="360"/>
      </w:pPr>
      <w:rPr>
        <w:rFonts w:ascii="Symbol" w:hAnsi="Symbol" w:hint="default"/>
        <w:spacing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4D6FEE"/>
    <w:multiLevelType w:val="multilevel"/>
    <w:tmpl w:val="9B626E3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26141899"/>
    <w:multiLevelType w:val="hybridMultilevel"/>
    <w:tmpl w:val="5128E5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7A810AE"/>
    <w:multiLevelType w:val="hybridMultilevel"/>
    <w:tmpl w:val="131EB236"/>
    <w:lvl w:ilvl="0" w:tplc="75BC4514">
      <w:start w:val="1"/>
      <w:numFmt w:val="decimal"/>
      <w:lvlText w:val="%1."/>
      <w:lvlJc w:val="left"/>
      <w:pPr>
        <w:ind w:left="2160" w:hanging="360"/>
      </w:pPr>
      <w:rPr>
        <w:rFonts w:hint="default"/>
        <w:i w:val="0"/>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BB159A4"/>
    <w:multiLevelType w:val="hybridMultilevel"/>
    <w:tmpl w:val="4D0C44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E4836AD"/>
    <w:multiLevelType w:val="hybridMultilevel"/>
    <w:tmpl w:val="2B907E7A"/>
    <w:lvl w:ilvl="0" w:tplc="04090001">
      <w:start w:val="1"/>
      <w:numFmt w:val="bullet"/>
      <w:lvlText w:val=""/>
      <w:lvlJc w:val="left"/>
      <w:pPr>
        <w:ind w:left="1080" w:hanging="360"/>
      </w:pPr>
      <w:rPr>
        <w:rFonts w:ascii="Symbol" w:hAnsi="Symbol" w:hint="default"/>
      </w:rPr>
    </w:lvl>
    <w:lvl w:ilvl="1" w:tplc="AEA8112A">
      <w:start w:val="1"/>
      <w:numFmt w:val="decimal"/>
      <w:lvlText w:val="%2."/>
      <w:lvlJc w:val="left"/>
      <w:pPr>
        <w:ind w:left="1800" w:hanging="360"/>
      </w:pPr>
      <w:rPr>
        <w:rFonts w:ascii="Arial" w:eastAsiaTheme="minorHAnsi" w:hAnsi="Arial" w:cs="Times New Roman"/>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FA514C7"/>
    <w:multiLevelType w:val="hybridMultilevel"/>
    <w:tmpl w:val="7A36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7743E5"/>
    <w:multiLevelType w:val="hybridMultilevel"/>
    <w:tmpl w:val="EE502878"/>
    <w:lvl w:ilvl="0" w:tplc="0409001B">
      <w:start w:val="1"/>
      <w:numFmt w:val="lowerRoman"/>
      <w:lvlText w:val="%1."/>
      <w:lvlJc w:val="right"/>
      <w:pPr>
        <w:ind w:left="2160" w:hanging="360"/>
      </w:pPr>
      <w:rPr>
        <w:rFonts w:hint="default"/>
      </w:rPr>
    </w:lvl>
    <w:lvl w:ilvl="1" w:tplc="76842548">
      <w:start w:val="4"/>
      <w:numFmt w:val="bullet"/>
      <w:lvlText w:val="•"/>
      <w:lvlJc w:val="left"/>
      <w:pPr>
        <w:ind w:left="3240" w:hanging="720"/>
      </w:pPr>
      <w:rPr>
        <w:rFonts w:ascii="Arial" w:eastAsiaTheme="minorHAnsi" w:hAnsi="Arial"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6D24D82"/>
    <w:multiLevelType w:val="multilevel"/>
    <w:tmpl w:val="C0BEB2C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630" w:hanging="360"/>
      </w:pPr>
      <w:rPr>
        <w:rFonts w:hint="default"/>
      </w:rPr>
    </w:lvl>
    <w:lvl w:ilvl="2">
      <w:start w:val="1"/>
      <w:numFmt w:val="decimal"/>
      <w:pStyle w:val="Heading4"/>
      <w:lvlText w:val="%1.%2.%3"/>
      <w:lvlJc w:val="left"/>
      <w:pPr>
        <w:ind w:left="1170" w:hanging="360"/>
      </w:pPr>
      <w:rPr>
        <w:rFonts w:hint="default"/>
      </w:rPr>
    </w:lvl>
    <w:lvl w:ilvl="3">
      <w:start w:val="1"/>
      <w:numFmt w:val="decimal"/>
      <w:lvlText w:val="%1.%2.%3.%4"/>
      <w:lvlJc w:val="left"/>
      <w:pPr>
        <w:ind w:left="1440" w:hanging="360"/>
      </w:pPr>
      <w:rPr>
        <w:rFonts w:hint="default"/>
      </w:rPr>
    </w:lvl>
    <w:lvl w:ilvl="4">
      <w:start w:val="1"/>
      <w:numFmt w:val="decimal"/>
      <w:pStyle w:val="Heading5"/>
      <w:lvlText w:val="%1.%2.%3.%4.%5"/>
      <w:lvlJc w:val="left"/>
      <w:pPr>
        <w:ind w:left="396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21">
    <w:nsid w:val="385D02CF"/>
    <w:multiLevelType w:val="hybridMultilevel"/>
    <w:tmpl w:val="AE50A6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BBE370F"/>
    <w:multiLevelType w:val="hybridMultilevel"/>
    <w:tmpl w:val="15F01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CEC5AFA"/>
    <w:multiLevelType w:val="hybridMultilevel"/>
    <w:tmpl w:val="CE18F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02A3FB1"/>
    <w:multiLevelType w:val="hybridMultilevel"/>
    <w:tmpl w:val="5002F20A"/>
    <w:lvl w:ilvl="0" w:tplc="A2AE735A">
      <w:start w:val="1"/>
      <w:numFmt w:val="decimal"/>
      <w:pStyle w:val="ActualBullet1"/>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4DC0040"/>
    <w:multiLevelType w:val="hybridMultilevel"/>
    <w:tmpl w:val="9BC42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771674"/>
    <w:multiLevelType w:val="hybridMultilevel"/>
    <w:tmpl w:val="7A384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DD5300B"/>
    <w:multiLevelType w:val="hybridMultilevel"/>
    <w:tmpl w:val="BCBACBB2"/>
    <w:lvl w:ilvl="0" w:tplc="1FF4467A">
      <w:start w:val="1"/>
      <w:numFmt w:val="bullet"/>
      <w:pStyle w:val="ActualBullet2"/>
      <w:lvlText w:val=""/>
      <w:lvlJc w:val="left"/>
      <w:pPr>
        <w:tabs>
          <w:tab w:val="num" w:pos="1080"/>
        </w:tabs>
        <w:ind w:left="900" w:hanging="18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8">
    <w:nsid w:val="60C1100E"/>
    <w:multiLevelType w:val="hybridMultilevel"/>
    <w:tmpl w:val="40D21E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99C63FA"/>
    <w:multiLevelType w:val="hybridMultilevel"/>
    <w:tmpl w:val="3878C8DA"/>
    <w:lvl w:ilvl="0" w:tplc="04090001">
      <w:start w:val="1"/>
      <w:numFmt w:val="bullet"/>
      <w:lvlText w:val=""/>
      <w:lvlJc w:val="left"/>
      <w:pPr>
        <w:ind w:left="720" w:hanging="360"/>
      </w:pPr>
      <w:rPr>
        <w:rFonts w:ascii="Symbol" w:hAnsi="Symbol" w:hint="default"/>
      </w:rPr>
    </w:lvl>
    <w:lvl w:ilvl="1" w:tplc="76842548">
      <w:start w:val="4"/>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A0569D"/>
    <w:multiLevelType w:val="hybridMultilevel"/>
    <w:tmpl w:val="FE5222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5835B1"/>
    <w:multiLevelType w:val="hybridMultilevel"/>
    <w:tmpl w:val="48CC487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4386549"/>
    <w:multiLevelType w:val="hybridMultilevel"/>
    <w:tmpl w:val="C1E4E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FCC7FED"/>
    <w:multiLevelType w:val="hybridMultilevel"/>
    <w:tmpl w:val="1C181F7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num>
  <w:num w:numId="16">
    <w:abstractNumId w:val="29"/>
  </w:num>
  <w:num w:numId="17">
    <w:abstractNumId w:val="31"/>
  </w:num>
  <w:num w:numId="18">
    <w:abstractNumId w:val="19"/>
  </w:num>
  <w:num w:numId="19">
    <w:abstractNumId w:val="13"/>
  </w:num>
  <w:num w:numId="20">
    <w:abstractNumId w:val="21"/>
  </w:num>
  <w:num w:numId="21">
    <w:abstractNumId w:val="14"/>
  </w:num>
  <w:num w:numId="22">
    <w:abstractNumId w:val="26"/>
  </w:num>
  <w:num w:numId="23">
    <w:abstractNumId w:val="30"/>
  </w:num>
  <w:num w:numId="24">
    <w:abstractNumId w:val="23"/>
  </w:num>
  <w:num w:numId="25">
    <w:abstractNumId w:val="18"/>
  </w:num>
  <w:num w:numId="26">
    <w:abstractNumId w:val="16"/>
  </w:num>
  <w:num w:numId="27">
    <w:abstractNumId w:val="22"/>
  </w:num>
  <w:num w:numId="28">
    <w:abstractNumId w:val="25"/>
  </w:num>
  <w:num w:numId="29">
    <w:abstractNumId w:val="15"/>
  </w:num>
  <w:num w:numId="30">
    <w:abstractNumId w:val="12"/>
  </w:num>
  <w:num w:numId="31">
    <w:abstractNumId w:val="10"/>
  </w:num>
  <w:num w:numId="32">
    <w:abstractNumId w:val="33"/>
  </w:num>
  <w:num w:numId="33">
    <w:abstractNumId w:val="20"/>
  </w:num>
  <w:num w:numId="34">
    <w:abstractNumId w:val="32"/>
  </w:num>
  <w:num w:numId="35">
    <w:abstractNumId w:val="28"/>
  </w:num>
  <w:num w:numId="36">
    <w:abstractNumId w:val="17"/>
  </w:num>
  <w:num w:numId="37">
    <w:abstractNumId w:val="20"/>
  </w:num>
  <w:num w:numId="38">
    <w:abstractNumId w:val="20"/>
  </w:num>
  <w:num w:numId="39">
    <w:abstractNumId w:val="2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attachedTemplate r:id="rId1"/>
  <w:stylePaneFormatFilter w:val="1024"/>
  <w:defaultTabStop w:val="720"/>
  <w:drawingGridHorizontalSpacing w:val="10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DC5B06"/>
    <w:rsid w:val="0000033E"/>
    <w:rsid w:val="00000409"/>
    <w:rsid w:val="000008AF"/>
    <w:rsid w:val="00001564"/>
    <w:rsid w:val="000017A3"/>
    <w:rsid w:val="0000233A"/>
    <w:rsid w:val="00006554"/>
    <w:rsid w:val="00011084"/>
    <w:rsid w:val="00012AC4"/>
    <w:rsid w:val="00014192"/>
    <w:rsid w:val="00014858"/>
    <w:rsid w:val="00020677"/>
    <w:rsid w:val="00020D54"/>
    <w:rsid w:val="000213AE"/>
    <w:rsid w:val="00022136"/>
    <w:rsid w:val="000222AC"/>
    <w:rsid w:val="000222D9"/>
    <w:rsid w:val="000228E3"/>
    <w:rsid w:val="00022A24"/>
    <w:rsid w:val="00022E52"/>
    <w:rsid w:val="000232FF"/>
    <w:rsid w:val="00023F31"/>
    <w:rsid w:val="000245C1"/>
    <w:rsid w:val="00024DFD"/>
    <w:rsid w:val="00025427"/>
    <w:rsid w:val="00025647"/>
    <w:rsid w:val="00027651"/>
    <w:rsid w:val="00030537"/>
    <w:rsid w:val="00030E13"/>
    <w:rsid w:val="00032C2D"/>
    <w:rsid w:val="00033A73"/>
    <w:rsid w:val="000366DB"/>
    <w:rsid w:val="00037334"/>
    <w:rsid w:val="00040B63"/>
    <w:rsid w:val="000411B6"/>
    <w:rsid w:val="00041683"/>
    <w:rsid w:val="00041FB6"/>
    <w:rsid w:val="000434C7"/>
    <w:rsid w:val="000450C0"/>
    <w:rsid w:val="00045F48"/>
    <w:rsid w:val="00046911"/>
    <w:rsid w:val="00046E70"/>
    <w:rsid w:val="0005006B"/>
    <w:rsid w:val="00050954"/>
    <w:rsid w:val="00051959"/>
    <w:rsid w:val="00051C84"/>
    <w:rsid w:val="00052DF2"/>
    <w:rsid w:val="00053E66"/>
    <w:rsid w:val="000541A0"/>
    <w:rsid w:val="00054B90"/>
    <w:rsid w:val="0005569B"/>
    <w:rsid w:val="00055E9D"/>
    <w:rsid w:val="000560AA"/>
    <w:rsid w:val="00056262"/>
    <w:rsid w:val="00056B2D"/>
    <w:rsid w:val="00056C60"/>
    <w:rsid w:val="00056E1B"/>
    <w:rsid w:val="00060BD8"/>
    <w:rsid w:val="0006127C"/>
    <w:rsid w:val="000616EB"/>
    <w:rsid w:val="000641D8"/>
    <w:rsid w:val="00064EED"/>
    <w:rsid w:val="00065CF7"/>
    <w:rsid w:val="00065F1E"/>
    <w:rsid w:val="0006650F"/>
    <w:rsid w:val="00066638"/>
    <w:rsid w:val="000666EB"/>
    <w:rsid w:val="0006731A"/>
    <w:rsid w:val="00067C3D"/>
    <w:rsid w:val="00070B55"/>
    <w:rsid w:val="000710C2"/>
    <w:rsid w:val="00071DAA"/>
    <w:rsid w:val="00072597"/>
    <w:rsid w:val="00072C1D"/>
    <w:rsid w:val="00072D7E"/>
    <w:rsid w:val="00073A2A"/>
    <w:rsid w:val="00074B8B"/>
    <w:rsid w:val="00076A92"/>
    <w:rsid w:val="0007796E"/>
    <w:rsid w:val="00077D88"/>
    <w:rsid w:val="00080582"/>
    <w:rsid w:val="000808B0"/>
    <w:rsid w:val="00083709"/>
    <w:rsid w:val="0008387F"/>
    <w:rsid w:val="000841B1"/>
    <w:rsid w:val="00084531"/>
    <w:rsid w:val="00084F4A"/>
    <w:rsid w:val="0008568E"/>
    <w:rsid w:val="00085F95"/>
    <w:rsid w:val="000863A4"/>
    <w:rsid w:val="00091BF4"/>
    <w:rsid w:val="000920D8"/>
    <w:rsid w:val="000924AE"/>
    <w:rsid w:val="000937CF"/>
    <w:rsid w:val="00094D08"/>
    <w:rsid w:val="00096BE9"/>
    <w:rsid w:val="00096D15"/>
    <w:rsid w:val="000A0811"/>
    <w:rsid w:val="000A1654"/>
    <w:rsid w:val="000A16AB"/>
    <w:rsid w:val="000A1CBF"/>
    <w:rsid w:val="000A254D"/>
    <w:rsid w:val="000A297E"/>
    <w:rsid w:val="000A3243"/>
    <w:rsid w:val="000A36A2"/>
    <w:rsid w:val="000A3A22"/>
    <w:rsid w:val="000A53FD"/>
    <w:rsid w:val="000A6C55"/>
    <w:rsid w:val="000B1120"/>
    <w:rsid w:val="000B1680"/>
    <w:rsid w:val="000B372A"/>
    <w:rsid w:val="000B3B1F"/>
    <w:rsid w:val="000B501F"/>
    <w:rsid w:val="000B5D02"/>
    <w:rsid w:val="000B78FC"/>
    <w:rsid w:val="000B7BD3"/>
    <w:rsid w:val="000B7D68"/>
    <w:rsid w:val="000C0B79"/>
    <w:rsid w:val="000C1BC2"/>
    <w:rsid w:val="000C1F68"/>
    <w:rsid w:val="000C388C"/>
    <w:rsid w:val="000C476E"/>
    <w:rsid w:val="000C4FE7"/>
    <w:rsid w:val="000C5565"/>
    <w:rsid w:val="000C5E45"/>
    <w:rsid w:val="000C666E"/>
    <w:rsid w:val="000C67C6"/>
    <w:rsid w:val="000C6E90"/>
    <w:rsid w:val="000C6FD4"/>
    <w:rsid w:val="000D3FC5"/>
    <w:rsid w:val="000D441C"/>
    <w:rsid w:val="000D5AA1"/>
    <w:rsid w:val="000D75CF"/>
    <w:rsid w:val="000D7C0E"/>
    <w:rsid w:val="000E0311"/>
    <w:rsid w:val="000E2052"/>
    <w:rsid w:val="000E2F10"/>
    <w:rsid w:val="000E3644"/>
    <w:rsid w:val="000E4A24"/>
    <w:rsid w:val="000E4D9B"/>
    <w:rsid w:val="000E6A28"/>
    <w:rsid w:val="000E7D80"/>
    <w:rsid w:val="000E7E56"/>
    <w:rsid w:val="000F09A4"/>
    <w:rsid w:val="000F1220"/>
    <w:rsid w:val="000F1554"/>
    <w:rsid w:val="000F19CA"/>
    <w:rsid w:val="000F27F1"/>
    <w:rsid w:val="000F3109"/>
    <w:rsid w:val="000F5D93"/>
    <w:rsid w:val="000F7386"/>
    <w:rsid w:val="000F7F75"/>
    <w:rsid w:val="0010067C"/>
    <w:rsid w:val="00101D0E"/>
    <w:rsid w:val="0010287A"/>
    <w:rsid w:val="00102DBD"/>
    <w:rsid w:val="001035E9"/>
    <w:rsid w:val="001039E7"/>
    <w:rsid w:val="00104C5C"/>
    <w:rsid w:val="001055C5"/>
    <w:rsid w:val="00105BC1"/>
    <w:rsid w:val="00106977"/>
    <w:rsid w:val="0010777E"/>
    <w:rsid w:val="00110999"/>
    <w:rsid w:val="00111791"/>
    <w:rsid w:val="001119F2"/>
    <w:rsid w:val="001121DF"/>
    <w:rsid w:val="001130B0"/>
    <w:rsid w:val="0011397B"/>
    <w:rsid w:val="00114114"/>
    <w:rsid w:val="00114FD1"/>
    <w:rsid w:val="00116064"/>
    <w:rsid w:val="00116B46"/>
    <w:rsid w:val="001174C4"/>
    <w:rsid w:val="0012235C"/>
    <w:rsid w:val="00122D00"/>
    <w:rsid w:val="0012448F"/>
    <w:rsid w:val="00125C39"/>
    <w:rsid w:val="00126583"/>
    <w:rsid w:val="00126712"/>
    <w:rsid w:val="00130B8B"/>
    <w:rsid w:val="00131C0E"/>
    <w:rsid w:val="001334EA"/>
    <w:rsid w:val="001352FA"/>
    <w:rsid w:val="0014065F"/>
    <w:rsid w:val="00141884"/>
    <w:rsid w:val="00143BB3"/>
    <w:rsid w:val="00144A29"/>
    <w:rsid w:val="00145CD7"/>
    <w:rsid w:val="00145D37"/>
    <w:rsid w:val="0014602C"/>
    <w:rsid w:val="001474D0"/>
    <w:rsid w:val="001479A4"/>
    <w:rsid w:val="00147A20"/>
    <w:rsid w:val="00147B01"/>
    <w:rsid w:val="00150522"/>
    <w:rsid w:val="001532B1"/>
    <w:rsid w:val="001532F0"/>
    <w:rsid w:val="00156316"/>
    <w:rsid w:val="001563FB"/>
    <w:rsid w:val="00156E56"/>
    <w:rsid w:val="00157616"/>
    <w:rsid w:val="00157BC3"/>
    <w:rsid w:val="00157D53"/>
    <w:rsid w:val="00161B56"/>
    <w:rsid w:val="0016292B"/>
    <w:rsid w:val="00162A12"/>
    <w:rsid w:val="00162C0C"/>
    <w:rsid w:val="00163C0C"/>
    <w:rsid w:val="00163D87"/>
    <w:rsid w:val="0016639D"/>
    <w:rsid w:val="00167D79"/>
    <w:rsid w:val="00167E11"/>
    <w:rsid w:val="00171583"/>
    <w:rsid w:val="00171667"/>
    <w:rsid w:val="00172A58"/>
    <w:rsid w:val="001740C6"/>
    <w:rsid w:val="00174D1E"/>
    <w:rsid w:val="00175999"/>
    <w:rsid w:val="00176A09"/>
    <w:rsid w:val="00177B4B"/>
    <w:rsid w:val="00177D78"/>
    <w:rsid w:val="001816BC"/>
    <w:rsid w:val="0018177D"/>
    <w:rsid w:val="00182B00"/>
    <w:rsid w:val="00183B40"/>
    <w:rsid w:val="00184E49"/>
    <w:rsid w:val="00184E97"/>
    <w:rsid w:val="00185346"/>
    <w:rsid w:val="001855B2"/>
    <w:rsid w:val="00185985"/>
    <w:rsid w:val="00186113"/>
    <w:rsid w:val="00186D02"/>
    <w:rsid w:val="001874E0"/>
    <w:rsid w:val="0019182E"/>
    <w:rsid w:val="00191944"/>
    <w:rsid w:val="001924C0"/>
    <w:rsid w:val="00193C3F"/>
    <w:rsid w:val="00193CEF"/>
    <w:rsid w:val="00193D0B"/>
    <w:rsid w:val="00194ACE"/>
    <w:rsid w:val="00194AD5"/>
    <w:rsid w:val="00194E9D"/>
    <w:rsid w:val="0019510F"/>
    <w:rsid w:val="001961E3"/>
    <w:rsid w:val="001971A9"/>
    <w:rsid w:val="001A08A2"/>
    <w:rsid w:val="001A1B7A"/>
    <w:rsid w:val="001A24CB"/>
    <w:rsid w:val="001A293B"/>
    <w:rsid w:val="001A2BD8"/>
    <w:rsid w:val="001A3222"/>
    <w:rsid w:val="001A329D"/>
    <w:rsid w:val="001A4A53"/>
    <w:rsid w:val="001A4E4A"/>
    <w:rsid w:val="001A50A1"/>
    <w:rsid w:val="001A5AD0"/>
    <w:rsid w:val="001A61C5"/>
    <w:rsid w:val="001A6251"/>
    <w:rsid w:val="001B0CC5"/>
    <w:rsid w:val="001B12DF"/>
    <w:rsid w:val="001B1E02"/>
    <w:rsid w:val="001B1E4F"/>
    <w:rsid w:val="001B1F20"/>
    <w:rsid w:val="001B234E"/>
    <w:rsid w:val="001B256A"/>
    <w:rsid w:val="001B272A"/>
    <w:rsid w:val="001B3BDC"/>
    <w:rsid w:val="001B46BA"/>
    <w:rsid w:val="001B51E9"/>
    <w:rsid w:val="001B553A"/>
    <w:rsid w:val="001B6089"/>
    <w:rsid w:val="001B6DE0"/>
    <w:rsid w:val="001B794B"/>
    <w:rsid w:val="001C06C1"/>
    <w:rsid w:val="001C0AF5"/>
    <w:rsid w:val="001C1D5D"/>
    <w:rsid w:val="001C2405"/>
    <w:rsid w:val="001C252B"/>
    <w:rsid w:val="001C36BA"/>
    <w:rsid w:val="001C3FB7"/>
    <w:rsid w:val="001C54D9"/>
    <w:rsid w:val="001C597F"/>
    <w:rsid w:val="001C735D"/>
    <w:rsid w:val="001C7844"/>
    <w:rsid w:val="001C78A9"/>
    <w:rsid w:val="001C78AB"/>
    <w:rsid w:val="001D2152"/>
    <w:rsid w:val="001D36BE"/>
    <w:rsid w:val="001D3AF6"/>
    <w:rsid w:val="001D44EB"/>
    <w:rsid w:val="001D58E2"/>
    <w:rsid w:val="001D59D2"/>
    <w:rsid w:val="001E0C07"/>
    <w:rsid w:val="001E2227"/>
    <w:rsid w:val="001E34FE"/>
    <w:rsid w:val="001E3EDB"/>
    <w:rsid w:val="001E5150"/>
    <w:rsid w:val="001E71A6"/>
    <w:rsid w:val="001F0473"/>
    <w:rsid w:val="001F081D"/>
    <w:rsid w:val="001F129A"/>
    <w:rsid w:val="001F1508"/>
    <w:rsid w:val="001F2773"/>
    <w:rsid w:val="001F3EF2"/>
    <w:rsid w:val="001F4E1C"/>
    <w:rsid w:val="001F5519"/>
    <w:rsid w:val="001F65EC"/>
    <w:rsid w:val="001F6B7D"/>
    <w:rsid w:val="001F6EFE"/>
    <w:rsid w:val="001F71E3"/>
    <w:rsid w:val="001F78AA"/>
    <w:rsid w:val="0020157B"/>
    <w:rsid w:val="00202462"/>
    <w:rsid w:val="002027B0"/>
    <w:rsid w:val="00205A28"/>
    <w:rsid w:val="00206F4A"/>
    <w:rsid w:val="00207B2A"/>
    <w:rsid w:val="00207BB9"/>
    <w:rsid w:val="00207ED7"/>
    <w:rsid w:val="00210922"/>
    <w:rsid w:val="002129F1"/>
    <w:rsid w:val="00215511"/>
    <w:rsid w:val="00216316"/>
    <w:rsid w:val="00216A3B"/>
    <w:rsid w:val="00216CE3"/>
    <w:rsid w:val="00217399"/>
    <w:rsid w:val="0021770A"/>
    <w:rsid w:val="002203D1"/>
    <w:rsid w:val="00221A21"/>
    <w:rsid w:val="00221ED2"/>
    <w:rsid w:val="00222258"/>
    <w:rsid w:val="0022262C"/>
    <w:rsid w:val="002236F2"/>
    <w:rsid w:val="00226802"/>
    <w:rsid w:val="00227393"/>
    <w:rsid w:val="00227C66"/>
    <w:rsid w:val="00230546"/>
    <w:rsid w:val="00230B8E"/>
    <w:rsid w:val="0023270B"/>
    <w:rsid w:val="00233057"/>
    <w:rsid w:val="00233AB2"/>
    <w:rsid w:val="00235FE8"/>
    <w:rsid w:val="00236486"/>
    <w:rsid w:val="002365D8"/>
    <w:rsid w:val="00236B58"/>
    <w:rsid w:val="00236C77"/>
    <w:rsid w:val="00240473"/>
    <w:rsid w:val="00243E94"/>
    <w:rsid w:val="002467E2"/>
    <w:rsid w:val="00247736"/>
    <w:rsid w:val="002526FA"/>
    <w:rsid w:val="00252D0A"/>
    <w:rsid w:val="00253969"/>
    <w:rsid w:val="00253A98"/>
    <w:rsid w:val="00253BC6"/>
    <w:rsid w:val="0025531C"/>
    <w:rsid w:val="00256652"/>
    <w:rsid w:val="00257A23"/>
    <w:rsid w:val="00257E60"/>
    <w:rsid w:val="0026066B"/>
    <w:rsid w:val="00260B21"/>
    <w:rsid w:val="002610FF"/>
    <w:rsid w:val="002612A0"/>
    <w:rsid w:val="0026242F"/>
    <w:rsid w:val="00263C84"/>
    <w:rsid w:val="00264E58"/>
    <w:rsid w:val="0026571D"/>
    <w:rsid w:val="00271EB1"/>
    <w:rsid w:val="00272814"/>
    <w:rsid w:val="00273362"/>
    <w:rsid w:val="00273591"/>
    <w:rsid w:val="00274910"/>
    <w:rsid w:val="0027496C"/>
    <w:rsid w:val="00275746"/>
    <w:rsid w:val="00276288"/>
    <w:rsid w:val="00276FF6"/>
    <w:rsid w:val="00277752"/>
    <w:rsid w:val="00277B44"/>
    <w:rsid w:val="002812A7"/>
    <w:rsid w:val="00281B19"/>
    <w:rsid w:val="0028239B"/>
    <w:rsid w:val="00282A3F"/>
    <w:rsid w:val="00284CEE"/>
    <w:rsid w:val="002907D2"/>
    <w:rsid w:val="00292FA3"/>
    <w:rsid w:val="00293C3E"/>
    <w:rsid w:val="002946ED"/>
    <w:rsid w:val="00294898"/>
    <w:rsid w:val="00294C43"/>
    <w:rsid w:val="002951E6"/>
    <w:rsid w:val="00295A9B"/>
    <w:rsid w:val="00296C39"/>
    <w:rsid w:val="00296C84"/>
    <w:rsid w:val="00296F4E"/>
    <w:rsid w:val="00297049"/>
    <w:rsid w:val="002A0CB1"/>
    <w:rsid w:val="002A10A2"/>
    <w:rsid w:val="002A1391"/>
    <w:rsid w:val="002A5A0D"/>
    <w:rsid w:val="002B0385"/>
    <w:rsid w:val="002B051E"/>
    <w:rsid w:val="002B324A"/>
    <w:rsid w:val="002B3746"/>
    <w:rsid w:val="002B41B0"/>
    <w:rsid w:val="002B4486"/>
    <w:rsid w:val="002B4910"/>
    <w:rsid w:val="002B5318"/>
    <w:rsid w:val="002B625C"/>
    <w:rsid w:val="002B6F56"/>
    <w:rsid w:val="002B6FFA"/>
    <w:rsid w:val="002B78B7"/>
    <w:rsid w:val="002C09C1"/>
    <w:rsid w:val="002C1832"/>
    <w:rsid w:val="002C1FFD"/>
    <w:rsid w:val="002C218D"/>
    <w:rsid w:val="002C3B01"/>
    <w:rsid w:val="002C3F6E"/>
    <w:rsid w:val="002C4105"/>
    <w:rsid w:val="002C60C5"/>
    <w:rsid w:val="002C6671"/>
    <w:rsid w:val="002C6AC5"/>
    <w:rsid w:val="002D10E0"/>
    <w:rsid w:val="002D148A"/>
    <w:rsid w:val="002D1CB0"/>
    <w:rsid w:val="002D23BC"/>
    <w:rsid w:val="002D57D0"/>
    <w:rsid w:val="002D5E44"/>
    <w:rsid w:val="002D6453"/>
    <w:rsid w:val="002D7DCC"/>
    <w:rsid w:val="002E027B"/>
    <w:rsid w:val="002E1CF4"/>
    <w:rsid w:val="002E215A"/>
    <w:rsid w:val="002E2348"/>
    <w:rsid w:val="002E314C"/>
    <w:rsid w:val="002E3509"/>
    <w:rsid w:val="002E3C7A"/>
    <w:rsid w:val="002E61C7"/>
    <w:rsid w:val="002F0DEC"/>
    <w:rsid w:val="002F134E"/>
    <w:rsid w:val="002F2643"/>
    <w:rsid w:val="002F2C05"/>
    <w:rsid w:val="002F2D89"/>
    <w:rsid w:val="002F3F51"/>
    <w:rsid w:val="002F403C"/>
    <w:rsid w:val="002F49E0"/>
    <w:rsid w:val="002F5362"/>
    <w:rsid w:val="002F58C2"/>
    <w:rsid w:val="002F5EAA"/>
    <w:rsid w:val="002F5FB1"/>
    <w:rsid w:val="002F7952"/>
    <w:rsid w:val="002F7AC7"/>
    <w:rsid w:val="00300426"/>
    <w:rsid w:val="00300BAE"/>
    <w:rsid w:val="00300F66"/>
    <w:rsid w:val="00301251"/>
    <w:rsid w:val="00301436"/>
    <w:rsid w:val="0030226D"/>
    <w:rsid w:val="00304170"/>
    <w:rsid w:val="00304396"/>
    <w:rsid w:val="003046AC"/>
    <w:rsid w:val="00305037"/>
    <w:rsid w:val="0030722D"/>
    <w:rsid w:val="00311F52"/>
    <w:rsid w:val="00313D51"/>
    <w:rsid w:val="003144D1"/>
    <w:rsid w:val="003146D1"/>
    <w:rsid w:val="003150C6"/>
    <w:rsid w:val="003167E4"/>
    <w:rsid w:val="00317586"/>
    <w:rsid w:val="003201FC"/>
    <w:rsid w:val="00320EED"/>
    <w:rsid w:val="00322057"/>
    <w:rsid w:val="0032263D"/>
    <w:rsid w:val="003256DA"/>
    <w:rsid w:val="00325E53"/>
    <w:rsid w:val="00325EFA"/>
    <w:rsid w:val="003269D8"/>
    <w:rsid w:val="00330117"/>
    <w:rsid w:val="00331E00"/>
    <w:rsid w:val="00332DC8"/>
    <w:rsid w:val="00332F8F"/>
    <w:rsid w:val="0033322A"/>
    <w:rsid w:val="00333967"/>
    <w:rsid w:val="003347AE"/>
    <w:rsid w:val="00334B04"/>
    <w:rsid w:val="00334BE2"/>
    <w:rsid w:val="00335405"/>
    <w:rsid w:val="00336A16"/>
    <w:rsid w:val="00337513"/>
    <w:rsid w:val="00337F46"/>
    <w:rsid w:val="0034005E"/>
    <w:rsid w:val="0034032B"/>
    <w:rsid w:val="003403EB"/>
    <w:rsid w:val="003409B3"/>
    <w:rsid w:val="00340ADA"/>
    <w:rsid w:val="00341742"/>
    <w:rsid w:val="00341EDA"/>
    <w:rsid w:val="00342B7E"/>
    <w:rsid w:val="0034329C"/>
    <w:rsid w:val="0034745C"/>
    <w:rsid w:val="00347BE9"/>
    <w:rsid w:val="00350412"/>
    <w:rsid w:val="00351405"/>
    <w:rsid w:val="003528F9"/>
    <w:rsid w:val="003532D7"/>
    <w:rsid w:val="00353B5E"/>
    <w:rsid w:val="0035526C"/>
    <w:rsid w:val="003557D1"/>
    <w:rsid w:val="00355CD8"/>
    <w:rsid w:val="003565DD"/>
    <w:rsid w:val="00357025"/>
    <w:rsid w:val="003602EB"/>
    <w:rsid w:val="00362106"/>
    <w:rsid w:val="00362469"/>
    <w:rsid w:val="00362C87"/>
    <w:rsid w:val="00362D8E"/>
    <w:rsid w:val="00363089"/>
    <w:rsid w:val="00363620"/>
    <w:rsid w:val="00364CAC"/>
    <w:rsid w:val="00365A99"/>
    <w:rsid w:val="00366D82"/>
    <w:rsid w:val="003724E7"/>
    <w:rsid w:val="00373305"/>
    <w:rsid w:val="0037347F"/>
    <w:rsid w:val="0037456B"/>
    <w:rsid w:val="0037519E"/>
    <w:rsid w:val="00375936"/>
    <w:rsid w:val="003768FD"/>
    <w:rsid w:val="00377C98"/>
    <w:rsid w:val="00380CD3"/>
    <w:rsid w:val="00380D82"/>
    <w:rsid w:val="0038176D"/>
    <w:rsid w:val="003828E5"/>
    <w:rsid w:val="00382EDB"/>
    <w:rsid w:val="00383126"/>
    <w:rsid w:val="0038386C"/>
    <w:rsid w:val="00383DC5"/>
    <w:rsid w:val="00384BBE"/>
    <w:rsid w:val="00384D75"/>
    <w:rsid w:val="00385074"/>
    <w:rsid w:val="00385384"/>
    <w:rsid w:val="00385837"/>
    <w:rsid w:val="00385B7F"/>
    <w:rsid w:val="00386479"/>
    <w:rsid w:val="00386AB2"/>
    <w:rsid w:val="00386F98"/>
    <w:rsid w:val="003878DA"/>
    <w:rsid w:val="00390BF0"/>
    <w:rsid w:val="00391474"/>
    <w:rsid w:val="00391599"/>
    <w:rsid w:val="0039163A"/>
    <w:rsid w:val="00392272"/>
    <w:rsid w:val="00393717"/>
    <w:rsid w:val="00393D7D"/>
    <w:rsid w:val="003948E9"/>
    <w:rsid w:val="00395024"/>
    <w:rsid w:val="003951E4"/>
    <w:rsid w:val="00396DB3"/>
    <w:rsid w:val="00397299"/>
    <w:rsid w:val="00397560"/>
    <w:rsid w:val="003A00EA"/>
    <w:rsid w:val="003A062F"/>
    <w:rsid w:val="003A12B0"/>
    <w:rsid w:val="003A33DD"/>
    <w:rsid w:val="003A35F1"/>
    <w:rsid w:val="003A3875"/>
    <w:rsid w:val="003A3B8E"/>
    <w:rsid w:val="003A3BFC"/>
    <w:rsid w:val="003A569F"/>
    <w:rsid w:val="003A6A79"/>
    <w:rsid w:val="003B0BA8"/>
    <w:rsid w:val="003B103A"/>
    <w:rsid w:val="003B2015"/>
    <w:rsid w:val="003B223E"/>
    <w:rsid w:val="003B232B"/>
    <w:rsid w:val="003B2DC6"/>
    <w:rsid w:val="003B353E"/>
    <w:rsid w:val="003B4131"/>
    <w:rsid w:val="003B6C22"/>
    <w:rsid w:val="003B7A0B"/>
    <w:rsid w:val="003C076E"/>
    <w:rsid w:val="003C0EEF"/>
    <w:rsid w:val="003C1223"/>
    <w:rsid w:val="003C19DA"/>
    <w:rsid w:val="003C1BDA"/>
    <w:rsid w:val="003C2622"/>
    <w:rsid w:val="003C3275"/>
    <w:rsid w:val="003C39E1"/>
    <w:rsid w:val="003C3CAB"/>
    <w:rsid w:val="003C43B1"/>
    <w:rsid w:val="003C452E"/>
    <w:rsid w:val="003C4C2D"/>
    <w:rsid w:val="003C5369"/>
    <w:rsid w:val="003C78D0"/>
    <w:rsid w:val="003D0B88"/>
    <w:rsid w:val="003D1A61"/>
    <w:rsid w:val="003D1AE8"/>
    <w:rsid w:val="003D1E99"/>
    <w:rsid w:val="003D2A10"/>
    <w:rsid w:val="003D3313"/>
    <w:rsid w:val="003D5078"/>
    <w:rsid w:val="003D6011"/>
    <w:rsid w:val="003E0191"/>
    <w:rsid w:val="003E03C5"/>
    <w:rsid w:val="003E03D0"/>
    <w:rsid w:val="003E048C"/>
    <w:rsid w:val="003E365F"/>
    <w:rsid w:val="003E3AEA"/>
    <w:rsid w:val="003E3ED2"/>
    <w:rsid w:val="003E544C"/>
    <w:rsid w:val="003E7609"/>
    <w:rsid w:val="003E7B1E"/>
    <w:rsid w:val="003E7C09"/>
    <w:rsid w:val="003F00B1"/>
    <w:rsid w:val="003F035E"/>
    <w:rsid w:val="003F072D"/>
    <w:rsid w:val="003F082C"/>
    <w:rsid w:val="003F0B59"/>
    <w:rsid w:val="003F23F2"/>
    <w:rsid w:val="003F3082"/>
    <w:rsid w:val="003F3CA6"/>
    <w:rsid w:val="003F3F51"/>
    <w:rsid w:val="003F4717"/>
    <w:rsid w:val="003F4C08"/>
    <w:rsid w:val="003F5062"/>
    <w:rsid w:val="003F7287"/>
    <w:rsid w:val="003F773F"/>
    <w:rsid w:val="003F7E9D"/>
    <w:rsid w:val="003F7EA5"/>
    <w:rsid w:val="003F7EC0"/>
    <w:rsid w:val="004011E6"/>
    <w:rsid w:val="0040177F"/>
    <w:rsid w:val="00401C05"/>
    <w:rsid w:val="00401D0A"/>
    <w:rsid w:val="0040286A"/>
    <w:rsid w:val="00402892"/>
    <w:rsid w:val="00402D9A"/>
    <w:rsid w:val="00403476"/>
    <w:rsid w:val="00407050"/>
    <w:rsid w:val="00407097"/>
    <w:rsid w:val="00407422"/>
    <w:rsid w:val="00407977"/>
    <w:rsid w:val="00407AD8"/>
    <w:rsid w:val="00410092"/>
    <w:rsid w:val="00414496"/>
    <w:rsid w:val="00414A26"/>
    <w:rsid w:val="0041748D"/>
    <w:rsid w:val="004177D9"/>
    <w:rsid w:val="004201D6"/>
    <w:rsid w:val="004203C7"/>
    <w:rsid w:val="00422762"/>
    <w:rsid w:val="00422A0C"/>
    <w:rsid w:val="00422A48"/>
    <w:rsid w:val="00423147"/>
    <w:rsid w:val="0042325F"/>
    <w:rsid w:val="00423876"/>
    <w:rsid w:val="00423A58"/>
    <w:rsid w:val="00425464"/>
    <w:rsid w:val="0042569A"/>
    <w:rsid w:val="00425AA7"/>
    <w:rsid w:val="00426538"/>
    <w:rsid w:val="00427283"/>
    <w:rsid w:val="004309D8"/>
    <w:rsid w:val="00430C6B"/>
    <w:rsid w:val="0043322B"/>
    <w:rsid w:val="00433493"/>
    <w:rsid w:val="004334DA"/>
    <w:rsid w:val="004341C2"/>
    <w:rsid w:val="004342F4"/>
    <w:rsid w:val="00434B01"/>
    <w:rsid w:val="00434B1E"/>
    <w:rsid w:val="00435097"/>
    <w:rsid w:val="0043533D"/>
    <w:rsid w:val="00435F8C"/>
    <w:rsid w:val="00437032"/>
    <w:rsid w:val="004370AF"/>
    <w:rsid w:val="00437774"/>
    <w:rsid w:val="00437E6A"/>
    <w:rsid w:val="00437FF3"/>
    <w:rsid w:val="004400F4"/>
    <w:rsid w:val="00440553"/>
    <w:rsid w:val="00440623"/>
    <w:rsid w:val="004408B7"/>
    <w:rsid w:val="00441C6B"/>
    <w:rsid w:val="004464A1"/>
    <w:rsid w:val="00446F6C"/>
    <w:rsid w:val="0044776A"/>
    <w:rsid w:val="00447851"/>
    <w:rsid w:val="004513B9"/>
    <w:rsid w:val="00455A63"/>
    <w:rsid w:val="004608C0"/>
    <w:rsid w:val="0046195C"/>
    <w:rsid w:val="004625A9"/>
    <w:rsid w:val="00462ECE"/>
    <w:rsid w:val="0046433A"/>
    <w:rsid w:val="00464AE8"/>
    <w:rsid w:val="00465301"/>
    <w:rsid w:val="0046533C"/>
    <w:rsid w:val="004661BF"/>
    <w:rsid w:val="004710AA"/>
    <w:rsid w:val="004720A8"/>
    <w:rsid w:val="00473415"/>
    <w:rsid w:val="00474A41"/>
    <w:rsid w:val="00474EBC"/>
    <w:rsid w:val="00475488"/>
    <w:rsid w:val="004758D4"/>
    <w:rsid w:val="0047795A"/>
    <w:rsid w:val="00477E25"/>
    <w:rsid w:val="0048029D"/>
    <w:rsid w:val="00482188"/>
    <w:rsid w:val="00482C5E"/>
    <w:rsid w:val="004840D9"/>
    <w:rsid w:val="00484D31"/>
    <w:rsid w:val="0049390A"/>
    <w:rsid w:val="004943B5"/>
    <w:rsid w:val="004967E3"/>
    <w:rsid w:val="00497836"/>
    <w:rsid w:val="00497C45"/>
    <w:rsid w:val="004A338C"/>
    <w:rsid w:val="004A4877"/>
    <w:rsid w:val="004A49D5"/>
    <w:rsid w:val="004A672C"/>
    <w:rsid w:val="004B2C29"/>
    <w:rsid w:val="004B2DF2"/>
    <w:rsid w:val="004B303F"/>
    <w:rsid w:val="004B305C"/>
    <w:rsid w:val="004B330C"/>
    <w:rsid w:val="004B3D04"/>
    <w:rsid w:val="004B5E85"/>
    <w:rsid w:val="004B6AAC"/>
    <w:rsid w:val="004C1C97"/>
    <w:rsid w:val="004C1E7E"/>
    <w:rsid w:val="004C27C9"/>
    <w:rsid w:val="004C40C7"/>
    <w:rsid w:val="004C45B4"/>
    <w:rsid w:val="004C4CE5"/>
    <w:rsid w:val="004C6663"/>
    <w:rsid w:val="004C67DA"/>
    <w:rsid w:val="004C6AF2"/>
    <w:rsid w:val="004C7BEF"/>
    <w:rsid w:val="004D00D3"/>
    <w:rsid w:val="004D0F9D"/>
    <w:rsid w:val="004D2210"/>
    <w:rsid w:val="004D2840"/>
    <w:rsid w:val="004D3499"/>
    <w:rsid w:val="004D408C"/>
    <w:rsid w:val="004D4373"/>
    <w:rsid w:val="004D457B"/>
    <w:rsid w:val="004D7CE0"/>
    <w:rsid w:val="004D7FE2"/>
    <w:rsid w:val="004E08AF"/>
    <w:rsid w:val="004E0B0A"/>
    <w:rsid w:val="004E0C94"/>
    <w:rsid w:val="004E177D"/>
    <w:rsid w:val="004E2EB6"/>
    <w:rsid w:val="004E3FD8"/>
    <w:rsid w:val="004E465F"/>
    <w:rsid w:val="004E5DFF"/>
    <w:rsid w:val="004E60D6"/>
    <w:rsid w:val="004E6B7A"/>
    <w:rsid w:val="004F05C3"/>
    <w:rsid w:val="004F0CDC"/>
    <w:rsid w:val="004F0D8A"/>
    <w:rsid w:val="004F0E05"/>
    <w:rsid w:val="004F120F"/>
    <w:rsid w:val="004F1DCC"/>
    <w:rsid w:val="004F2797"/>
    <w:rsid w:val="004F2B26"/>
    <w:rsid w:val="004F640E"/>
    <w:rsid w:val="004F64BA"/>
    <w:rsid w:val="004F74A1"/>
    <w:rsid w:val="004F77E9"/>
    <w:rsid w:val="004F7996"/>
    <w:rsid w:val="004F7EF3"/>
    <w:rsid w:val="00500019"/>
    <w:rsid w:val="0050042A"/>
    <w:rsid w:val="00503021"/>
    <w:rsid w:val="005038F2"/>
    <w:rsid w:val="00504131"/>
    <w:rsid w:val="00505FD6"/>
    <w:rsid w:val="005063D6"/>
    <w:rsid w:val="00506EB4"/>
    <w:rsid w:val="00510285"/>
    <w:rsid w:val="00510386"/>
    <w:rsid w:val="00510994"/>
    <w:rsid w:val="00510E7D"/>
    <w:rsid w:val="00513769"/>
    <w:rsid w:val="00514B4E"/>
    <w:rsid w:val="00516022"/>
    <w:rsid w:val="00520762"/>
    <w:rsid w:val="00520B80"/>
    <w:rsid w:val="00520EB7"/>
    <w:rsid w:val="00521DE2"/>
    <w:rsid w:val="0052303F"/>
    <w:rsid w:val="00523803"/>
    <w:rsid w:val="00525144"/>
    <w:rsid w:val="005260F6"/>
    <w:rsid w:val="0052631A"/>
    <w:rsid w:val="00526370"/>
    <w:rsid w:val="00526CCB"/>
    <w:rsid w:val="005279B4"/>
    <w:rsid w:val="0053076A"/>
    <w:rsid w:val="00530862"/>
    <w:rsid w:val="00532392"/>
    <w:rsid w:val="005329FE"/>
    <w:rsid w:val="00533260"/>
    <w:rsid w:val="00533724"/>
    <w:rsid w:val="00534C9E"/>
    <w:rsid w:val="00535980"/>
    <w:rsid w:val="00535ADA"/>
    <w:rsid w:val="005362BF"/>
    <w:rsid w:val="00536D4A"/>
    <w:rsid w:val="005373AA"/>
    <w:rsid w:val="0053762C"/>
    <w:rsid w:val="00537B3C"/>
    <w:rsid w:val="00537D8A"/>
    <w:rsid w:val="00540809"/>
    <w:rsid w:val="00540A60"/>
    <w:rsid w:val="0054100E"/>
    <w:rsid w:val="00541066"/>
    <w:rsid w:val="00544827"/>
    <w:rsid w:val="00545C9D"/>
    <w:rsid w:val="00546A5B"/>
    <w:rsid w:val="0054700C"/>
    <w:rsid w:val="005478EA"/>
    <w:rsid w:val="00547A15"/>
    <w:rsid w:val="005513EF"/>
    <w:rsid w:val="0055388D"/>
    <w:rsid w:val="00553B5A"/>
    <w:rsid w:val="0055451B"/>
    <w:rsid w:val="005546F3"/>
    <w:rsid w:val="005548E6"/>
    <w:rsid w:val="00555F33"/>
    <w:rsid w:val="005560EE"/>
    <w:rsid w:val="00556211"/>
    <w:rsid w:val="00557481"/>
    <w:rsid w:val="00557C17"/>
    <w:rsid w:val="00557E6B"/>
    <w:rsid w:val="00557ECC"/>
    <w:rsid w:val="0056082F"/>
    <w:rsid w:val="00562BF0"/>
    <w:rsid w:val="005643B5"/>
    <w:rsid w:val="00566AF9"/>
    <w:rsid w:val="00566E9D"/>
    <w:rsid w:val="00566EC9"/>
    <w:rsid w:val="0056743D"/>
    <w:rsid w:val="005677CB"/>
    <w:rsid w:val="00567FC3"/>
    <w:rsid w:val="0057168B"/>
    <w:rsid w:val="00573607"/>
    <w:rsid w:val="00574173"/>
    <w:rsid w:val="005743DB"/>
    <w:rsid w:val="00575563"/>
    <w:rsid w:val="00580477"/>
    <w:rsid w:val="005814E5"/>
    <w:rsid w:val="00581791"/>
    <w:rsid w:val="005833A5"/>
    <w:rsid w:val="00583F87"/>
    <w:rsid w:val="00585D86"/>
    <w:rsid w:val="00585DE4"/>
    <w:rsid w:val="00585E82"/>
    <w:rsid w:val="00586B90"/>
    <w:rsid w:val="005876CD"/>
    <w:rsid w:val="005902CB"/>
    <w:rsid w:val="00590305"/>
    <w:rsid w:val="0059144B"/>
    <w:rsid w:val="00591ECC"/>
    <w:rsid w:val="005945D7"/>
    <w:rsid w:val="00594920"/>
    <w:rsid w:val="00594B1F"/>
    <w:rsid w:val="00594E47"/>
    <w:rsid w:val="005950D0"/>
    <w:rsid w:val="0059594A"/>
    <w:rsid w:val="00595A68"/>
    <w:rsid w:val="00595A84"/>
    <w:rsid w:val="00596575"/>
    <w:rsid w:val="00596A36"/>
    <w:rsid w:val="005A07DF"/>
    <w:rsid w:val="005A0F16"/>
    <w:rsid w:val="005A18EF"/>
    <w:rsid w:val="005A1F5D"/>
    <w:rsid w:val="005A2CEC"/>
    <w:rsid w:val="005A361E"/>
    <w:rsid w:val="005A3699"/>
    <w:rsid w:val="005A3FD0"/>
    <w:rsid w:val="005A72E7"/>
    <w:rsid w:val="005A7435"/>
    <w:rsid w:val="005B117B"/>
    <w:rsid w:val="005B1545"/>
    <w:rsid w:val="005B258B"/>
    <w:rsid w:val="005B3C80"/>
    <w:rsid w:val="005B40C1"/>
    <w:rsid w:val="005B462B"/>
    <w:rsid w:val="005C0055"/>
    <w:rsid w:val="005C050C"/>
    <w:rsid w:val="005C14B3"/>
    <w:rsid w:val="005C350C"/>
    <w:rsid w:val="005C48A6"/>
    <w:rsid w:val="005C48E9"/>
    <w:rsid w:val="005C5422"/>
    <w:rsid w:val="005C5B3A"/>
    <w:rsid w:val="005C6169"/>
    <w:rsid w:val="005C6FB3"/>
    <w:rsid w:val="005C709A"/>
    <w:rsid w:val="005C76E5"/>
    <w:rsid w:val="005D0360"/>
    <w:rsid w:val="005D07D7"/>
    <w:rsid w:val="005D1417"/>
    <w:rsid w:val="005D143B"/>
    <w:rsid w:val="005D3F09"/>
    <w:rsid w:val="005D5BA4"/>
    <w:rsid w:val="005E0294"/>
    <w:rsid w:val="005E05F5"/>
    <w:rsid w:val="005E136D"/>
    <w:rsid w:val="005E1621"/>
    <w:rsid w:val="005E1BE6"/>
    <w:rsid w:val="005E2474"/>
    <w:rsid w:val="005E2567"/>
    <w:rsid w:val="005E2989"/>
    <w:rsid w:val="005E4643"/>
    <w:rsid w:val="005E6F22"/>
    <w:rsid w:val="005E776F"/>
    <w:rsid w:val="005F0C1E"/>
    <w:rsid w:val="005F2EAA"/>
    <w:rsid w:val="005F4337"/>
    <w:rsid w:val="005F47C9"/>
    <w:rsid w:val="005F48D4"/>
    <w:rsid w:val="005F5CBD"/>
    <w:rsid w:val="005F6359"/>
    <w:rsid w:val="005F683E"/>
    <w:rsid w:val="005F6B5E"/>
    <w:rsid w:val="005F6CA4"/>
    <w:rsid w:val="005F73ED"/>
    <w:rsid w:val="005F7629"/>
    <w:rsid w:val="005F7F7A"/>
    <w:rsid w:val="006004DA"/>
    <w:rsid w:val="00600A58"/>
    <w:rsid w:val="006010AF"/>
    <w:rsid w:val="006012BD"/>
    <w:rsid w:val="0060142C"/>
    <w:rsid w:val="00601FBB"/>
    <w:rsid w:val="00602666"/>
    <w:rsid w:val="00602D5E"/>
    <w:rsid w:val="00602EDC"/>
    <w:rsid w:val="00602F4F"/>
    <w:rsid w:val="006031DE"/>
    <w:rsid w:val="00603E86"/>
    <w:rsid w:val="00604E3F"/>
    <w:rsid w:val="00606CD0"/>
    <w:rsid w:val="0060767E"/>
    <w:rsid w:val="00607D58"/>
    <w:rsid w:val="006103A6"/>
    <w:rsid w:val="0061095F"/>
    <w:rsid w:val="0061152A"/>
    <w:rsid w:val="00611BD6"/>
    <w:rsid w:val="006121F8"/>
    <w:rsid w:val="00615DAD"/>
    <w:rsid w:val="00616384"/>
    <w:rsid w:val="0061712C"/>
    <w:rsid w:val="006175F3"/>
    <w:rsid w:val="006203CE"/>
    <w:rsid w:val="00621384"/>
    <w:rsid w:val="00621A57"/>
    <w:rsid w:val="00622AAA"/>
    <w:rsid w:val="00623ACD"/>
    <w:rsid w:val="00625832"/>
    <w:rsid w:val="00625F40"/>
    <w:rsid w:val="00626ADB"/>
    <w:rsid w:val="006274CB"/>
    <w:rsid w:val="00627C7F"/>
    <w:rsid w:val="00631415"/>
    <w:rsid w:val="006316F5"/>
    <w:rsid w:val="00633403"/>
    <w:rsid w:val="00634DDD"/>
    <w:rsid w:val="00635FD5"/>
    <w:rsid w:val="00636250"/>
    <w:rsid w:val="006364E5"/>
    <w:rsid w:val="0063789E"/>
    <w:rsid w:val="006406A8"/>
    <w:rsid w:val="00640709"/>
    <w:rsid w:val="006409BF"/>
    <w:rsid w:val="00640B97"/>
    <w:rsid w:val="00642F78"/>
    <w:rsid w:val="00642FBC"/>
    <w:rsid w:val="006435E5"/>
    <w:rsid w:val="00643E61"/>
    <w:rsid w:val="006441D2"/>
    <w:rsid w:val="00644499"/>
    <w:rsid w:val="0064657E"/>
    <w:rsid w:val="00647CDB"/>
    <w:rsid w:val="0065014D"/>
    <w:rsid w:val="0065065B"/>
    <w:rsid w:val="006508D7"/>
    <w:rsid w:val="006533E6"/>
    <w:rsid w:val="0065425B"/>
    <w:rsid w:val="006542E3"/>
    <w:rsid w:val="006543A9"/>
    <w:rsid w:val="00654870"/>
    <w:rsid w:val="006562B6"/>
    <w:rsid w:val="00656E61"/>
    <w:rsid w:val="006577B3"/>
    <w:rsid w:val="006604EB"/>
    <w:rsid w:val="00661489"/>
    <w:rsid w:val="00661A0E"/>
    <w:rsid w:val="006630B9"/>
    <w:rsid w:val="006649F1"/>
    <w:rsid w:val="00665134"/>
    <w:rsid w:val="0066525A"/>
    <w:rsid w:val="00666764"/>
    <w:rsid w:val="00670248"/>
    <w:rsid w:val="00671C7F"/>
    <w:rsid w:val="00671C87"/>
    <w:rsid w:val="00671CA8"/>
    <w:rsid w:val="006735B1"/>
    <w:rsid w:val="00673B42"/>
    <w:rsid w:val="00674AE7"/>
    <w:rsid w:val="006751D0"/>
    <w:rsid w:val="00675F98"/>
    <w:rsid w:val="0067613B"/>
    <w:rsid w:val="00676515"/>
    <w:rsid w:val="00677763"/>
    <w:rsid w:val="0068099A"/>
    <w:rsid w:val="006809C8"/>
    <w:rsid w:val="00680F03"/>
    <w:rsid w:val="006817B8"/>
    <w:rsid w:val="00681AB2"/>
    <w:rsid w:val="006823AF"/>
    <w:rsid w:val="0068480D"/>
    <w:rsid w:val="006848F3"/>
    <w:rsid w:val="006863AD"/>
    <w:rsid w:val="00687267"/>
    <w:rsid w:val="00687822"/>
    <w:rsid w:val="00687B97"/>
    <w:rsid w:val="006900EC"/>
    <w:rsid w:val="00690891"/>
    <w:rsid w:val="00690BA5"/>
    <w:rsid w:val="00690F24"/>
    <w:rsid w:val="006914E1"/>
    <w:rsid w:val="00691B63"/>
    <w:rsid w:val="00692B75"/>
    <w:rsid w:val="00695960"/>
    <w:rsid w:val="00697FAE"/>
    <w:rsid w:val="006A00B5"/>
    <w:rsid w:val="006A05E1"/>
    <w:rsid w:val="006A06E4"/>
    <w:rsid w:val="006A1394"/>
    <w:rsid w:val="006A2081"/>
    <w:rsid w:val="006A28B1"/>
    <w:rsid w:val="006A3134"/>
    <w:rsid w:val="006A389C"/>
    <w:rsid w:val="006A3910"/>
    <w:rsid w:val="006A3ACF"/>
    <w:rsid w:val="006A4EFE"/>
    <w:rsid w:val="006A52C7"/>
    <w:rsid w:val="006A5AF3"/>
    <w:rsid w:val="006A6EB2"/>
    <w:rsid w:val="006A70EA"/>
    <w:rsid w:val="006A73B5"/>
    <w:rsid w:val="006A7C5E"/>
    <w:rsid w:val="006B0143"/>
    <w:rsid w:val="006B2036"/>
    <w:rsid w:val="006B295B"/>
    <w:rsid w:val="006B3248"/>
    <w:rsid w:val="006B389C"/>
    <w:rsid w:val="006B41A7"/>
    <w:rsid w:val="006B4592"/>
    <w:rsid w:val="006B46CA"/>
    <w:rsid w:val="006B4F5F"/>
    <w:rsid w:val="006B5F87"/>
    <w:rsid w:val="006B6213"/>
    <w:rsid w:val="006B7CDD"/>
    <w:rsid w:val="006C176E"/>
    <w:rsid w:val="006C21CB"/>
    <w:rsid w:val="006C286D"/>
    <w:rsid w:val="006C2AB2"/>
    <w:rsid w:val="006C4913"/>
    <w:rsid w:val="006C5010"/>
    <w:rsid w:val="006C6AF4"/>
    <w:rsid w:val="006D013A"/>
    <w:rsid w:val="006D2CC4"/>
    <w:rsid w:val="006D308C"/>
    <w:rsid w:val="006D35C4"/>
    <w:rsid w:val="006D4E6F"/>
    <w:rsid w:val="006D5D1B"/>
    <w:rsid w:val="006D61C0"/>
    <w:rsid w:val="006D67A2"/>
    <w:rsid w:val="006D76C0"/>
    <w:rsid w:val="006E0E78"/>
    <w:rsid w:val="006E0FA0"/>
    <w:rsid w:val="006E1292"/>
    <w:rsid w:val="006E3B08"/>
    <w:rsid w:val="006E474B"/>
    <w:rsid w:val="006E5211"/>
    <w:rsid w:val="006E57E7"/>
    <w:rsid w:val="006E5B6C"/>
    <w:rsid w:val="006E68B7"/>
    <w:rsid w:val="006E6F38"/>
    <w:rsid w:val="006F0427"/>
    <w:rsid w:val="006F0747"/>
    <w:rsid w:val="006F1174"/>
    <w:rsid w:val="006F24CF"/>
    <w:rsid w:val="006F29D8"/>
    <w:rsid w:val="006F342F"/>
    <w:rsid w:val="0070019C"/>
    <w:rsid w:val="007008EC"/>
    <w:rsid w:val="00700A2E"/>
    <w:rsid w:val="00700B65"/>
    <w:rsid w:val="0070235B"/>
    <w:rsid w:val="00704E85"/>
    <w:rsid w:val="007053A3"/>
    <w:rsid w:val="0071046C"/>
    <w:rsid w:val="007106E2"/>
    <w:rsid w:val="00711109"/>
    <w:rsid w:val="00711FAF"/>
    <w:rsid w:val="00712B72"/>
    <w:rsid w:val="0071496A"/>
    <w:rsid w:val="00715DA9"/>
    <w:rsid w:val="00715F32"/>
    <w:rsid w:val="00716F12"/>
    <w:rsid w:val="00721871"/>
    <w:rsid w:val="00721C79"/>
    <w:rsid w:val="00721CF0"/>
    <w:rsid w:val="00721DE8"/>
    <w:rsid w:val="0072400C"/>
    <w:rsid w:val="007249CF"/>
    <w:rsid w:val="0072508C"/>
    <w:rsid w:val="007253D5"/>
    <w:rsid w:val="00725DC2"/>
    <w:rsid w:val="00725DF3"/>
    <w:rsid w:val="00726435"/>
    <w:rsid w:val="0072652D"/>
    <w:rsid w:val="00726CAF"/>
    <w:rsid w:val="0073095E"/>
    <w:rsid w:val="007309A6"/>
    <w:rsid w:val="00731CAB"/>
    <w:rsid w:val="00731DB8"/>
    <w:rsid w:val="00732988"/>
    <w:rsid w:val="00732CD3"/>
    <w:rsid w:val="00732D5F"/>
    <w:rsid w:val="0073377B"/>
    <w:rsid w:val="00733A58"/>
    <w:rsid w:val="0073476D"/>
    <w:rsid w:val="00734B96"/>
    <w:rsid w:val="007350B2"/>
    <w:rsid w:val="00735ADD"/>
    <w:rsid w:val="0073770E"/>
    <w:rsid w:val="007404DF"/>
    <w:rsid w:val="007405CC"/>
    <w:rsid w:val="0074080A"/>
    <w:rsid w:val="00742857"/>
    <w:rsid w:val="0074295A"/>
    <w:rsid w:val="00743456"/>
    <w:rsid w:val="0074376A"/>
    <w:rsid w:val="00746AB3"/>
    <w:rsid w:val="00751774"/>
    <w:rsid w:val="00751A4D"/>
    <w:rsid w:val="0075262E"/>
    <w:rsid w:val="0075451A"/>
    <w:rsid w:val="00754C9F"/>
    <w:rsid w:val="007554A1"/>
    <w:rsid w:val="00755A05"/>
    <w:rsid w:val="00755CDE"/>
    <w:rsid w:val="00756313"/>
    <w:rsid w:val="00760CDB"/>
    <w:rsid w:val="007618A0"/>
    <w:rsid w:val="00762A35"/>
    <w:rsid w:val="00762B75"/>
    <w:rsid w:val="00764EE9"/>
    <w:rsid w:val="0076622C"/>
    <w:rsid w:val="007662B1"/>
    <w:rsid w:val="00767977"/>
    <w:rsid w:val="00767E63"/>
    <w:rsid w:val="00770372"/>
    <w:rsid w:val="00770A1F"/>
    <w:rsid w:val="00770D74"/>
    <w:rsid w:val="00771263"/>
    <w:rsid w:val="00772064"/>
    <w:rsid w:val="00772ADB"/>
    <w:rsid w:val="00772E15"/>
    <w:rsid w:val="00775D71"/>
    <w:rsid w:val="00776AEC"/>
    <w:rsid w:val="00777D22"/>
    <w:rsid w:val="0078108F"/>
    <w:rsid w:val="0078158E"/>
    <w:rsid w:val="00782B2C"/>
    <w:rsid w:val="00783447"/>
    <w:rsid w:val="0078488D"/>
    <w:rsid w:val="00784A92"/>
    <w:rsid w:val="0078506C"/>
    <w:rsid w:val="00785114"/>
    <w:rsid w:val="00785BB1"/>
    <w:rsid w:val="007867B3"/>
    <w:rsid w:val="007876F8"/>
    <w:rsid w:val="00787B43"/>
    <w:rsid w:val="0079085B"/>
    <w:rsid w:val="00791291"/>
    <w:rsid w:val="007919EB"/>
    <w:rsid w:val="0079238F"/>
    <w:rsid w:val="00792837"/>
    <w:rsid w:val="00793EB7"/>
    <w:rsid w:val="00796B63"/>
    <w:rsid w:val="007A22BD"/>
    <w:rsid w:val="007A2D84"/>
    <w:rsid w:val="007A4275"/>
    <w:rsid w:val="007B27CD"/>
    <w:rsid w:val="007B30BA"/>
    <w:rsid w:val="007B4930"/>
    <w:rsid w:val="007B54C0"/>
    <w:rsid w:val="007B66EC"/>
    <w:rsid w:val="007C0542"/>
    <w:rsid w:val="007C070B"/>
    <w:rsid w:val="007C150D"/>
    <w:rsid w:val="007C6ADE"/>
    <w:rsid w:val="007C7CA2"/>
    <w:rsid w:val="007C7D54"/>
    <w:rsid w:val="007C7ED4"/>
    <w:rsid w:val="007D0D4A"/>
    <w:rsid w:val="007D0E0B"/>
    <w:rsid w:val="007D1353"/>
    <w:rsid w:val="007D1BC3"/>
    <w:rsid w:val="007D386D"/>
    <w:rsid w:val="007D47DE"/>
    <w:rsid w:val="007D64EB"/>
    <w:rsid w:val="007D6757"/>
    <w:rsid w:val="007D6A27"/>
    <w:rsid w:val="007D71BD"/>
    <w:rsid w:val="007D7294"/>
    <w:rsid w:val="007D72C1"/>
    <w:rsid w:val="007D7933"/>
    <w:rsid w:val="007E102D"/>
    <w:rsid w:val="007E2645"/>
    <w:rsid w:val="007E29C2"/>
    <w:rsid w:val="007E3AED"/>
    <w:rsid w:val="007E4735"/>
    <w:rsid w:val="007E4F28"/>
    <w:rsid w:val="007E6C0A"/>
    <w:rsid w:val="007E7B3E"/>
    <w:rsid w:val="007F2AB5"/>
    <w:rsid w:val="007F382A"/>
    <w:rsid w:val="007F4066"/>
    <w:rsid w:val="007F6512"/>
    <w:rsid w:val="007F6EC1"/>
    <w:rsid w:val="007F7A00"/>
    <w:rsid w:val="007F7A8E"/>
    <w:rsid w:val="00800613"/>
    <w:rsid w:val="00800FAF"/>
    <w:rsid w:val="008010F5"/>
    <w:rsid w:val="00802B6D"/>
    <w:rsid w:val="00804ECE"/>
    <w:rsid w:val="00805A43"/>
    <w:rsid w:val="0080684E"/>
    <w:rsid w:val="00807602"/>
    <w:rsid w:val="008118AD"/>
    <w:rsid w:val="008118F6"/>
    <w:rsid w:val="00812D3F"/>
    <w:rsid w:val="00813E5C"/>
    <w:rsid w:val="00814579"/>
    <w:rsid w:val="00816696"/>
    <w:rsid w:val="00816A9B"/>
    <w:rsid w:val="00816D5D"/>
    <w:rsid w:val="00817734"/>
    <w:rsid w:val="00820D39"/>
    <w:rsid w:val="008212B1"/>
    <w:rsid w:val="00821B66"/>
    <w:rsid w:val="008222F0"/>
    <w:rsid w:val="0082258D"/>
    <w:rsid w:val="00822DD5"/>
    <w:rsid w:val="00822FED"/>
    <w:rsid w:val="00823942"/>
    <w:rsid w:val="00823C26"/>
    <w:rsid w:val="008247A8"/>
    <w:rsid w:val="00824BEB"/>
    <w:rsid w:val="008258F1"/>
    <w:rsid w:val="00825A9E"/>
    <w:rsid w:val="00825E22"/>
    <w:rsid w:val="0082767B"/>
    <w:rsid w:val="00830F81"/>
    <w:rsid w:val="00831313"/>
    <w:rsid w:val="0083152F"/>
    <w:rsid w:val="00833481"/>
    <w:rsid w:val="008339B5"/>
    <w:rsid w:val="00833E7A"/>
    <w:rsid w:val="00834368"/>
    <w:rsid w:val="0083468C"/>
    <w:rsid w:val="008350CC"/>
    <w:rsid w:val="00836713"/>
    <w:rsid w:val="00837350"/>
    <w:rsid w:val="00842A4F"/>
    <w:rsid w:val="00842E5B"/>
    <w:rsid w:val="0084324D"/>
    <w:rsid w:val="00843A22"/>
    <w:rsid w:val="00844332"/>
    <w:rsid w:val="00844969"/>
    <w:rsid w:val="00845E19"/>
    <w:rsid w:val="00847330"/>
    <w:rsid w:val="0084741B"/>
    <w:rsid w:val="00847D55"/>
    <w:rsid w:val="00850C9F"/>
    <w:rsid w:val="00850D44"/>
    <w:rsid w:val="00852FD3"/>
    <w:rsid w:val="00853B88"/>
    <w:rsid w:val="00853E94"/>
    <w:rsid w:val="008541BA"/>
    <w:rsid w:val="00860D76"/>
    <w:rsid w:val="0086187B"/>
    <w:rsid w:val="00861D23"/>
    <w:rsid w:val="008623CF"/>
    <w:rsid w:val="008629F7"/>
    <w:rsid w:val="00864E5C"/>
    <w:rsid w:val="00866603"/>
    <w:rsid w:val="00866B61"/>
    <w:rsid w:val="008678D4"/>
    <w:rsid w:val="00870EED"/>
    <w:rsid w:val="008710C0"/>
    <w:rsid w:val="00871AA5"/>
    <w:rsid w:val="00873049"/>
    <w:rsid w:val="0087387E"/>
    <w:rsid w:val="00874E3F"/>
    <w:rsid w:val="00875BA3"/>
    <w:rsid w:val="00876928"/>
    <w:rsid w:val="00876AB6"/>
    <w:rsid w:val="008779F9"/>
    <w:rsid w:val="00877DE0"/>
    <w:rsid w:val="008800BD"/>
    <w:rsid w:val="00881A61"/>
    <w:rsid w:val="0088227B"/>
    <w:rsid w:val="0088262D"/>
    <w:rsid w:val="00883410"/>
    <w:rsid w:val="00883865"/>
    <w:rsid w:val="00885A69"/>
    <w:rsid w:val="008904F3"/>
    <w:rsid w:val="0089140F"/>
    <w:rsid w:val="00891EC2"/>
    <w:rsid w:val="008922B8"/>
    <w:rsid w:val="0089245B"/>
    <w:rsid w:val="00893A9B"/>
    <w:rsid w:val="0089546D"/>
    <w:rsid w:val="008955CE"/>
    <w:rsid w:val="00896241"/>
    <w:rsid w:val="00896B96"/>
    <w:rsid w:val="008A00CC"/>
    <w:rsid w:val="008A0282"/>
    <w:rsid w:val="008A038F"/>
    <w:rsid w:val="008A088C"/>
    <w:rsid w:val="008A099D"/>
    <w:rsid w:val="008A0AC5"/>
    <w:rsid w:val="008A3057"/>
    <w:rsid w:val="008A308E"/>
    <w:rsid w:val="008A34F8"/>
    <w:rsid w:val="008A351C"/>
    <w:rsid w:val="008A4B7E"/>
    <w:rsid w:val="008A5203"/>
    <w:rsid w:val="008A7E75"/>
    <w:rsid w:val="008B0197"/>
    <w:rsid w:val="008B0563"/>
    <w:rsid w:val="008B0818"/>
    <w:rsid w:val="008B11AC"/>
    <w:rsid w:val="008B15F9"/>
    <w:rsid w:val="008B2819"/>
    <w:rsid w:val="008B31DA"/>
    <w:rsid w:val="008B49C5"/>
    <w:rsid w:val="008B51C3"/>
    <w:rsid w:val="008B52B9"/>
    <w:rsid w:val="008B7DA4"/>
    <w:rsid w:val="008C0452"/>
    <w:rsid w:val="008C1511"/>
    <w:rsid w:val="008C15AA"/>
    <w:rsid w:val="008C1800"/>
    <w:rsid w:val="008C3780"/>
    <w:rsid w:val="008C42D7"/>
    <w:rsid w:val="008C49D9"/>
    <w:rsid w:val="008C5B5F"/>
    <w:rsid w:val="008C7749"/>
    <w:rsid w:val="008D0229"/>
    <w:rsid w:val="008D04CD"/>
    <w:rsid w:val="008D23EF"/>
    <w:rsid w:val="008D2E1D"/>
    <w:rsid w:val="008D3B81"/>
    <w:rsid w:val="008D5EDE"/>
    <w:rsid w:val="008D795B"/>
    <w:rsid w:val="008D7B74"/>
    <w:rsid w:val="008E1459"/>
    <w:rsid w:val="008E1570"/>
    <w:rsid w:val="008E1701"/>
    <w:rsid w:val="008E1E90"/>
    <w:rsid w:val="008E1FFC"/>
    <w:rsid w:val="008E3E2F"/>
    <w:rsid w:val="008E5828"/>
    <w:rsid w:val="008E6508"/>
    <w:rsid w:val="008E69B5"/>
    <w:rsid w:val="008E6BB3"/>
    <w:rsid w:val="008F239D"/>
    <w:rsid w:val="008F3800"/>
    <w:rsid w:val="008F4D66"/>
    <w:rsid w:val="008F52EA"/>
    <w:rsid w:val="008F567B"/>
    <w:rsid w:val="008F640C"/>
    <w:rsid w:val="008F6974"/>
    <w:rsid w:val="008F6E47"/>
    <w:rsid w:val="008F6E6B"/>
    <w:rsid w:val="008F75B8"/>
    <w:rsid w:val="008F7F0A"/>
    <w:rsid w:val="0090085E"/>
    <w:rsid w:val="00901E02"/>
    <w:rsid w:val="00902292"/>
    <w:rsid w:val="009022D9"/>
    <w:rsid w:val="00902399"/>
    <w:rsid w:val="0090258A"/>
    <w:rsid w:val="0090272C"/>
    <w:rsid w:val="00902D73"/>
    <w:rsid w:val="00902E38"/>
    <w:rsid w:val="00903BF7"/>
    <w:rsid w:val="00903E57"/>
    <w:rsid w:val="00903FF2"/>
    <w:rsid w:val="0090414F"/>
    <w:rsid w:val="009053A4"/>
    <w:rsid w:val="00907081"/>
    <w:rsid w:val="00911B8D"/>
    <w:rsid w:val="00912587"/>
    <w:rsid w:val="009129E1"/>
    <w:rsid w:val="009145FA"/>
    <w:rsid w:val="00914C14"/>
    <w:rsid w:val="00915702"/>
    <w:rsid w:val="00915BC8"/>
    <w:rsid w:val="009163EE"/>
    <w:rsid w:val="00917828"/>
    <w:rsid w:val="00917C12"/>
    <w:rsid w:val="00924155"/>
    <w:rsid w:val="00924B5B"/>
    <w:rsid w:val="0092583B"/>
    <w:rsid w:val="00925DE7"/>
    <w:rsid w:val="00926285"/>
    <w:rsid w:val="0093275A"/>
    <w:rsid w:val="00933395"/>
    <w:rsid w:val="00934687"/>
    <w:rsid w:val="0093578E"/>
    <w:rsid w:val="00935804"/>
    <w:rsid w:val="009358D1"/>
    <w:rsid w:val="00936BF3"/>
    <w:rsid w:val="00936F08"/>
    <w:rsid w:val="009373B5"/>
    <w:rsid w:val="0093750E"/>
    <w:rsid w:val="0094188F"/>
    <w:rsid w:val="00942D49"/>
    <w:rsid w:val="0094407D"/>
    <w:rsid w:val="00945350"/>
    <w:rsid w:val="0094730D"/>
    <w:rsid w:val="009508E3"/>
    <w:rsid w:val="0095194F"/>
    <w:rsid w:val="0095294B"/>
    <w:rsid w:val="0095479B"/>
    <w:rsid w:val="00954C2F"/>
    <w:rsid w:val="00955B03"/>
    <w:rsid w:val="00955F39"/>
    <w:rsid w:val="00956F58"/>
    <w:rsid w:val="009574AD"/>
    <w:rsid w:val="009577B4"/>
    <w:rsid w:val="00963129"/>
    <w:rsid w:val="00963804"/>
    <w:rsid w:val="00963C55"/>
    <w:rsid w:val="009658B5"/>
    <w:rsid w:val="00965A5D"/>
    <w:rsid w:val="00966D5E"/>
    <w:rsid w:val="009707FE"/>
    <w:rsid w:val="00970F41"/>
    <w:rsid w:val="00970FAA"/>
    <w:rsid w:val="00972627"/>
    <w:rsid w:val="00974ADD"/>
    <w:rsid w:val="00974FD3"/>
    <w:rsid w:val="00975874"/>
    <w:rsid w:val="0097589E"/>
    <w:rsid w:val="0097624A"/>
    <w:rsid w:val="00976B5A"/>
    <w:rsid w:val="0097736B"/>
    <w:rsid w:val="00977633"/>
    <w:rsid w:val="0097779F"/>
    <w:rsid w:val="009779B3"/>
    <w:rsid w:val="00977E27"/>
    <w:rsid w:val="0098019A"/>
    <w:rsid w:val="00981497"/>
    <w:rsid w:val="00981BEF"/>
    <w:rsid w:val="00982094"/>
    <w:rsid w:val="009836A6"/>
    <w:rsid w:val="009849FA"/>
    <w:rsid w:val="0098517C"/>
    <w:rsid w:val="0098733D"/>
    <w:rsid w:val="00990383"/>
    <w:rsid w:val="0099083F"/>
    <w:rsid w:val="00991CE2"/>
    <w:rsid w:val="00992E75"/>
    <w:rsid w:val="0099330D"/>
    <w:rsid w:val="009937C9"/>
    <w:rsid w:val="00994FFC"/>
    <w:rsid w:val="00995505"/>
    <w:rsid w:val="00995B13"/>
    <w:rsid w:val="00996C44"/>
    <w:rsid w:val="0099733C"/>
    <w:rsid w:val="009A2819"/>
    <w:rsid w:val="009A2F5E"/>
    <w:rsid w:val="009A6A7C"/>
    <w:rsid w:val="009B0229"/>
    <w:rsid w:val="009B1212"/>
    <w:rsid w:val="009B1426"/>
    <w:rsid w:val="009B1607"/>
    <w:rsid w:val="009B16BB"/>
    <w:rsid w:val="009B1A63"/>
    <w:rsid w:val="009B2274"/>
    <w:rsid w:val="009B234D"/>
    <w:rsid w:val="009B2F5A"/>
    <w:rsid w:val="009B4309"/>
    <w:rsid w:val="009B6C0D"/>
    <w:rsid w:val="009B732C"/>
    <w:rsid w:val="009C00C7"/>
    <w:rsid w:val="009C0DF1"/>
    <w:rsid w:val="009C19A4"/>
    <w:rsid w:val="009C3376"/>
    <w:rsid w:val="009C369A"/>
    <w:rsid w:val="009C3729"/>
    <w:rsid w:val="009C549A"/>
    <w:rsid w:val="009D0B9E"/>
    <w:rsid w:val="009D2C38"/>
    <w:rsid w:val="009D3813"/>
    <w:rsid w:val="009D7B34"/>
    <w:rsid w:val="009E090D"/>
    <w:rsid w:val="009E0E87"/>
    <w:rsid w:val="009E1477"/>
    <w:rsid w:val="009E15DD"/>
    <w:rsid w:val="009E1CA0"/>
    <w:rsid w:val="009E3490"/>
    <w:rsid w:val="009E36B5"/>
    <w:rsid w:val="009E676D"/>
    <w:rsid w:val="009E68EF"/>
    <w:rsid w:val="009F0934"/>
    <w:rsid w:val="009F1B90"/>
    <w:rsid w:val="009F3E81"/>
    <w:rsid w:val="009F3F48"/>
    <w:rsid w:val="009F6D80"/>
    <w:rsid w:val="009F737D"/>
    <w:rsid w:val="009F7938"/>
    <w:rsid w:val="009F7DF0"/>
    <w:rsid w:val="00A0109E"/>
    <w:rsid w:val="00A0119B"/>
    <w:rsid w:val="00A01D34"/>
    <w:rsid w:val="00A068DA"/>
    <w:rsid w:val="00A078F5"/>
    <w:rsid w:val="00A13699"/>
    <w:rsid w:val="00A13A13"/>
    <w:rsid w:val="00A14405"/>
    <w:rsid w:val="00A14FF7"/>
    <w:rsid w:val="00A154CA"/>
    <w:rsid w:val="00A15632"/>
    <w:rsid w:val="00A15760"/>
    <w:rsid w:val="00A16680"/>
    <w:rsid w:val="00A16A99"/>
    <w:rsid w:val="00A20A1D"/>
    <w:rsid w:val="00A2204C"/>
    <w:rsid w:val="00A2444B"/>
    <w:rsid w:val="00A259E5"/>
    <w:rsid w:val="00A2621B"/>
    <w:rsid w:val="00A274E3"/>
    <w:rsid w:val="00A30935"/>
    <w:rsid w:val="00A318D8"/>
    <w:rsid w:val="00A325F8"/>
    <w:rsid w:val="00A32E6A"/>
    <w:rsid w:val="00A33361"/>
    <w:rsid w:val="00A34EA0"/>
    <w:rsid w:val="00A355E2"/>
    <w:rsid w:val="00A3594E"/>
    <w:rsid w:val="00A363A8"/>
    <w:rsid w:val="00A3741E"/>
    <w:rsid w:val="00A37D4D"/>
    <w:rsid w:val="00A42515"/>
    <w:rsid w:val="00A425D6"/>
    <w:rsid w:val="00A42DA6"/>
    <w:rsid w:val="00A44C73"/>
    <w:rsid w:val="00A45F16"/>
    <w:rsid w:val="00A468EA"/>
    <w:rsid w:val="00A47437"/>
    <w:rsid w:val="00A51DD9"/>
    <w:rsid w:val="00A5222E"/>
    <w:rsid w:val="00A53815"/>
    <w:rsid w:val="00A53A3A"/>
    <w:rsid w:val="00A54234"/>
    <w:rsid w:val="00A54903"/>
    <w:rsid w:val="00A57203"/>
    <w:rsid w:val="00A607AF"/>
    <w:rsid w:val="00A60B14"/>
    <w:rsid w:val="00A60C0C"/>
    <w:rsid w:val="00A628DD"/>
    <w:rsid w:val="00A63FEB"/>
    <w:rsid w:val="00A643AA"/>
    <w:rsid w:val="00A64E15"/>
    <w:rsid w:val="00A6590F"/>
    <w:rsid w:val="00A664F5"/>
    <w:rsid w:val="00A66D66"/>
    <w:rsid w:val="00A66E98"/>
    <w:rsid w:val="00A727DC"/>
    <w:rsid w:val="00A73718"/>
    <w:rsid w:val="00A73FC9"/>
    <w:rsid w:val="00A745F7"/>
    <w:rsid w:val="00A76DFB"/>
    <w:rsid w:val="00A80231"/>
    <w:rsid w:val="00A80239"/>
    <w:rsid w:val="00A806FB"/>
    <w:rsid w:val="00A81B29"/>
    <w:rsid w:val="00A81FA9"/>
    <w:rsid w:val="00A82B81"/>
    <w:rsid w:val="00A83213"/>
    <w:rsid w:val="00A8322A"/>
    <w:rsid w:val="00A833CA"/>
    <w:rsid w:val="00A83B9F"/>
    <w:rsid w:val="00A845DA"/>
    <w:rsid w:val="00A84B00"/>
    <w:rsid w:val="00A8528A"/>
    <w:rsid w:val="00A85749"/>
    <w:rsid w:val="00A906A2"/>
    <w:rsid w:val="00A91C7E"/>
    <w:rsid w:val="00A967F8"/>
    <w:rsid w:val="00A97058"/>
    <w:rsid w:val="00AA0137"/>
    <w:rsid w:val="00AA0D38"/>
    <w:rsid w:val="00AA16BA"/>
    <w:rsid w:val="00AA239A"/>
    <w:rsid w:val="00AA2B89"/>
    <w:rsid w:val="00AA2BFE"/>
    <w:rsid w:val="00AA4524"/>
    <w:rsid w:val="00AA486C"/>
    <w:rsid w:val="00AA4C33"/>
    <w:rsid w:val="00AA5FC3"/>
    <w:rsid w:val="00AA613A"/>
    <w:rsid w:val="00AA66D1"/>
    <w:rsid w:val="00AA6A27"/>
    <w:rsid w:val="00AA737F"/>
    <w:rsid w:val="00AB0251"/>
    <w:rsid w:val="00AB161D"/>
    <w:rsid w:val="00AB2119"/>
    <w:rsid w:val="00AB22BD"/>
    <w:rsid w:val="00AB234F"/>
    <w:rsid w:val="00AB29F1"/>
    <w:rsid w:val="00AB2D36"/>
    <w:rsid w:val="00AB2DE0"/>
    <w:rsid w:val="00AB3174"/>
    <w:rsid w:val="00AB357C"/>
    <w:rsid w:val="00AB402E"/>
    <w:rsid w:val="00AB4C71"/>
    <w:rsid w:val="00AB4F9D"/>
    <w:rsid w:val="00AB7319"/>
    <w:rsid w:val="00AB78FF"/>
    <w:rsid w:val="00AC0B25"/>
    <w:rsid w:val="00AC1929"/>
    <w:rsid w:val="00AC2D02"/>
    <w:rsid w:val="00AC3607"/>
    <w:rsid w:val="00AC451E"/>
    <w:rsid w:val="00AC56B7"/>
    <w:rsid w:val="00AC5AEA"/>
    <w:rsid w:val="00AC7EEF"/>
    <w:rsid w:val="00AD011F"/>
    <w:rsid w:val="00AD1491"/>
    <w:rsid w:val="00AD2419"/>
    <w:rsid w:val="00AD278C"/>
    <w:rsid w:val="00AD3C94"/>
    <w:rsid w:val="00AD5A24"/>
    <w:rsid w:val="00AD6785"/>
    <w:rsid w:val="00AD6900"/>
    <w:rsid w:val="00AD700B"/>
    <w:rsid w:val="00AE05B9"/>
    <w:rsid w:val="00AE0EF3"/>
    <w:rsid w:val="00AE284C"/>
    <w:rsid w:val="00AE3225"/>
    <w:rsid w:val="00AE3400"/>
    <w:rsid w:val="00AE427B"/>
    <w:rsid w:val="00AE5637"/>
    <w:rsid w:val="00AE6128"/>
    <w:rsid w:val="00AE6806"/>
    <w:rsid w:val="00AE6B88"/>
    <w:rsid w:val="00AE6C8C"/>
    <w:rsid w:val="00AE7A99"/>
    <w:rsid w:val="00AF205D"/>
    <w:rsid w:val="00AF41E4"/>
    <w:rsid w:val="00AF484C"/>
    <w:rsid w:val="00AF6383"/>
    <w:rsid w:val="00AF695D"/>
    <w:rsid w:val="00AF708D"/>
    <w:rsid w:val="00AF70F5"/>
    <w:rsid w:val="00AF7C68"/>
    <w:rsid w:val="00AF7FAD"/>
    <w:rsid w:val="00B004D6"/>
    <w:rsid w:val="00B03E9E"/>
    <w:rsid w:val="00B05562"/>
    <w:rsid w:val="00B05DCF"/>
    <w:rsid w:val="00B0730E"/>
    <w:rsid w:val="00B07F1D"/>
    <w:rsid w:val="00B10FCB"/>
    <w:rsid w:val="00B124DD"/>
    <w:rsid w:val="00B1303A"/>
    <w:rsid w:val="00B14F5F"/>
    <w:rsid w:val="00B16AEF"/>
    <w:rsid w:val="00B212CF"/>
    <w:rsid w:val="00B214A5"/>
    <w:rsid w:val="00B22606"/>
    <w:rsid w:val="00B226C8"/>
    <w:rsid w:val="00B24D6E"/>
    <w:rsid w:val="00B25840"/>
    <w:rsid w:val="00B25B09"/>
    <w:rsid w:val="00B26111"/>
    <w:rsid w:val="00B26626"/>
    <w:rsid w:val="00B2738C"/>
    <w:rsid w:val="00B273C9"/>
    <w:rsid w:val="00B303A3"/>
    <w:rsid w:val="00B31737"/>
    <w:rsid w:val="00B33544"/>
    <w:rsid w:val="00B34698"/>
    <w:rsid w:val="00B40088"/>
    <w:rsid w:val="00B42075"/>
    <w:rsid w:val="00B43CCD"/>
    <w:rsid w:val="00B44838"/>
    <w:rsid w:val="00B44D19"/>
    <w:rsid w:val="00B44FE8"/>
    <w:rsid w:val="00B457EA"/>
    <w:rsid w:val="00B45BDB"/>
    <w:rsid w:val="00B50949"/>
    <w:rsid w:val="00B510ED"/>
    <w:rsid w:val="00B53022"/>
    <w:rsid w:val="00B53302"/>
    <w:rsid w:val="00B55EBA"/>
    <w:rsid w:val="00B565A1"/>
    <w:rsid w:val="00B56E30"/>
    <w:rsid w:val="00B57B41"/>
    <w:rsid w:val="00B57DE4"/>
    <w:rsid w:val="00B60D14"/>
    <w:rsid w:val="00B61CE0"/>
    <w:rsid w:val="00B61ED0"/>
    <w:rsid w:val="00B62EE4"/>
    <w:rsid w:val="00B63615"/>
    <w:rsid w:val="00B63B03"/>
    <w:rsid w:val="00B644E9"/>
    <w:rsid w:val="00B64830"/>
    <w:rsid w:val="00B64981"/>
    <w:rsid w:val="00B65C30"/>
    <w:rsid w:val="00B664D5"/>
    <w:rsid w:val="00B67A9B"/>
    <w:rsid w:val="00B70A2D"/>
    <w:rsid w:val="00B70C97"/>
    <w:rsid w:val="00B719D6"/>
    <w:rsid w:val="00B73911"/>
    <w:rsid w:val="00B74ACC"/>
    <w:rsid w:val="00B74DD8"/>
    <w:rsid w:val="00B76A5C"/>
    <w:rsid w:val="00B76DFF"/>
    <w:rsid w:val="00B80319"/>
    <w:rsid w:val="00B803A4"/>
    <w:rsid w:val="00B816E2"/>
    <w:rsid w:val="00B82926"/>
    <w:rsid w:val="00B82967"/>
    <w:rsid w:val="00B82E09"/>
    <w:rsid w:val="00B86A07"/>
    <w:rsid w:val="00B90167"/>
    <w:rsid w:val="00B9104D"/>
    <w:rsid w:val="00B91AF0"/>
    <w:rsid w:val="00B92FDB"/>
    <w:rsid w:val="00B94199"/>
    <w:rsid w:val="00B95BEF"/>
    <w:rsid w:val="00B95CF0"/>
    <w:rsid w:val="00B969CB"/>
    <w:rsid w:val="00BA0D1A"/>
    <w:rsid w:val="00BA1457"/>
    <w:rsid w:val="00BA2359"/>
    <w:rsid w:val="00BA2503"/>
    <w:rsid w:val="00BA25A0"/>
    <w:rsid w:val="00BA2768"/>
    <w:rsid w:val="00BA3068"/>
    <w:rsid w:val="00BA5252"/>
    <w:rsid w:val="00BA5479"/>
    <w:rsid w:val="00BA5CF7"/>
    <w:rsid w:val="00BA5FFC"/>
    <w:rsid w:val="00BA65C4"/>
    <w:rsid w:val="00BB0A27"/>
    <w:rsid w:val="00BB19CB"/>
    <w:rsid w:val="00BB1C92"/>
    <w:rsid w:val="00BB23F1"/>
    <w:rsid w:val="00BB3E08"/>
    <w:rsid w:val="00BB41B6"/>
    <w:rsid w:val="00BB41C2"/>
    <w:rsid w:val="00BB427A"/>
    <w:rsid w:val="00BB4D53"/>
    <w:rsid w:val="00BB6436"/>
    <w:rsid w:val="00BC1422"/>
    <w:rsid w:val="00BC4246"/>
    <w:rsid w:val="00BC6F8E"/>
    <w:rsid w:val="00BC7B26"/>
    <w:rsid w:val="00BD054E"/>
    <w:rsid w:val="00BD21F7"/>
    <w:rsid w:val="00BD2549"/>
    <w:rsid w:val="00BD34BE"/>
    <w:rsid w:val="00BD3821"/>
    <w:rsid w:val="00BD608F"/>
    <w:rsid w:val="00BD69A7"/>
    <w:rsid w:val="00BD7A62"/>
    <w:rsid w:val="00BE0354"/>
    <w:rsid w:val="00BE0E2D"/>
    <w:rsid w:val="00BE160C"/>
    <w:rsid w:val="00BE1A0B"/>
    <w:rsid w:val="00BE2008"/>
    <w:rsid w:val="00BE2457"/>
    <w:rsid w:val="00BE3630"/>
    <w:rsid w:val="00BE36AC"/>
    <w:rsid w:val="00BF0C90"/>
    <w:rsid w:val="00BF17E2"/>
    <w:rsid w:val="00BF1B5F"/>
    <w:rsid w:val="00BF2051"/>
    <w:rsid w:val="00BF3429"/>
    <w:rsid w:val="00BF381C"/>
    <w:rsid w:val="00BF3A63"/>
    <w:rsid w:val="00BF3D86"/>
    <w:rsid w:val="00BF47B3"/>
    <w:rsid w:val="00BF4AB5"/>
    <w:rsid w:val="00BF50CB"/>
    <w:rsid w:val="00BF55DF"/>
    <w:rsid w:val="00BF725D"/>
    <w:rsid w:val="00C003AE"/>
    <w:rsid w:val="00C02503"/>
    <w:rsid w:val="00C039BA"/>
    <w:rsid w:val="00C03AF4"/>
    <w:rsid w:val="00C04335"/>
    <w:rsid w:val="00C04F47"/>
    <w:rsid w:val="00C051FC"/>
    <w:rsid w:val="00C05F54"/>
    <w:rsid w:val="00C06483"/>
    <w:rsid w:val="00C111E9"/>
    <w:rsid w:val="00C1138A"/>
    <w:rsid w:val="00C11FA1"/>
    <w:rsid w:val="00C12244"/>
    <w:rsid w:val="00C12AD7"/>
    <w:rsid w:val="00C139EE"/>
    <w:rsid w:val="00C1442C"/>
    <w:rsid w:val="00C14D3B"/>
    <w:rsid w:val="00C15272"/>
    <w:rsid w:val="00C1553A"/>
    <w:rsid w:val="00C20E6F"/>
    <w:rsid w:val="00C222FE"/>
    <w:rsid w:val="00C23A3E"/>
    <w:rsid w:val="00C2498D"/>
    <w:rsid w:val="00C24E80"/>
    <w:rsid w:val="00C251BF"/>
    <w:rsid w:val="00C25C1E"/>
    <w:rsid w:val="00C26409"/>
    <w:rsid w:val="00C26805"/>
    <w:rsid w:val="00C26F5F"/>
    <w:rsid w:val="00C276B8"/>
    <w:rsid w:val="00C30081"/>
    <w:rsid w:val="00C30CAE"/>
    <w:rsid w:val="00C31E66"/>
    <w:rsid w:val="00C3260E"/>
    <w:rsid w:val="00C32E57"/>
    <w:rsid w:val="00C331E5"/>
    <w:rsid w:val="00C349D2"/>
    <w:rsid w:val="00C36A98"/>
    <w:rsid w:val="00C36DE8"/>
    <w:rsid w:val="00C37440"/>
    <w:rsid w:val="00C37BE4"/>
    <w:rsid w:val="00C405E0"/>
    <w:rsid w:val="00C407A7"/>
    <w:rsid w:val="00C416B8"/>
    <w:rsid w:val="00C42E2C"/>
    <w:rsid w:val="00C43975"/>
    <w:rsid w:val="00C43AF1"/>
    <w:rsid w:val="00C43D55"/>
    <w:rsid w:val="00C43D84"/>
    <w:rsid w:val="00C455F8"/>
    <w:rsid w:val="00C46668"/>
    <w:rsid w:val="00C47D6F"/>
    <w:rsid w:val="00C51F13"/>
    <w:rsid w:val="00C52F10"/>
    <w:rsid w:val="00C54154"/>
    <w:rsid w:val="00C551C3"/>
    <w:rsid w:val="00C569F2"/>
    <w:rsid w:val="00C626E6"/>
    <w:rsid w:val="00C62B73"/>
    <w:rsid w:val="00C6447D"/>
    <w:rsid w:val="00C64E4C"/>
    <w:rsid w:val="00C651A1"/>
    <w:rsid w:val="00C678F6"/>
    <w:rsid w:val="00C7005B"/>
    <w:rsid w:val="00C707A2"/>
    <w:rsid w:val="00C71BA2"/>
    <w:rsid w:val="00C73B88"/>
    <w:rsid w:val="00C74453"/>
    <w:rsid w:val="00C777EF"/>
    <w:rsid w:val="00C8075C"/>
    <w:rsid w:val="00C8076B"/>
    <w:rsid w:val="00C80A4C"/>
    <w:rsid w:val="00C8547D"/>
    <w:rsid w:val="00C86CD3"/>
    <w:rsid w:val="00C86D4F"/>
    <w:rsid w:val="00C879BE"/>
    <w:rsid w:val="00C879C2"/>
    <w:rsid w:val="00C90712"/>
    <w:rsid w:val="00C91512"/>
    <w:rsid w:val="00C9197C"/>
    <w:rsid w:val="00C92087"/>
    <w:rsid w:val="00C92697"/>
    <w:rsid w:val="00C93B44"/>
    <w:rsid w:val="00C93B4E"/>
    <w:rsid w:val="00C97CBB"/>
    <w:rsid w:val="00CA0127"/>
    <w:rsid w:val="00CA02E0"/>
    <w:rsid w:val="00CA0675"/>
    <w:rsid w:val="00CA0937"/>
    <w:rsid w:val="00CA1178"/>
    <w:rsid w:val="00CA1456"/>
    <w:rsid w:val="00CA31C2"/>
    <w:rsid w:val="00CA4925"/>
    <w:rsid w:val="00CA4B6A"/>
    <w:rsid w:val="00CA6256"/>
    <w:rsid w:val="00CA7603"/>
    <w:rsid w:val="00CA7C60"/>
    <w:rsid w:val="00CB0472"/>
    <w:rsid w:val="00CB08CC"/>
    <w:rsid w:val="00CB0D09"/>
    <w:rsid w:val="00CB0E77"/>
    <w:rsid w:val="00CB1964"/>
    <w:rsid w:val="00CB28DD"/>
    <w:rsid w:val="00CB2C19"/>
    <w:rsid w:val="00CB45FF"/>
    <w:rsid w:val="00CB5234"/>
    <w:rsid w:val="00CB7EB2"/>
    <w:rsid w:val="00CC0149"/>
    <w:rsid w:val="00CC0306"/>
    <w:rsid w:val="00CC0978"/>
    <w:rsid w:val="00CC17D7"/>
    <w:rsid w:val="00CC43C9"/>
    <w:rsid w:val="00CC49C1"/>
    <w:rsid w:val="00CC4A67"/>
    <w:rsid w:val="00CC5ED2"/>
    <w:rsid w:val="00CC6586"/>
    <w:rsid w:val="00CD0840"/>
    <w:rsid w:val="00CD1722"/>
    <w:rsid w:val="00CD1E5E"/>
    <w:rsid w:val="00CD22FF"/>
    <w:rsid w:val="00CD2C43"/>
    <w:rsid w:val="00CD40D1"/>
    <w:rsid w:val="00CD54ED"/>
    <w:rsid w:val="00CE02BE"/>
    <w:rsid w:val="00CE2EE4"/>
    <w:rsid w:val="00CE3078"/>
    <w:rsid w:val="00CE32D6"/>
    <w:rsid w:val="00CE3446"/>
    <w:rsid w:val="00CE3766"/>
    <w:rsid w:val="00CE4093"/>
    <w:rsid w:val="00CE4336"/>
    <w:rsid w:val="00CE5C88"/>
    <w:rsid w:val="00CE71A1"/>
    <w:rsid w:val="00CF0627"/>
    <w:rsid w:val="00CF0AC0"/>
    <w:rsid w:val="00CF0C68"/>
    <w:rsid w:val="00CF1B98"/>
    <w:rsid w:val="00CF1F8F"/>
    <w:rsid w:val="00CF2214"/>
    <w:rsid w:val="00CF3F67"/>
    <w:rsid w:val="00CF3FD3"/>
    <w:rsid w:val="00CF41AA"/>
    <w:rsid w:val="00CF4D15"/>
    <w:rsid w:val="00CF5320"/>
    <w:rsid w:val="00CF631D"/>
    <w:rsid w:val="00CF653F"/>
    <w:rsid w:val="00CF6ACA"/>
    <w:rsid w:val="00CF6D25"/>
    <w:rsid w:val="00CF7E2C"/>
    <w:rsid w:val="00D03EBB"/>
    <w:rsid w:val="00D04770"/>
    <w:rsid w:val="00D0480B"/>
    <w:rsid w:val="00D04B4A"/>
    <w:rsid w:val="00D052CC"/>
    <w:rsid w:val="00D05DE9"/>
    <w:rsid w:val="00D069C3"/>
    <w:rsid w:val="00D13EAB"/>
    <w:rsid w:val="00D1428C"/>
    <w:rsid w:val="00D16417"/>
    <w:rsid w:val="00D16737"/>
    <w:rsid w:val="00D2056C"/>
    <w:rsid w:val="00D2086D"/>
    <w:rsid w:val="00D2127B"/>
    <w:rsid w:val="00D212D8"/>
    <w:rsid w:val="00D2147A"/>
    <w:rsid w:val="00D22B96"/>
    <w:rsid w:val="00D23904"/>
    <w:rsid w:val="00D24EA4"/>
    <w:rsid w:val="00D267E4"/>
    <w:rsid w:val="00D269D5"/>
    <w:rsid w:val="00D31CEE"/>
    <w:rsid w:val="00D31ED2"/>
    <w:rsid w:val="00D325E7"/>
    <w:rsid w:val="00D32C1E"/>
    <w:rsid w:val="00D32E4F"/>
    <w:rsid w:val="00D33E87"/>
    <w:rsid w:val="00D34CA5"/>
    <w:rsid w:val="00D35B84"/>
    <w:rsid w:val="00D37090"/>
    <w:rsid w:val="00D37EA3"/>
    <w:rsid w:val="00D402AC"/>
    <w:rsid w:val="00D4091F"/>
    <w:rsid w:val="00D40CB3"/>
    <w:rsid w:val="00D41A8A"/>
    <w:rsid w:val="00D427DC"/>
    <w:rsid w:val="00D42A91"/>
    <w:rsid w:val="00D44046"/>
    <w:rsid w:val="00D4491E"/>
    <w:rsid w:val="00D44A78"/>
    <w:rsid w:val="00D450EA"/>
    <w:rsid w:val="00D45E8F"/>
    <w:rsid w:val="00D46653"/>
    <w:rsid w:val="00D470BE"/>
    <w:rsid w:val="00D47516"/>
    <w:rsid w:val="00D5012A"/>
    <w:rsid w:val="00D50C37"/>
    <w:rsid w:val="00D50F3B"/>
    <w:rsid w:val="00D536D8"/>
    <w:rsid w:val="00D54313"/>
    <w:rsid w:val="00D5433D"/>
    <w:rsid w:val="00D54B92"/>
    <w:rsid w:val="00D55379"/>
    <w:rsid w:val="00D55B30"/>
    <w:rsid w:val="00D60013"/>
    <w:rsid w:val="00D60F4E"/>
    <w:rsid w:val="00D610BC"/>
    <w:rsid w:val="00D610DE"/>
    <w:rsid w:val="00D61965"/>
    <w:rsid w:val="00D61DA2"/>
    <w:rsid w:val="00D63934"/>
    <w:rsid w:val="00D63E76"/>
    <w:rsid w:val="00D66C92"/>
    <w:rsid w:val="00D66F19"/>
    <w:rsid w:val="00D67316"/>
    <w:rsid w:val="00D67837"/>
    <w:rsid w:val="00D67877"/>
    <w:rsid w:val="00D700E7"/>
    <w:rsid w:val="00D701F5"/>
    <w:rsid w:val="00D70504"/>
    <w:rsid w:val="00D7275B"/>
    <w:rsid w:val="00D72B4C"/>
    <w:rsid w:val="00D731DA"/>
    <w:rsid w:val="00D7352D"/>
    <w:rsid w:val="00D73578"/>
    <w:rsid w:val="00D73E06"/>
    <w:rsid w:val="00D74EE9"/>
    <w:rsid w:val="00D7532A"/>
    <w:rsid w:val="00D7532C"/>
    <w:rsid w:val="00D75723"/>
    <w:rsid w:val="00D76569"/>
    <w:rsid w:val="00D76D64"/>
    <w:rsid w:val="00D7710E"/>
    <w:rsid w:val="00D7789C"/>
    <w:rsid w:val="00D819A4"/>
    <w:rsid w:val="00D827B3"/>
    <w:rsid w:val="00D8288B"/>
    <w:rsid w:val="00D82B21"/>
    <w:rsid w:val="00D84050"/>
    <w:rsid w:val="00D84740"/>
    <w:rsid w:val="00D85B88"/>
    <w:rsid w:val="00D86485"/>
    <w:rsid w:val="00D865E1"/>
    <w:rsid w:val="00D87FA8"/>
    <w:rsid w:val="00D9088B"/>
    <w:rsid w:val="00D90ACC"/>
    <w:rsid w:val="00D90B1A"/>
    <w:rsid w:val="00D90CA5"/>
    <w:rsid w:val="00D913D0"/>
    <w:rsid w:val="00D94682"/>
    <w:rsid w:val="00D94EB7"/>
    <w:rsid w:val="00D95020"/>
    <w:rsid w:val="00D95B44"/>
    <w:rsid w:val="00D96293"/>
    <w:rsid w:val="00D97684"/>
    <w:rsid w:val="00D9793D"/>
    <w:rsid w:val="00DA01F8"/>
    <w:rsid w:val="00DA0234"/>
    <w:rsid w:val="00DA20FD"/>
    <w:rsid w:val="00DA290D"/>
    <w:rsid w:val="00DA3B50"/>
    <w:rsid w:val="00DA465A"/>
    <w:rsid w:val="00DA521A"/>
    <w:rsid w:val="00DA525B"/>
    <w:rsid w:val="00DA530D"/>
    <w:rsid w:val="00DA61CD"/>
    <w:rsid w:val="00DA6EA5"/>
    <w:rsid w:val="00DA6EF8"/>
    <w:rsid w:val="00DA7112"/>
    <w:rsid w:val="00DB0A24"/>
    <w:rsid w:val="00DB215C"/>
    <w:rsid w:val="00DB2274"/>
    <w:rsid w:val="00DB2CC0"/>
    <w:rsid w:val="00DB3D31"/>
    <w:rsid w:val="00DB443B"/>
    <w:rsid w:val="00DB60C9"/>
    <w:rsid w:val="00DB60F4"/>
    <w:rsid w:val="00DB624A"/>
    <w:rsid w:val="00DB6D98"/>
    <w:rsid w:val="00DC1F30"/>
    <w:rsid w:val="00DC20F7"/>
    <w:rsid w:val="00DC2415"/>
    <w:rsid w:val="00DC2E46"/>
    <w:rsid w:val="00DC413C"/>
    <w:rsid w:val="00DC4618"/>
    <w:rsid w:val="00DC57BE"/>
    <w:rsid w:val="00DC5B06"/>
    <w:rsid w:val="00DD009C"/>
    <w:rsid w:val="00DD10A0"/>
    <w:rsid w:val="00DD1FB8"/>
    <w:rsid w:val="00DD2392"/>
    <w:rsid w:val="00DD3603"/>
    <w:rsid w:val="00DD3F7B"/>
    <w:rsid w:val="00DD55BD"/>
    <w:rsid w:val="00DD587D"/>
    <w:rsid w:val="00DD662B"/>
    <w:rsid w:val="00DE178C"/>
    <w:rsid w:val="00DE1EF4"/>
    <w:rsid w:val="00DE3545"/>
    <w:rsid w:val="00DE4113"/>
    <w:rsid w:val="00DE4F73"/>
    <w:rsid w:val="00DE6966"/>
    <w:rsid w:val="00DF0420"/>
    <w:rsid w:val="00DF118F"/>
    <w:rsid w:val="00DF1197"/>
    <w:rsid w:val="00DF3297"/>
    <w:rsid w:val="00DF34EF"/>
    <w:rsid w:val="00DF51AE"/>
    <w:rsid w:val="00DF696C"/>
    <w:rsid w:val="00E00820"/>
    <w:rsid w:val="00E01BF2"/>
    <w:rsid w:val="00E01C5B"/>
    <w:rsid w:val="00E0379C"/>
    <w:rsid w:val="00E052F3"/>
    <w:rsid w:val="00E05D06"/>
    <w:rsid w:val="00E06DE0"/>
    <w:rsid w:val="00E06EFF"/>
    <w:rsid w:val="00E103A8"/>
    <w:rsid w:val="00E10AF2"/>
    <w:rsid w:val="00E11C66"/>
    <w:rsid w:val="00E14471"/>
    <w:rsid w:val="00E1585E"/>
    <w:rsid w:val="00E15E91"/>
    <w:rsid w:val="00E15EC8"/>
    <w:rsid w:val="00E16206"/>
    <w:rsid w:val="00E16F9E"/>
    <w:rsid w:val="00E17117"/>
    <w:rsid w:val="00E17F76"/>
    <w:rsid w:val="00E2052B"/>
    <w:rsid w:val="00E20F1E"/>
    <w:rsid w:val="00E21DDF"/>
    <w:rsid w:val="00E22218"/>
    <w:rsid w:val="00E22AC7"/>
    <w:rsid w:val="00E23778"/>
    <w:rsid w:val="00E24686"/>
    <w:rsid w:val="00E246F1"/>
    <w:rsid w:val="00E252D0"/>
    <w:rsid w:val="00E25DDC"/>
    <w:rsid w:val="00E33B52"/>
    <w:rsid w:val="00E33DDC"/>
    <w:rsid w:val="00E33EEC"/>
    <w:rsid w:val="00E349AF"/>
    <w:rsid w:val="00E37D27"/>
    <w:rsid w:val="00E419B7"/>
    <w:rsid w:val="00E427DF"/>
    <w:rsid w:val="00E44144"/>
    <w:rsid w:val="00E450A9"/>
    <w:rsid w:val="00E4676F"/>
    <w:rsid w:val="00E46866"/>
    <w:rsid w:val="00E47100"/>
    <w:rsid w:val="00E47A26"/>
    <w:rsid w:val="00E501A9"/>
    <w:rsid w:val="00E54664"/>
    <w:rsid w:val="00E5521E"/>
    <w:rsid w:val="00E5549C"/>
    <w:rsid w:val="00E55E50"/>
    <w:rsid w:val="00E56393"/>
    <w:rsid w:val="00E575F0"/>
    <w:rsid w:val="00E5761B"/>
    <w:rsid w:val="00E602A7"/>
    <w:rsid w:val="00E6175A"/>
    <w:rsid w:val="00E6242A"/>
    <w:rsid w:val="00E62B6B"/>
    <w:rsid w:val="00E6352F"/>
    <w:rsid w:val="00E643B2"/>
    <w:rsid w:val="00E64F22"/>
    <w:rsid w:val="00E650B4"/>
    <w:rsid w:val="00E6569D"/>
    <w:rsid w:val="00E679B9"/>
    <w:rsid w:val="00E67C68"/>
    <w:rsid w:val="00E7086B"/>
    <w:rsid w:val="00E70EDA"/>
    <w:rsid w:val="00E713DE"/>
    <w:rsid w:val="00E719AE"/>
    <w:rsid w:val="00E722E9"/>
    <w:rsid w:val="00E7511C"/>
    <w:rsid w:val="00E7574B"/>
    <w:rsid w:val="00E7669B"/>
    <w:rsid w:val="00E76C6D"/>
    <w:rsid w:val="00E77280"/>
    <w:rsid w:val="00E77577"/>
    <w:rsid w:val="00E77800"/>
    <w:rsid w:val="00E77FFE"/>
    <w:rsid w:val="00E803B9"/>
    <w:rsid w:val="00E81336"/>
    <w:rsid w:val="00E823D8"/>
    <w:rsid w:val="00E82485"/>
    <w:rsid w:val="00E840F0"/>
    <w:rsid w:val="00E84488"/>
    <w:rsid w:val="00E87580"/>
    <w:rsid w:val="00E87F5B"/>
    <w:rsid w:val="00E9342A"/>
    <w:rsid w:val="00E93A1D"/>
    <w:rsid w:val="00E9554E"/>
    <w:rsid w:val="00E95B79"/>
    <w:rsid w:val="00E9716D"/>
    <w:rsid w:val="00E97E31"/>
    <w:rsid w:val="00EA1747"/>
    <w:rsid w:val="00EA3DB4"/>
    <w:rsid w:val="00EA47DD"/>
    <w:rsid w:val="00EA4E8B"/>
    <w:rsid w:val="00EB1B4B"/>
    <w:rsid w:val="00EB4330"/>
    <w:rsid w:val="00EB535C"/>
    <w:rsid w:val="00EB5E29"/>
    <w:rsid w:val="00EB621B"/>
    <w:rsid w:val="00EB6737"/>
    <w:rsid w:val="00EB68A0"/>
    <w:rsid w:val="00EB6C5A"/>
    <w:rsid w:val="00EB71E9"/>
    <w:rsid w:val="00EB7305"/>
    <w:rsid w:val="00EC01E2"/>
    <w:rsid w:val="00EC0522"/>
    <w:rsid w:val="00EC0C5C"/>
    <w:rsid w:val="00EC1677"/>
    <w:rsid w:val="00EC1B72"/>
    <w:rsid w:val="00EC3265"/>
    <w:rsid w:val="00EC426C"/>
    <w:rsid w:val="00EC4D6B"/>
    <w:rsid w:val="00EC6B19"/>
    <w:rsid w:val="00EC6E4A"/>
    <w:rsid w:val="00ED0112"/>
    <w:rsid w:val="00ED0160"/>
    <w:rsid w:val="00ED1FA1"/>
    <w:rsid w:val="00ED423E"/>
    <w:rsid w:val="00EE07AE"/>
    <w:rsid w:val="00EE09C0"/>
    <w:rsid w:val="00EE1264"/>
    <w:rsid w:val="00EE2905"/>
    <w:rsid w:val="00EE49FA"/>
    <w:rsid w:val="00EE56AE"/>
    <w:rsid w:val="00EE5B46"/>
    <w:rsid w:val="00EE70AE"/>
    <w:rsid w:val="00EE7FE4"/>
    <w:rsid w:val="00EF1580"/>
    <w:rsid w:val="00EF27D9"/>
    <w:rsid w:val="00EF33BF"/>
    <w:rsid w:val="00EF3804"/>
    <w:rsid w:val="00EF3EBC"/>
    <w:rsid w:val="00EF497A"/>
    <w:rsid w:val="00EF4B8E"/>
    <w:rsid w:val="00EF5D99"/>
    <w:rsid w:val="00F00153"/>
    <w:rsid w:val="00F0060B"/>
    <w:rsid w:val="00F0078F"/>
    <w:rsid w:val="00F02163"/>
    <w:rsid w:val="00F02E84"/>
    <w:rsid w:val="00F03E32"/>
    <w:rsid w:val="00F03FB2"/>
    <w:rsid w:val="00F05D4B"/>
    <w:rsid w:val="00F064EC"/>
    <w:rsid w:val="00F06D7F"/>
    <w:rsid w:val="00F0740B"/>
    <w:rsid w:val="00F07C7B"/>
    <w:rsid w:val="00F07C98"/>
    <w:rsid w:val="00F1013A"/>
    <w:rsid w:val="00F1065B"/>
    <w:rsid w:val="00F113A9"/>
    <w:rsid w:val="00F11EDF"/>
    <w:rsid w:val="00F1385E"/>
    <w:rsid w:val="00F1454B"/>
    <w:rsid w:val="00F15BBA"/>
    <w:rsid w:val="00F15EE6"/>
    <w:rsid w:val="00F160C9"/>
    <w:rsid w:val="00F20550"/>
    <w:rsid w:val="00F20897"/>
    <w:rsid w:val="00F21F97"/>
    <w:rsid w:val="00F22ECF"/>
    <w:rsid w:val="00F22EDF"/>
    <w:rsid w:val="00F25231"/>
    <w:rsid w:val="00F252E0"/>
    <w:rsid w:val="00F306B6"/>
    <w:rsid w:val="00F314B9"/>
    <w:rsid w:val="00F318A5"/>
    <w:rsid w:val="00F31AF2"/>
    <w:rsid w:val="00F31B5F"/>
    <w:rsid w:val="00F320B4"/>
    <w:rsid w:val="00F32FB7"/>
    <w:rsid w:val="00F36CBF"/>
    <w:rsid w:val="00F40A40"/>
    <w:rsid w:val="00F413ED"/>
    <w:rsid w:val="00F424BF"/>
    <w:rsid w:val="00F4433F"/>
    <w:rsid w:val="00F44DF7"/>
    <w:rsid w:val="00F45CDE"/>
    <w:rsid w:val="00F46E3F"/>
    <w:rsid w:val="00F50850"/>
    <w:rsid w:val="00F50FA7"/>
    <w:rsid w:val="00F53075"/>
    <w:rsid w:val="00F544C1"/>
    <w:rsid w:val="00F55628"/>
    <w:rsid w:val="00F55A24"/>
    <w:rsid w:val="00F55C3E"/>
    <w:rsid w:val="00F55E72"/>
    <w:rsid w:val="00F567B0"/>
    <w:rsid w:val="00F5714A"/>
    <w:rsid w:val="00F57848"/>
    <w:rsid w:val="00F61179"/>
    <w:rsid w:val="00F61D10"/>
    <w:rsid w:val="00F61DB1"/>
    <w:rsid w:val="00F62E0B"/>
    <w:rsid w:val="00F70CBC"/>
    <w:rsid w:val="00F71158"/>
    <w:rsid w:val="00F71694"/>
    <w:rsid w:val="00F752DB"/>
    <w:rsid w:val="00F753B2"/>
    <w:rsid w:val="00F755C6"/>
    <w:rsid w:val="00F764D0"/>
    <w:rsid w:val="00F811D9"/>
    <w:rsid w:val="00F816EC"/>
    <w:rsid w:val="00F81F3F"/>
    <w:rsid w:val="00F82B76"/>
    <w:rsid w:val="00F832C3"/>
    <w:rsid w:val="00F8399C"/>
    <w:rsid w:val="00F849BD"/>
    <w:rsid w:val="00F84B0F"/>
    <w:rsid w:val="00F84B52"/>
    <w:rsid w:val="00F86466"/>
    <w:rsid w:val="00F864A7"/>
    <w:rsid w:val="00F86E37"/>
    <w:rsid w:val="00F92205"/>
    <w:rsid w:val="00F92301"/>
    <w:rsid w:val="00F92807"/>
    <w:rsid w:val="00F93000"/>
    <w:rsid w:val="00F933B5"/>
    <w:rsid w:val="00F9520A"/>
    <w:rsid w:val="00F96991"/>
    <w:rsid w:val="00F96CF4"/>
    <w:rsid w:val="00F9713B"/>
    <w:rsid w:val="00F9772B"/>
    <w:rsid w:val="00FA17A9"/>
    <w:rsid w:val="00FA2A98"/>
    <w:rsid w:val="00FA3236"/>
    <w:rsid w:val="00FA3C04"/>
    <w:rsid w:val="00FA6014"/>
    <w:rsid w:val="00FA6CD0"/>
    <w:rsid w:val="00FA7CA0"/>
    <w:rsid w:val="00FB0000"/>
    <w:rsid w:val="00FB1A38"/>
    <w:rsid w:val="00FB282A"/>
    <w:rsid w:val="00FB2E3D"/>
    <w:rsid w:val="00FB30A2"/>
    <w:rsid w:val="00FB503B"/>
    <w:rsid w:val="00FB54C8"/>
    <w:rsid w:val="00FB5CCE"/>
    <w:rsid w:val="00FB641A"/>
    <w:rsid w:val="00FB735A"/>
    <w:rsid w:val="00FC0DFB"/>
    <w:rsid w:val="00FC2A51"/>
    <w:rsid w:val="00FC3D19"/>
    <w:rsid w:val="00FC419F"/>
    <w:rsid w:val="00FC4707"/>
    <w:rsid w:val="00FC53B0"/>
    <w:rsid w:val="00FC5742"/>
    <w:rsid w:val="00FC58A4"/>
    <w:rsid w:val="00FC5CD1"/>
    <w:rsid w:val="00FC6AD5"/>
    <w:rsid w:val="00FD04BF"/>
    <w:rsid w:val="00FD0B70"/>
    <w:rsid w:val="00FD1D0B"/>
    <w:rsid w:val="00FD1D0C"/>
    <w:rsid w:val="00FD2DD9"/>
    <w:rsid w:val="00FD58EA"/>
    <w:rsid w:val="00FE0ADC"/>
    <w:rsid w:val="00FE0FA0"/>
    <w:rsid w:val="00FE1476"/>
    <w:rsid w:val="00FE3CF3"/>
    <w:rsid w:val="00FE4BE0"/>
    <w:rsid w:val="00FE57B6"/>
    <w:rsid w:val="00FF0092"/>
    <w:rsid w:val="00FF0D13"/>
    <w:rsid w:val="00FF1E9D"/>
    <w:rsid w:val="00FF2788"/>
    <w:rsid w:val="00FF27A2"/>
    <w:rsid w:val="00FF322A"/>
    <w:rsid w:val="00FF3AFF"/>
    <w:rsid w:val="00FF5F38"/>
    <w:rsid w:val="00FF67A8"/>
    <w:rsid w:val="00FF6C72"/>
    <w:rsid w:val="00FF7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1" type="connector" idref="#AutoShape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0E7E56"/>
    <w:rPr>
      <w:sz w:val="24"/>
    </w:rPr>
  </w:style>
  <w:style w:type="paragraph" w:styleId="Heading1">
    <w:name w:val="heading 1"/>
    <w:basedOn w:val="Normal"/>
    <w:next w:val="Normal"/>
    <w:link w:val="Heading1Char"/>
    <w:autoRedefine/>
    <w:qFormat/>
    <w:rsid w:val="002C218D"/>
    <w:pPr>
      <w:numPr>
        <w:numId w:val="11"/>
      </w:numPr>
      <w:pBdr>
        <w:bottom w:val="single" w:sz="4" w:space="1" w:color="1F497D" w:themeColor="text2"/>
      </w:pBdr>
      <w:spacing w:before="240" w:after="120" w:line="276" w:lineRule="auto"/>
      <w:ind w:left="0" w:firstLine="0"/>
      <w:outlineLvl w:val="0"/>
    </w:pPr>
    <w:rPr>
      <w:rFonts w:eastAsiaTheme="majorEastAsia" w:cstheme="majorBidi"/>
      <w:b/>
      <w:bCs/>
      <w:color w:val="004470"/>
      <w:sz w:val="36"/>
      <w:szCs w:val="28"/>
    </w:rPr>
  </w:style>
  <w:style w:type="paragraph" w:styleId="Heading2">
    <w:name w:val="heading 2"/>
    <w:basedOn w:val="Normal"/>
    <w:next w:val="Normal"/>
    <w:link w:val="Heading2Char"/>
    <w:autoRedefine/>
    <w:unhideWhenUsed/>
    <w:qFormat/>
    <w:rsid w:val="00C03AF4"/>
    <w:pPr>
      <w:keepNext/>
      <w:keepLines/>
      <w:numPr>
        <w:ilvl w:val="1"/>
        <w:numId w:val="11"/>
      </w:numPr>
      <w:tabs>
        <w:tab w:val="left" w:pos="360"/>
      </w:tabs>
      <w:spacing w:before="240" w:after="120"/>
      <w:outlineLvl w:val="1"/>
    </w:pPr>
    <w:rPr>
      <w:rFonts w:eastAsiaTheme="majorEastAsia" w:cstheme="majorBidi"/>
      <w:b/>
      <w:bCs/>
      <w:color w:val="006496"/>
      <w:sz w:val="32"/>
      <w:szCs w:val="26"/>
    </w:rPr>
  </w:style>
  <w:style w:type="paragraph" w:styleId="Heading3">
    <w:name w:val="heading 3"/>
    <w:basedOn w:val="Heading4"/>
    <w:link w:val="Heading3Char"/>
    <w:autoRedefine/>
    <w:unhideWhenUsed/>
    <w:qFormat/>
    <w:rsid w:val="002526FA"/>
    <w:pPr>
      <w:numPr>
        <w:ilvl w:val="0"/>
        <w:numId w:val="0"/>
      </w:numPr>
      <w:tabs>
        <w:tab w:val="left" w:pos="1440"/>
        <w:tab w:val="left" w:pos="1584"/>
      </w:tabs>
      <w:ind w:left="1080"/>
      <w:outlineLvl w:val="2"/>
    </w:pPr>
    <w:rPr>
      <w:bCs w:val="0"/>
      <w:color w:val="4F81BD" w:themeColor="accent1"/>
    </w:rPr>
  </w:style>
  <w:style w:type="paragraph" w:styleId="Heading4">
    <w:name w:val="heading 4"/>
    <w:basedOn w:val="Normal"/>
    <w:next w:val="Normal"/>
    <w:link w:val="Heading4Char"/>
    <w:autoRedefine/>
    <w:unhideWhenUsed/>
    <w:qFormat/>
    <w:rsid w:val="00EB71E9"/>
    <w:pPr>
      <w:keepNext/>
      <w:keepLines/>
      <w:numPr>
        <w:ilvl w:val="2"/>
        <w:numId w:val="11"/>
      </w:numPr>
      <w:spacing w:before="240" w:after="60"/>
      <w:ind w:left="1080"/>
      <w:outlineLvl w:val="3"/>
    </w:pPr>
    <w:rPr>
      <w:rFonts w:eastAsiaTheme="majorEastAsia" w:cstheme="majorBidi"/>
      <w:bCs/>
      <w:iCs/>
      <w:smallCaps/>
      <w:color w:val="055988"/>
      <w:sz w:val="28"/>
      <w:szCs w:val="28"/>
    </w:rPr>
  </w:style>
  <w:style w:type="paragraph" w:styleId="Heading5">
    <w:name w:val="heading 5"/>
    <w:basedOn w:val="Normal"/>
    <w:next w:val="Normal"/>
    <w:link w:val="Heading5Char"/>
    <w:autoRedefine/>
    <w:unhideWhenUsed/>
    <w:qFormat/>
    <w:rsid w:val="006E5211"/>
    <w:pPr>
      <w:numPr>
        <w:ilvl w:val="4"/>
        <w:numId w:val="11"/>
      </w:numPr>
      <w:spacing w:before="240" w:after="60"/>
      <w:outlineLvl w:val="4"/>
    </w:pPr>
    <w:rPr>
      <w:rFonts w:eastAsiaTheme="majorEastAsia" w:cstheme="majorBidi"/>
      <w:b/>
      <w:color w:val="365F91"/>
      <w:szCs w:val="22"/>
    </w:rPr>
  </w:style>
  <w:style w:type="paragraph" w:styleId="Heading6">
    <w:name w:val="heading 6"/>
    <w:basedOn w:val="Normal"/>
    <w:next w:val="Normal"/>
    <w:link w:val="Heading6Char"/>
    <w:autoRedefine/>
    <w:unhideWhenUsed/>
    <w:qFormat/>
    <w:rsid w:val="00995505"/>
    <w:pPr>
      <w:keepNext/>
      <w:keepLines/>
      <w:numPr>
        <w:ilvl w:val="5"/>
        <w:numId w:val="11"/>
      </w:numPr>
      <w:spacing w:before="200"/>
      <w:outlineLvl w:val="5"/>
    </w:pPr>
    <w:rPr>
      <w:rFonts w:eastAsiaTheme="majorEastAsia" w:cstheme="majorBidi"/>
      <w:b/>
      <w:iCs/>
      <w:color w:val="FFFFFF" w:themeColor="background1"/>
      <w:szCs w:val="22"/>
    </w:rPr>
  </w:style>
  <w:style w:type="paragraph" w:styleId="Heading7">
    <w:name w:val="heading 7"/>
    <w:basedOn w:val="Normal"/>
    <w:next w:val="Normal"/>
    <w:link w:val="Heading7Char"/>
    <w:autoRedefine/>
    <w:unhideWhenUsed/>
    <w:qFormat/>
    <w:rsid w:val="00995505"/>
    <w:pPr>
      <w:keepNext/>
      <w:keepLines/>
      <w:numPr>
        <w:ilvl w:val="6"/>
        <w:numId w:val="11"/>
      </w:numPr>
      <w:spacing w:before="200"/>
      <w:outlineLvl w:val="6"/>
    </w:pPr>
    <w:rPr>
      <w:rFonts w:eastAsiaTheme="majorEastAsia" w:cstheme="majorBidi"/>
      <w:b/>
      <w:iCs/>
      <w:color w:val="FFFFFF" w:themeColor="background1"/>
      <w:szCs w:val="22"/>
    </w:rPr>
  </w:style>
  <w:style w:type="paragraph" w:styleId="Heading8">
    <w:name w:val="heading 8"/>
    <w:basedOn w:val="Normal"/>
    <w:next w:val="Normal"/>
    <w:link w:val="Heading8Char"/>
    <w:autoRedefine/>
    <w:unhideWhenUsed/>
    <w:qFormat/>
    <w:rsid w:val="00995505"/>
    <w:pPr>
      <w:keepNext/>
      <w:keepLines/>
      <w:numPr>
        <w:ilvl w:val="7"/>
        <w:numId w:val="11"/>
      </w:numPr>
      <w:spacing w:before="200"/>
      <w:outlineLvl w:val="7"/>
    </w:pPr>
    <w:rPr>
      <w:rFonts w:eastAsiaTheme="majorEastAsia" w:cstheme="majorBidi"/>
      <w:b/>
      <w:color w:val="FFFFFF" w:themeColor="background1"/>
    </w:rPr>
  </w:style>
  <w:style w:type="paragraph" w:styleId="Heading9">
    <w:name w:val="heading 9"/>
    <w:basedOn w:val="Normal"/>
    <w:next w:val="Normal"/>
    <w:link w:val="Heading9Char"/>
    <w:autoRedefine/>
    <w:unhideWhenUsed/>
    <w:qFormat/>
    <w:rsid w:val="00995505"/>
    <w:pPr>
      <w:keepNext/>
      <w:keepLines/>
      <w:numPr>
        <w:ilvl w:val="8"/>
        <w:numId w:val="11"/>
      </w:numPr>
      <w:spacing w:before="200"/>
      <w:outlineLvl w:val="8"/>
    </w:pPr>
    <w:rPr>
      <w:rFonts w:eastAsiaTheme="majorEastAsia" w:cstheme="majorBidi"/>
      <w:b/>
      <w:iCs/>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218D"/>
    <w:rPr>
      <w:rFonts w:eastAsiaTheme="majorEastAsia" w:cstheme="majorBidi"/>
      <w:b/>
      <w:bCs/>
      <w:color w:val="004470"/>
      <w:sz w:val="36"/>
      <w:szCs w:val="28"/>
    </w:rPr>
  </w:style>
  <w:style w:type="paragraph" w:styleId="ListNumber5">
    <w:name w:val="List Number 5"/>
    <w:basedOn w:val="Normal"/>
    <w:uiPriority w:val="99"/>
    <w:unhideWhenUsed/>
    <w:rsid w:val="00544827"/>
    <w:pPr>
      <w:numPr>
        <w:numId w:val="10"/>
      </w:numPr>
      <w:contextualSpacing/>
    </w:pPr>
  </w:style>
  <w:style w:type="paragraph" w:styleId="FootnoteText">
    <w:name w:val="footnote text"/>
    <w:basedOn w:val="Normal"/>
    <w:link w:val="FootnoteTextChar"/>
    <w:uiPriority w:val="99"/>
    <w:unhideWhenUsed/>
    <w:rsid w:val="00544827"/>
  </w:style>
  <w:style w:type="character" w:customStyle="1" w:styleId="FootnoteTextChar">
    <w:name w:val="Footnote Text Char"/>
    <w:basedOn w:val="DefaultParagraphFont"/>
    <w:link w:val="FootnoteText"/>
    <w:uiPriority w:val="99"/>
    <w:rsid w:val="00544827"/>
  </w:style>
  <w:style w:type="paragraph" w:styleId="Footer">
    <w:name w:val="footer"/>
    <w:basedOn w:val="Normal"/>
    <w:link w:val="FooterChar"/>
    <w:uiPriority w:val="99"/>
    <w:unhideWhenUsed/>
    <w:rsid w:val="008E5828"/>
    <w:pPr>
      <w:tabs>
        <w:tab w:val="center" w:pos="4680"/>
        <w:tab w:val="right" w:pos="9360"/>
      </w:tabs>
    </w:pPr>
  </w:style>
  <w:style w:type="character" w:customStyle="1" w:styleId="FooterChar">
    <w:name w:val="Footer Char"/>
    <w:basedOn w:val="DefaultParagraphFont"/>
    <w:link w:val="Footer"/>
    <w:uiPriority w:val="99"/>
    <w:rsid w:val="008E5828"/>
  </w:style>
  <w:style w:type="paragraph" w:styleId="BalloonText">
    <w:name w:val="Balloon Text"/>
    <w:basedOn w:val="Normal"/>
    <w:link w:val="BalloonTextChar"/>
    <w:uiPriority w:val="99"/>
    <w:unhideWhenUsed/>
    <w:rsid w:val="008E5828"/>
    <w:rPr>
      <w:rFonts w:ascii="Tahoma" w:hAnsi="Tahoma" w:cs="Tahoma"/>
      <w:sz w:val="16"/>
      <w:szCs w:val="16"/>
    </w:rPr>
  </w:style>
  <w:style w:type="character" w:customStyle="1" w:styleId="BalloonTextChar">
    <w:name w:val="Balloon Text Char"/>
    <w:basedOn w:val="DefaultParagraphFont"/>
    <w:link w:val="BalloonText"/>
    <w:uiPriority w:val="99"/>
    <w:rsid w:val="008E5828"/>
    <w:rPr>
      <w:rFonts w:ascii="Tahoma" w:hAnsi="Tahoma" w:cs="Tahoma"/>
      <w:sz w:val="16"/>
      <w:szCs w:val="16"/>
    </w:rPr>
  </w:style>
  <w:style w:type="table" w:styleId="TableGrid">
    <w:name w:val="Table Grid"/>
    <w:basedOn w:val="TableNormal"/>
    <w:uiPriority w:val="59"/>
    <w:rsid w:val="00D047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D0477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1">
    <w:name w:val="Medium Shading 11"/>
    <w:basedOn w:val="TableNormal"/>
    <w:uiPriority w:val="63"/>
    <w:rsid w:val="00D0477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rsid w:val="00C03AF4"/>
    <w:rPr>
      <w:rFonts w:eastAsiaTheme="majorEastAsia" w:cstheme="majorBidi"/>
      <w:b/>
      <w:bCs/>
      <w:color w:val="006496"/>
      <w:sz w:val="32"/>
      <w:szCs w:val="26"/>
    </w:rPr>
  </w:style>
  <w:style w:type="paragraph" w:styleId="TOC1">
    <w:name w:val="toc 1"/>
    <w:basedOn w:val="Normal"/>
    <w:next w:val="Normal"/>
    <w:autoRedefine/>
    <w:uiPriority w:val="39"/>
    <w:unhideWhenUsed/>
    <w:rsid w:val="001D3AF6"/>
    <w:pPr>
      <w:tabs>
        <w:tab w:val="left" w:pos="450"/>
        <w:tab w:val="right" w:leader="dot" w:pos="9350"/>
      </w:tabs>
      <w:spacing w:after="100"/>
    </w:pPr>
    <w:rPr>
      <w:b/>
      <w:color w:val="004470"/>
    </w:rPr>
  </w:style>
  <w:style w:type="character" w:styleId="Hyperlink">
    <w:name w:val="Hyperlink"/>
    <w:basedOn w:val="DefaultParagraphFont"/>
    <w:uiPriority w:val="99"/>
    <w:unhideWhenUsed/>
    <w:rsid w:val="00CA0937"/>
    <w:rPr>
      <w:color w:val="0000FF" w:themeColor="hyperlink"/>
      <w:u w:val="single"/>
    </w:rPr>
  </w:style>
  <w:style w:type="paragraph" w:styleId="TOC2">
    <w:name w:val="toc 2"/>
    <w:basedOn w:val="Normal"/>
    <w:next w:val="Normal"/>
    <w:autoRedefine/>
    <w:uiPriority w:val="39"/>
    <w:unhideWhenUsed/>
    <w:rsid w:val="00606CD0"/>
    <w:pPr>
      <w:spacing w:after="100"/>
      <w:ind w:left="200"/>
    </w:pPr>
    <w:rPr>
      <w:b/>
      <w:color w:val="006496"/>
      <w:sz w:val="22"/>
    </w:rPr>
  </w:style>
  <w:style w:type="paragraph" w:styleId="TOCHeading">
    <w:name w:val="TOC Heading"/>
    <w:basedOn w:val="Heading1"/>
    <w:next w:val="Normal"/>
    <w:uiPriority w:val="39"/>
    <w:unhideWhenUsed/>
    <w:qFormat/>
    <w:rsid w:val="00BE3630"/>
    <w:pPr>
      <w:spacing w:before="480" w:after="0"/>
      <w:outlineLvl w:val="9"/>
    </w:pPr>
    <w:rPr>
      <w:rFonts w:asciiTheme="majorHAnsi" w:hAnsiTheme="majorHAnsi"/>
      <w:sz w:val="28"/>
    </w:rPr>
  </w:style>
  <w:style w:type="character" w:styleId="Strong">
    <w:name w:val="Strong"/>
    <w:basedOn w:val="DefaultParagraphFont"/>
    <w:uiPriority w:val="22"/>
    <w:rsid w:val="00823942"/>
    <w:rPr>
      <w:b/>
      <w:bCs/>
    </w:rPr>
  </w:style>
  <w:style w:type="paragraph" w:styleId="TOC3">
    <w:name w:val="toc 3"/>
    <w:basedOn w:val="Normal"/>
    <w:next w:val="Normal"/>
    <w:autoRedefine/>
    <w:uiPriority w:val="39"/>
    <w:unhideWhenUsed/>
    <w:rsid w:val="00606CD0"/>
    <w:pPr>
      <w:tabs>
        <w:tab w:val="left" w:pos="1100"/>
        <w:tab w:val="right" w:leader="dot" w:pos="9350"/>
      </w:tabs>
      <w:spacing w:after="100"/>
      <w:ind w:left="400"/>
    </w:pPr>
    <w:rPr>
      <w:color w:val="0C5E8D"/>
    </w:rPr>
  </w:style>
  <w:style w:type="paragraph" w:styleId="Title">
    <w:name w:val="Title"/>
    <w:basedOn w:val="Normal"/>
    <w:next w:val="Normal"/>
    <w:link w:val="TitleChar"/>
    <w:autoRedefine/>
    <w:qFormat/>
    <w:rsid w:val="0098733D"/>
    <w:pPr>
      <w:pBdr>
        <w:bottom w:val="single" w:sz="8" w:space="4" w:color="365F91" w:themeColor="accent1" w:themeShade="BF"/>
      </w:pBdr>
      <w:spacing w:before="360" w:after="240"/>
      <w:contextualSpacing/>
      <w:jc w:val="center"/>
    </w:pPr>
    <w:rPr>
      <w:rFonts w:eastAsiaTheme="majorEastAsia" w:cstheme="majorBidi"/>
      <w:b/>
      <w:color w:val="365F91" w:themeColor="accent1" w:themeShade="BF"/>
      <w:spacing w:val="5"/>
      <w:kern w:val="28"/>
      <w:sz w:val="36"/>
      <w:szCs w:val="52"/>
    </w:rPr>
  </w:style>
  <w:style w:type="character" w:customStyle="1" w:styleId="TitleChar">
    <w:name w:val="Title Char"/>
    <w:basedOn w:val="DefaultParagraphFont"/>
    <w:link w:val="Title"/>
    <w:rsid w:val="0098733D"/>
    <w:rPr>
      <w:rFonts w:eastAsiaTheme="majorEastAsia" w:cstheme="majorBidi"/>
      <w:b/>
      <w:color w:val="365F91" w:themeColor="accent1" w:themeShade="BF"/>
      <w:spacing w:val="5"/>
      <w:kern w:val="28"/>
      <w:sz w:val="36"/>
      <w:szCs w:val="52"/>
    </w:rPr>
  </w:style>
  <w:style w:type="paragraph" w:customStyle="1" w:styleId="Appendix">
    <w:name w:val="Appendix"/>
    <w:basedOn w:val="Heading1"/>
    <w:link w:val="AppendixChar"/>
    <w:qFormat/>
    <w:rsid w:val="00437032"/>
    <w:pPr>
      <w:numPr>
        <w:numId w:val="0"/>
      </w:numPr>
      <w:pBdr>
        <w:bottom w:val="single" w:sz="8" w:space="1" w:color="1F497D" w:themeColor="text2"/>
      </w:pBdr>
    </w:pPr>
    <w:rPr>
      <w:color w:val="1F497D" w:themeColor="text2"/>
    </w:rPr>
  </w:style>
  <w:style w:type="character" w:customStyle="1" w:styleId="AppendixChar">
    <w:name w:val="Appendix Char"/>
    <w:basedOn w:val="Heading1Char"/>
    <w:link w:val="Appendix"/>
    <w:rsid w:val="00A83213"/>
    <w:rPr>
      <w:rFonts w:eastAsiaTheme="majorEastAsia" w:cstheme="majorBidi"/>
      <w:b/>
      <w:bCs/>
      <w:color w:val="1F497D" w:themeColor="text2"/>
      <w:sz w:val="36"/>
      <w:szCs w:val="28"/>
      <w:shd w:val="clear" w:color="auto" w:fill="FFFF00"/>
    </w:rPr>
  </w:style>
  <w:style w:type="paragraph" w:styleId="BlockText">
    <w:name w:val="Block Text"/>
    <w:basedOn w:val="Normal"/>
    <w:uiPriority w:val="99"/>
    <w:unhideWhenUsed/>
    <w:rsid w:val="00EE70A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aliases w:val="Body"/>
    <w:basedOn w:val="Normal"/>
    <w:link w:val="BodyTextChar"/>
    <w:uiPriority w:val="99"/>
    <w:unhideWhenUsed/>
    <w:rsid w:val="008D04CD"/>
    <w:pPr>
      <w:spacing w:after="120"/>
    </w:pPr>
  </w:style>
  <w:style w:type="character" w:customStyle="1" w:styleId="Bold">
    <w:name w:val="Bold"/>
    <w:basedOn w:val="DefaultParagraphFont"/>
    <w:uiPriority w:val="1"/>
    <w:rsid w:val="003828E5"/>
    <w:rPr>
      <w:b/>
    </w:rPr>
  </w:style>
  <w:style w:type="character" w:customStyle="1" w:styleId="Italic">
    <w:name w:val="Italic"/>
    <w:basedOn w:val="DefaultParagraphFont"/>
    <w:uiPriority w:val="1"/>
    <w:rsid w:val="007D1BC3"/>
    <w:rPr>
      <w:i/>
    </w:rPr>
  </w:style>
  <w:style w:type="character" w:customStyle="1" w:styleId="Heading3Char">
    <w:name w:val="Heading 3 Char"/>
    <w:basedOn w:val="DefaultParagraphFont"/>
    <w:link w:val="Heading3"/>
    <w:rsid w:val="002526FA"/>
    <w:rPr>
      <w:rFonts w:eastAsiaTheme="majorEastAsia" w:cstheme="majorBidi"/>
      <w:iCs/>
      <w:color w:val="4F81BD" w:themeColor="accent1"/>
      <w:sz w:val="28"/>
      <w:szCs w:val="28"/>
    </w:rPr>
  </w:style>
  <w:style w:type="character" w:customStyle="1" w:styleId="Heading4Char">
    <w:name w:val="Heading 4 Char"/>
    <w:basedOn w:val="DefaultParagraphFont"/>
    <w:link w:val="Heading4"/>
    <w:rsid w:val="00EB71E9"/>
    <w:rPr>
      <w:rFonts w:eastAsiaTheme="majorEastAsia" w:cstheme="majorBidi"/>
      <w:bCs/>
      <w:iCs/>
      <w:smallCaps/>
      <w:color w:val="055988"/>
      <w:sz w:val="28"/>
      <w:szCs w:val="28"/>
    </w:rPr>
  </w:style>
  <w:style w:type="paragraph" w:styleId="ListParagraph">
    <w:name w:val="List Paragraph"/>
    <w:basedOn w:val="Normal"/>
    <w:uiPriority w:val="34"/>
    <w:qFormat/>
    <w:rsid w:val="005546F3"/>
    <w:pPr>
      <w:ind w:left="720"/>
      <w:contextualSpacing/>
    </w:pPr>
  </w:style>
  <w:style w:type="paragraph" w:styleId="TOC4">
    <w:name w:val="toc 4"/>
    <w:basedOn w:val="Normal"/>
    <w:next w:val="Normal"/>
    <w:autoRedefine/>
    <w:uiPriority w:val="39"/>
    <w:unhideWhenUsed/>
    <w:rsid w:val="00606CD0"/>
    <w:pPr>
      <w:spacing w:after="100"/>
      <w:ind w:left="600"/>
    </w:pPr>
    <w:rPr>
      <w:i/>
      <w:color w:val="055988"/>
    </w:rPr>
  </w:style>
  <w:style w:type="paragraph" w:styleId="TOC5">
    <w:name w:val="toc 5"/>
    <w:basedOn w:val="Normal"/>
    <w:next w:val="Normal"/>
    <w:autoRedefine/>
    <w:uiPriority w:val="39"/>
    <w:unhideWhenUsed/>
    <w:rsid w:val="00D827B3"/>
    <w:pPr>
      <w:spacing w:after="100"/>
      <w:ind w:left="800"/>
    </w:pPr>
    <w:rPr>
      <w:i/>
      <w:color w:val="4F81BD" w:themeColor="accent1"/>
    </w:rPr>
  </w:style>
  <w:style w:type="character" w:customStyle="1" w:styleId="BodyTextChar">
    <w:name w:val="Body Text Char"/>
    <w:aliases w:val="Body Char"/>
    <w:basedOn w:val="DefaultParagraphFont"/>
    <w:link w:val="BodyText"/>
    <w:uiPriority w:val="99"/>
    <w:rsid w:val="008D04CD"/>
  </w:style>
  <w:style w:type="character" w:styleId="PageNumber">
    <w:name w:val="page number"/>
    <w:basedOn w:val="DefaultParagraphFont"/>
    <w:uiPriority w:val="99"/>
    <w:unhideWhenUsed/>
    <w:rsid w:val="00544827"/>
  </w:style>
  <w:style w:type="paragraph" w:styleId="ListNumber4">
    <w:name w:val="List Number 4"/>
    <w:basedOn w:val="Normal"/>
    <w:uiPriority w:val="99"/>
    <w:unhideWhenUsed/>
    <w:rsid w:val="00544827"/>
    <w:pPr>
      <w:numPr>
        <w:numId w:val="9"/>
      </w:numPr>
      <w:contextualSpacing/>
    </w:pPr>
  </w:style>
  <w:style w:type="paragraph" w:styleId="ListNumber3">
    <w:name w:val="List Number 3"/>
    <w:basedOn w:val="Normal"/>
    <w:uiPriority w:val="99"/>
    <w:unhideWhenUsed/>
    <w:rsid w:val="003256DA"/>
    <w:pPr>
      <w:numPr>
        <w:numId w:val="8"/>
      </w:numPr>
      <w:spacing w:before="60" w:after="60"/>
      <w:contextualSpacing/>
    </w:pPr>
  </w:style>
  <w:style w:type="paragraph" w:styleId="ListBullet">
    <w:name w:val="List Bullet"/>
    <w:basedOn w:val="Normal"/>
    <w:uiPriority w:val="99"/>
    <w:unhideWhenUsed/>
    <w:rsid w:val="00731DB8"/>
    <w:pPr>
      <w:numPr>
        <w:numId w:val="1"/>
      </w:numPr>
      <w:contextualSpacing/>
    </w:pPr>
  </w:style>
  <w:style w:type="paragraph" w:styleId="ListBullet2">
    <w:name w:val="List Bullet 2"/>
    <w:basedOn w:val="Normal"/>
    <w:uiPriority w:val="99"/>
    <w:unhideWhenUsed/>
    <w:rsid w:val="00731DB8"/>
    <w:pPr>
      <w:numPr>
        <w:numId w:val="2"/>
      </w:numPr>
      <w:contextualSpacing/>
    </w:pPr>
  </w:style>
  <w:style w:type="paragraph" w:styleId="ListBullet3">
    <w:name w:val="List Bullet 3"/>
    <w:basedOn w:val="Normal"/>
    <w:uiPriority w:val="99"/>
    <w:unhideWhenUsed/>
    <w:rsid w:val="00731DB8"/>
    <w:pPr>
      <w:numPr>
        <w:numId w:val="3"/>
      </w:numPr>
      <w:contextualSpacing/>
    </w:pPr>
  </w:style>
  <w:style w:type="paragraph" w:styleId="ListBullet4">
    <w:name w:val="List Bullet 4"/>
    <w:basedOn w:val="Normal"/>
    <w:uiPriority w:val="99"/>
    <w:unhideWhenUsed/>
    <w:rsid w:val="00731DB8"/>
    <w:pPr>
      <w:numPr>
        <w:numId w:val="4"/>
      </w:numPr>
      <w:contextualSpacing/>
    </w:pPr>
  </w:style>
  <w:style w:type="paragraph" w:styleId="ListBullet5">
    <w:name w:val="List Bullet 5"/>
    <w:basedOn w:val="Normal"/>
    <w:uiPriority w:val="99"/>
    <w:unhideWhenUsed/>
    <w:rsid w:val="00731DB8"/>
    <w:pPr>
      <w:numPr>
        <w:numId w:val="5"/>
      </w:numPr>
      <w:contextualSpacing/>
    </w:pPr>
  </w:style>
  <w:style w:type="character" w:styleId="PlaceholderText">
    <w:name w:val="Placeholder Text"/>
    <w:basedOn w:val="DefaultParagraphFont"/>
    <w:uiPriority w:val="99"/>
    <w:semiHidden/>
    <w:rsid w:val="00F32FB7"/>
    <w:rPr>
      <w:color w:val="808080"/>
    </w:rPr>
  </w:style>
  <w:style w:type="character" w:customStyle="1" w:styleId="Code">
    <w:name w:val="Code"/>
    <w:basedOn w:val="DefaultParagraphFont"/>
    <w:uiPriority w:val="1"/>
    <w:qFormat/>
    <w:rsid w:val="006A2081"/>
    <w:rPr>
      <w:rFonts w:ascii="Courier New" w:hAnsi="Courier New"/>
      <w:sz w:val="20"/>
    </w:rPr>
  </w:style>
  <w:style w:type="paragraph" w:styleId="ListNumber2">
    <w:name w:val="List Number 2"/>
    <w:basedOn w:val="Normal"/>
    <w:uiPriority w:val="99"/>
    <w:unhideWhenUsed/>
    <w:rsid w:val="003256DA"/>
    <w:pPr>
      <w:numPr>
        <w:numId w:val="7"/>
      </w:numPr>
      <w:spacing w:before="60" w:after="60"/>
      <w:contextualSpacing/>
    </w:pPr>
  </w:style>
  <w:style w:type="paragraph" w:styleId="ListNumber">
    <w:name w:val="List Number"/>
    <w:basedOn w:val="Normal"/>
    <w:unhideWhenUsed/>
    <w:rsid w:val="003256DA"/>
    <w:pPr>
      <w:numPr>
        <w:numId w:val="6"/>
      </w:numPr>
      <w:spacing w:before="60" w:after="60"/>
      <w:contextualSpacing/>
    </w:pPr>
  </w:style>
  <w:style w:type="paragraph" w:styleId="ListContinue5">
    <w:name w:val="List Continue 5"/>
    <w:basedOn w:val="Normal"/>
    <w:uiPriority w:val="99"/>
    <w:unhideWhenUsed/>
    <w:rsid w:val="00544827"/>
    <w:pPr>
      <w:spacing w:after="120"/>
      <w:ind w:left="1800"/>
      <w:contextualSpacing/>
    </w:pPr>
  </w:style>
  <w:style w:type="paragraph" w:styleId="ListContinue4">
    <w:name w:val="List Continue 4"/>
    <w:basedOn w:val="Normal"/>
    <w:uiPriority w:val="99"/>
    <w:unhideWhenUsed/>
    <w:rsid w:val="00544827"/>
    <w:pPr>
      <w:spacing w:after="120"/>
      <w:ind w:left="1440"/>
      <w:contextualSpacing/>
    </w:pPr>
  </w:style>
  <w:style w:type="paragraph" w:styleId="ListContinue3">
    <w:name w:val="List Continue 3"/>
    <w:basedOn w:val="Normal"/>
    <w:uiPriority w:val="99"/>
    <w:unhideWhenUsed/>
    <w:rsid w:val="00544827"/>
    <w:pPr>
      <w:spacing w:after="120"/>
      <w:ind w:left="1080"/>
      <w:contextualSpacing/>
    </w:pPr>
  </w:style>
  <w:style w:type="paragraph" w:styleId="ListContinue2">
    <w:name w:val="List Continue 2"/>
    <w:basedOn w:val="Normal"/>
    <w:uiPriority w:val="99"/>
    <w:unhideWhenUsed/>
    <w:rsid w:val="00544827"/>
    <w:pPr>
      <w:spacing w:after="120"/>
      <w:ind w:left="720"/>
      <w:contextualSpacing/>
    </w:pPr>
  </w:style>
  <w:style w:type="paragraph" w:styleId="ListContinue">
    <w:name w:val="List Continue"/>
    <w:basedOn w:val="Normal"/>
    <w:uiPriority w:val="99"/>
    <w:unhideWhenUsed/>
    <w:rsid w:val="00544827"/>
    <w:pPr>
      <w:spacing w:after="120"/>
      <w:ind w:left="360"/>
      <w:contextualSpacing/>
    </w:pPr>
  </w:style>
  <w:style w:type="paragraph" w:styleId="List5">
    <w:name w:val="List 5"/>
    <w:basedOn w:val="Normal"/>
    <w:uiPriority w:val="99"/>
    <w:unhideWhenUsed/>
    <w:rsid w:val="00544827"/>
    <w:pPr>
      <w:ind w:left="1800" w:hanging="360"/>
      <w:contextualSpacing/>
    </w:pPr>
  </w:style>
  <w:style w:type="paragraph" w:styleId="List4">
    <w:name w:val="List 4"/>
    <w:basedOn w:val="Normal"/>
    <w:uiPriority w:val="99"/>
    <w:unhideWhenUsed/>
    <w:rsid w:val="00544827"/>
    <w:pPr>
      <w:ind w:left="1440" w:hanging="360"/>
      <w:contextualSpacing/>
    </w:pPr>
  </w:style>
  <w:style w:type="paragraph" w:styleId="List3">
    <w:name w:val="List 3"/>
    <w:basedOn w:val="Normal"/>
    <w:uiPriority w:val="99"/>
    <w:unhideWhenUsed/>
    <w:rsid w:val="00544827"/>
    <w:pPr>
      <w:ind w:left="1080" w:hanging="360"/>
      <w:contextualSpacing/>
    </w:pPr>
  </w:style>
  <w:style w:type="paragraph" w:styleId="List2">
    <w:name w:val="List 2"/>
    <w:basedOn w:val="Normal"/>
    <w:uiPriority w:val="99"/>
    <w:unhideWhenUsed/>
    <w:rsid w:val="00544827"/>
    <w:pPr>
      <w:ind w:left="720" w:hanging="360"/>
      <w:contextualSpacing/>
    </w:pPr>
  </w:style>
  <w:style w:type="paragraph" w:styleId="List">
    <w:name w:val="List"/>
    <w:basedOn w:val="Normal"/>
    <w:uiPriority w:val="99"/>
    <w:unhideWhenUsed/>
    <w:rsid w:val="00544827"/>
    <w:pPr>
      <w:ind w:left="360" w:hanging="360"/>
      <w:contextualSpacing/>
    </w:pPr>
  </w:style>
  <w:style w:type="character" w:styleId="LineNumber">
    <w:name w:val="line number"/>
    <w:basedOn w:val="DefaultParagraphFont"/>
    <w:uiPriority w:val="99"/>
    <w:unhideWhenUsed/>
    <w:rsid w:val="00544827"/>
  </w:style>
  <w:style w:type="paragraph" w:styleId="Index1">
    <w:name w:val="index 1"/>
    <w:basedOn w:val="Heading1"/>
    <w:next w:val="Normal"/>
    <w:autoRedefine/>
    <w:uiPriority w:val="99"/>
    <w:unhideWhenUsed/>
    <w:rsid w:val="00437032"/>
    <w:pPr>
      <w:numPr>
        <w:numId w:val="0"/>
      </w:numPr>
    </w:pPr>
    <w:rPr>
      <w:color w:val="1F497D" w:themeColor="text2"/>
    </w:rPr>
  </w:style>
  <w:style w:type="paragraph" w:styleId="IndexHeading">
    <w:name w:val="index heading"/>
    <w:basedOn w:val="Normal"/>
    <w:next w:val="Index1"/>
    <w:uiPriority w:val="99"/>
    <w:unhideWhenUsed/>
    <w:rsid w:val="00544827"/>
    <w:rPr>
      <w:rFonts w:asciiTheme="majorHAnsi" w:eastAsiaTheme="majorEastAsia" w:hAnsiTheme="majorHAnsi" w:cstheme="majorBidi"/>
      <w:b/>
      <w:bCs/>
    </w:rPr>
  </w:style>
  <w:style w:type="paragraph" w:styleId="Index9">
    <w:name w:val="index 9"/>
    <w:basedOn w:val="Normal"/>
    <w:next w:val="Normal"/>
    <w:autoRedefine/>
    <w:uiPriority w:val="99"/>
    <w:unhideWhenUsed/>
    <w:rsid w:val="00544827"/>
    <w:pPr>
      <w:ind w:left="1800" w:hanging="200"/>
    </w:pPr>
  </w:style>
  <w:style w:type="paragraph" w:styleId="Index8">
    <w:name w:val="index 8"/>
    <w:basedOn w:val="Normal"/>
    <w:next w:val="Normal"/>
    <w:autoRedefine/>
    <w:uiPriority w:val="99"/>
    <w:unhideWhenUsed/>
    <w:rsid w:val="00544827"/>
    <w:pPr>
      <w:ind w:left="1600" w:hanging="200"/>
    </w:pPr>
  </w:style>
  <w:style w:type="paragraph" w:styleId="Index6">
    <w:name w:val="index 6"/>
    <w:basedOn w:val="Normal"/>
    <w:next w:val="Normal"/>
    <w:autoRedefine/>
    <w:uiPriority w:val="99"/>
    <w:unhideWhenUsed/>
    <w:rsid w:val="00544827"/>
    <w:pPr>
      <w:ind w:left="1200" w:hanging="200"/>
    </w:pPr>
  </w:style>
  <w:style w:type="paragraph" w:styleId="Index5">
    <w:name w:val="index 5"/>
    <w:basedOn w:val="Normal"/>
    <w:next w:val="Normal"/>
    <w:autoRedefine/>
    <w:uiPriority w:val="99"/>
    <w:unhideWhenUsed/>
    <w:rsid w:val="00544827"/>
    <w:pPr>
      <w:ind w:left="1000" w:hanging="200"/>
    </w:pPr>
  </w:style>
  <w:style w:type="paragraph" w:styleId="Index4">
    <w:name w:val="index 4"/>
    <w:basedOn w:val="Normal"/>
    <w:next w:val="Normal"/>
    <w:autoRedefine/>
    <w:uiPriority w:val="99"/>
    <w:unhideWhenUsed/>
    <w:rsid w:val="00544827"/>
    <w:pPr>
      <w:ind w:left="800" w:hanging="200"/>
    </w:pPr>
  </w:style>
  <w:style w:type="paragraph" w:styleId="Index3">
    <w:name w:val="index 3"/>
    <w:basedOn w:val="Normal"/>
    <w:next w:val="Normal"/>
    <w:autoRedefine/>
    <w:uiPriority w:val="99"/>
    <w:unhideWhenUsed/>
    <w:rsid w:val="00544827"/>
    <w:pPr>
      <w:ind w:left="600" w:hanging="200"/>
    </w:pPr>
  </w:style>
  <w:style w:type="paragraph" w:styleId="Index2">
    <w:name w:val="index 2"/>
    <w:basedOn w:val="Normal"/>
    <w:next w:val="Normal"/>
    <w:autoRedefine/>
    <w:uiPriority w:val="99"/>
    <w:unhideWhenUsed/>
    <w:rsid w:val="00544827"/>
    <w:pPr>
      <w:ind w:left="400" w:hanging="200"/>
    </w:pPr>
  </w:style>
  <w:style w:type="paragraph" w:styleId="Header">
    <w:name w:val="header"/>
    <w:basedOn w:val="Normal"/>
    <w:link w:val="HeaderChar"/>
    <w:uiPriority w:val="99"/>
    <w:unhideWhenUsed/>
    <w:rsid w:val="00096D15"/>
    <w:pPr>
      <w:tabs>
        <w:tab w:val="center" w:pos="4680"/>
        <w:tab w:val="right" w:pos="9360"/>
      </w:tabs>
    </w:pPr>
  </w:style>
  <w:style w:type="character" w:customStyle="1" w:styleId="HeaderChar">
    <w:name w:val="Header Char"/>
    <w:basedOn w:val="DefaultParagraphFont"/>
    <w:link w:val="Header"/>
    <w:uiPriority w:val="99"/>
    <w:rsid w:val="00096D15"/>
  </w:style>
  <w:style w:type="table" w:customStyle="1" w:styleId="LightList-Accent11">
    <w:name w:val="Light List - Accent 11"/>
    <w:basedOn w:val="TableNormal"/>
    <w:uiPriority w:val="61"/>
    <w:rsid w:val="005251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aution">
    <w:name w:val="Caution"/>
    <w:basedOn w:val="BodyText"/>
    <w:qFormat/>
    <w:rsid w:val="001B234E"/>
    <w:pPr>
      <w:pBdr>
        <w:top w:val="single" w:sz="4" w:space="1" w:color="auto"/>
        <w:bottom w:val="single" w:sz="4" w:space="1" w:color="auto"/>
      </w:pBdr>
      <w:ind w:left="288"/>
    </w:pPr>
    <w:rPr>
      <w:b/>
    </w:rPr>
  </w:style>
  <w:style w:type="paragraph" w:styleId="TableofFigures">
    <w:name w:val="table of figures"/>
    <w:basedOn w:val="Heading1"/>
    <w:next w:val="Normal"/>
    <w:autoRedefine/>
    <w:uiPriority w:val="99"/>
    <w:unhideWhenUsed/>
    <w:rsid w:val="00A845DA"/>
    <w:pPr>
      <w:numPr>
        <w:numId w:val="0"/>
      </w:numPr>
      <w:pBdr>
        <w:bottom w:val="single" w:sz="4" w:space="1" w:color="004470"/>
      </w:pBdr>
      <w:jc w:val="both"/>
    </w:pPr>
    <w:rPr>
      <w:color w:val="1F497D" w:themeColor="text2"/>
    </w:rPr>
  </w:style>
  <w:style w:type="paragraph" w:customStyle="1" w:styleId="Glossary">
    <w:name w:val="Glossary"/>
    <w:basedOn w:val="Appendix"/>
    <w:qFormat/>
    <w:rsid w:val="00BA2359"/>
  </w:style>
  <w:style w:type="paragraph" w:customStyle="1" w:styleId="Appendix1">
    <w:name w:val="Appendix1"/>
    <w:basedOn w:val="Heading2"/>
    <w:qFormat/>
    <w:rsid w:val="00437032"/>
    <w:pPr>
      <w:numPr>
        <w:ilvl w:val="0"/>
        <w:numId w:val="0"/>
      </w:numPr>
    </w:pPr>
  </w:style>
  <w:style w:type="paragraph" w:styleId="DocumentMap">
    <w:name w:val="Document Map"/>
    <w:basedOn w:val="Normal"/>
    <w:link w:val="DocumentMapChar"/>
    <w:uiPriority w:val="99"/>
    <w:semiHidden/>
    <w:unhideWhenUsed/>
    <w:rsid w:val="00230B8E"/>
    <w:rPr>
      <w:rFonts w:ascii="Tahoma" w:hAnsi="Tahoma" w:cs="Tahoma"/>
      <w:sz w:val="16"/>
      <w:szCs w:val="16"/>
    </w:rPr>
  </w:style>
  <w:style w:type="character" w:customStyle="1" w:styleId="DocumentMapChar">
    <w:name w:val="Document Map Char"/>
    <w:basedOn w:val="DefaultParagraphFont"/>
    <w:link w:val="DocumentMap"/>
    <w:uiPriority w:val="99"/>
    <w:semiHidden/>
    <w:rsid w:val="00230B8E"/>
    <w:rPr>
      <w:rFonts w:ascii="Tahoma" w:hAnsi="Tahoma" w:cs="Tahoma"/>
      <w:sz w:val="16"/>
      <w:szCs w:val="16"/>
    </w:rPr>
  </w:style>
  <w:style w:type="character" w:customStyle="1" w:styleId="Heading5Char">
    <w:name w:val="Heading 5 Char"/>
    <w:basedOn w:val="DefaultParagraphFont"/>
    <w:link w:val="Heading5"/>
    <w:rsid w:val="006E5211"/>
    <w:rPr>
      <w:rFonts w:eastAsiaTheme="majorEastAsia" w:cstheme="majorBidi"/>
      <w:b/>
      <w:color w:val="365F91"/>
      <w:sz w:val="24"/>
      <w:szCs w:val="22"/>
    </w:rPr>
  </w:style>
  <w:style w:type="character" w:customStyle="1" w:styleId="Heading6Char">
    <w:name w:val="Heading 6 Char"/>
    <w:basedOn w:val="DefaultParagraphFont"/>
    <w:link w:val="Heading6"/>
    <w:rsid w:val="00995505"/>
    <w:rPr>
      <w:rFonts w:eastAsiaTheme="majorEastAsia" w:cstheme="majorBidi"/>
      <w:b/>
      <w:iCs/>
      <w:color w:val="FFFFFF" w:themeColor="background1"/>
      <w:sz w:val="24"/>
      <w:szCs w:val="22"/>
    </w:rPr>
  </w:style>
  <w:style w:type="character" w:customStyle="1" w:styleId="Heading7Char">
    <w:name w:val="Heading 7 Char"/>
    <w:basedOn w:val="DefaultParagraphFont"/>
    <w:link w:val="Heading7"/>
    <w:rsid w:val="00995505"/>
    <w:rPr>
      <w:rFonts w:eastAsiaTheme="majorEastAsia" w:cstheme="majorBidi"/>
      <w:b/>
      <w:iCs/>
      <w:color w:val="FFFFFF" w:themeColor="background1"/>
      <w:sz w:val="24"/>
      <w:szCs w:val="22"/>
    </w:rPr>
  </w:style>
  <w:style w:type="character" w:customStyle="1" w:styleId="Heading8Char">
    <w:name w:val="Heading 8 Char"/>
    <w:basedOn w:val="DefaultParagraphFont"/>
    <w:link w:val="Heading8"/>
    <w:rsid w:val="00995505"/>
    <w:rPr>
      <w:rFonts w:eastAsiaTheme="majorEastAsia" w:cstheme="majorBidi"/>
      <w:b/>
      <w:color w:val="FFFFFF" w:themeColor="background1"/>
      <w:sz w:val="24"/>
    </w:rPr>
  </w:style>
  <w:style w:type="character" w:customStyle="1" w:styleId="Heading9Char">
    <w:name w:val="Heading 9 Char"/>
    <w:basedOn w:val="DefaultParagraphFont"/>
    <w:link w:val="Heading9"/>
    <w:rsid w:val="00995505"/>
    <w:rPr>
      <w:rFonts w:eastAsiaTheme="majorEastAsia" w:cstheme="majorBidi"/>
      <w:b/>
      <w:iCs/>
      <w:color w:val="FFFFFF" w:themeColor="background1"/>
      <w:sz w:val="24"/>
    </w:rPr>
  </w:style>
  <w:style w:type="table" w:styleId="LightList-Accent3">
    <w:name w:val="Light List Accent 3"/>
    <w:basedOn w:val="TableProfessional"/>
    <w:uiPriority w:val="61"/>
    <w:rsid w:val="00A14405"/>
    <w:rPr>
      <w:rFonts w:asciiTheme="minorHAnsi" w:eastAsiaTheme="minorEastAsia" w:hAnsiTheme="minorHAnsi" w:cstheme="minorBidi"/>
      <w:sz w:val="22"/>
      <w:szCs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cPr>
      <w:shd w:val="clear" w:color="auto" w:fill="auto"/>
    </w:tcPr>
    <w:tblStylePr w:type="firstRow">
      <w:pPr>
        <w:spacing w:before="0" w:after="0" w:line="240" w:lineRule="auto"/>
      </w:pPr>
      <w:rPr>
        <w:b/>
        <w:bCs/>
        <w:color w:val="FFFFFF" w:themeColor="background1"/>
      </w:rPr>
      <w:tblPr/>
      <w:tcPr>
        <w:tcBorders>
          <w:tl2br w:val="none" w:sz="0" w:space="0" w:color="auto"/>
          <w:tr2bl w:val="none" w:sz="0" w:space="0" w:color="auto"/>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Professional">
    <w:name w:val="Table Professional"/>
    <w:basedOn w:val="TableNormal"/>
    <w:uiPriority w:val="99"/>
    <w:semiHidden/>
    <w:unhideWhenUsed/>
    <w:rsid w:val="00A1440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Note">
    <w:name w:val="Note:"/>
    <w:basedOn w:val="ListNumber"/>
    <w:qFormat/>
    <w:rsid w:val="001B234E"/>
    <w:pPr>
      <w:numPr>
        <w:numId w:val="0"/>
      </w:numPr>
      <w:pBdr>
        <w:top w:val="single" w:sz="4" w:space="1" w:color="auto"/>
        <w:bottom w:val="single" w:sz="4" w:space="1" w:color="auto"/>
      </w:pBdr>
      <w:ind w:left="360"/>
    </w:pPr>
    <w:rPr>
      <w:b/>
      <w:i/>
    </w:rPr>
  </w:style>
  <w:style w:type="paragraph" w:customStyle="1" w:styleId="Warning">
    <w:name w:val="Warning"/>
    <w:basedOn w:val="BodyText"/>
    <w:qFormat/>
    <w:rsid w:val="001B234E"/>
    <w:pPr>
      <w:pBdr>
        <w:top w:val="single" w:sz="4" w:space="1" w:color="auto"/>
        <w:bottom w:val="single" w:sz="4" w:space="1" w:color="auto"/>
      </w:pBdr>
      <w:ind w:left="288"/>
    </w:pPr>
    <w:rPr>
      <w:b/>
      <w:color w:val="FF0000"/>
    </w:rPr>
  </w:style>
  <w:style w:type="paragraph" w:customStyle="1" w:styleId="Tip">
    <w:name w:val="Tip"/>
    <w:basedOn w:val="BodyText"/>
    <w:autoRedefine/>
    <w:qFormat/>
    <w:rsid w:val="00A57203"/>
    <w:pPr>
      <w:pBdr>
        <w:top w:val="single" w:sz="4" w:space="1" w:color="auto"/>
        <w:bottom w:val="single" w:sz="4" w:space="1" w:color="auto"/>
      </w:pBdr>
      <w:ind w:left="288"/>
      <w:jc w:val="both"/>
    </w:pPr>
    <w:rPr>
      <w:b/>
    </w:rPr>
  </w:style>
  <w:style w:type="paragraph" w:styleId="TableofAuthorities">
    <w:name w:val="table of authorities"/>
    <w:basedOn w:val="Normal"/>
    <w:next w:val="Normal"/>
    <w:uiPriority w:val="99"/>
    <w:unhideWhenUsed/>
    <w:rsid w:val="006012BD"/>
    <w:pPr>
      <w:ind w:left="200" w:hanging="200"/>
    </w:pPr>
  </w:style>
  <w:style w:type="paragraph" w:customStyle="1" w:styleId="HeadingTwoWONumbering">
    <w:name w:val="HeadingTwoWONumbering"/>
    <w:basedOn w:val="Heading2"/>
    <w:autoRedefine/>
    <w:qFormat/>
    <w:rsid w:val="004943B5"/>
    <w:pPr>
      <w:numPr>
        <w:ilvl w:val="0"/>
        <w:numId w:val="0"/>
      </w:numPr>
    </w:pPr>
  </w:style>
  <w:style w:type="paragraph" w:styleId="Caption">
    <w:name w:val="caption"/>
    <w:basedOn w:val="Normal"/>
    <w:next w:val="Normal"/>
    <w:uiPriority w:val="35"/>
    <w:unhideWhenUsed/>
    <w:qFormat/>
    <w:rsid w:val="003C43B1"/>
    <w:pPr>
      <w:spacing w:after="200"/>
    </w:pPr>
    <w:rPr>
      <w:b/>
      <w:bCs/>
      <w:color w:val="4F81BD" w:themeColor="accent1"/>
      <w:sz w:val="18"/>
      <w:szCs w:val="18"/>
    </w:rPr>
  </w:style>
  <w:style w:type="paragraph" w:customStyle="1" w:styleId="ActualText">
    <w:name w:val="Actual Text"/>
    <w:basedOn w:val="Normal"/>
    <w:rsid w:val="006B2036"/>
    <w:pPr>
      <w:spacing w:before="120" w:after="120"/>
    </w:pPr>
    <w:rPr>
      <w:rFonts w:eastAsia="Times New Roman"/>
      <w:sz w:val="20"/>
      <w:szCs w:val="24"/>
    </w:rPr>
  </w:style>
  <w:style w:type="paragraph" w:customStyle="1" w:styleId="tableheading">
    <w:name w:val="tableheading"/>
    <w:basedOn w:val="Normal"/>
    <w:rsid w:val="006B2036"/>
    <w:pPr>
      <w:spacing w:before="120" w:after="120"/>
      <w:jc w:val="center"/>
    </w:pPr>
    <w:rPr>
      <w:rFonts w:eastAsia="Times New Roman" w:cs="Arial"/>
      <w:b/>
      <w:sz w:val="20"/>
      <w:szCs w:val="24"/>
    </w:rPr>
  </w:style>
  <w:style w:type="paragraph" w:customStyle="1" w:styleId="RHofDocument">
    <w:name w:val="RHofDocument"/>
    <w:basedOn w:val="ActualText"/>
    <w:rsid w:val="006B2036"/>
    <w:pPr>
      <w:jc w:val="center"/>
    </w:pPr>
  </w:style>
  <w:style w:type="paragraph" w:styleId="NormalWeb">
    <w:name w:val="Normal (Web)"/>
    <w:basedOn w:val="Normal"/>
    <w:rsid w:val="006B2036"/>
    <w:pPr>
      <w:spacing w:before="100" w:beforeAutospacing="1" w:after="100" w:afterAutospacing="1"/>
    </w:pPr>
    <w:rPr>
      <w:rFonts w:ascii="Arial Unicode MS" w:eastAsia="Arial Unicode MS" w:hAnsi="Arial Unicode MS" w:cs="Arial Unicode MS"/>
      <w:sz w:val="20"/>
      <w:szCs w:val="24"/>
    </w:rPr>
  </w:style>
  <w:style w:type="paragraph" w:customStyle="1" w:styleId="tabletext">
    <w:name w:val="tabletext"/>
    <w:basedOn w:val="Normal"/>
    <w:rsid w:val="00796B63"/>
    <w:pPr>
      <w:spacing w:before="100" w:beforeAutospacing="1" w:after="100" w:afterAutospacing="1" w:line="240" w:lineRule="atLeast"/>
      <w:jc w:val="center"/>
    </w:pPr>
    <w:rPr>
      <w:rFonts w:eastAsia="Times New Roman"/>
      <w:sz w:val="20"/>
    </w:rPr>
  </w:style>
  <w:style w:type="paragraph" w:customStyle="1" w:styleId="TOC">
    <w:name w:val="TOC"/>
    <w:basedOn w:val="Normal"/>
    <w:rsid w:val="001B272A"/>
    <w:pPr>
      <w:spacing w:before="240"/>
      <w:jc w:val="center"/>
    </w:pPr>
    <w:rPr>
      <w:rFonts w:eastAsia="Times New Roman"/>
      <w:b/>
      <w:sz w:val="28"/>
      <w:szCs w:val="24"/>
    </w:rPr>
  </w:style>
  <w:style w:type="paragraph" w:customStyle="1" w:styleId="ActualBullet1">
    <w:name w:val="ActualBullet1"/>
    <w:rsid w:val="00595A84"/>
    <w:pPr>
      <w:numPr>
        <w:numId w:val="12"/>
      </w:numPr>
      <w:spacing w:before="120" w:after="120"/>
    </w:pPr>
    <w:rPr>
      <w:rFonts w:eastAsia="Times New Roman"/>
    </w:rPr>
  </w:style>
  <w:style w:type="paragraph" w:customStyle="1" w:styleId="ExplainedText2">
    <w:name w:val="ExplainedText2"/>
    <w:basedOn w:val="Normal"/>
    <w:rsid w:val="00877DE0"/>
    <w:pPr>
      <w:spacing w:before="120" w:after="120"/>
      <w:ind w:left="432"/>
    </w:pPr>
    <w:rPr>
      <w:rFonts w:eastAsia="Times New Roman"/>
      <w:color w:val="0000FF"/>
      <w:sz w:val="20"/>
      <w:szCs w:val="24"/>
    </w:rPr>
  </w:style>
  <w:style w:type="paragraph" w:customStyle="1" w:styleId="infoblue">
    <w:name w:val="infoblue"/>
    <w:basedOn w:val="Normal"/>
    <w:rsid w:val="00877DE0"/>
    <w:pPr>
      <w:numPr>
        <w:numId w:val="13"/>
      </w:numPr>
      <w:spacing w:after="120"/>
    </w:pPr>
    <w:rPr>
      <w:rFonts w:eastAsia="Times New Roman"/>
      <w:iCs/>
      <w:color w:val="0000FF"/>
      <w:sz w:val="20"/>
      <w:szCs w:val="24"/>
    </w:rPr>
  </w:style>
  <w:style w:type="paragraph" w:customStyle="1" w:styleId="Default">
    <w:name w:val="Default"/>
    <w:rsid w:val="00877DE0"/>
    <w:pPr>
      <w:autoSpaceDE w:val="0"/>
      <w:autoSpaceDN w:val="0"/>
      <w:adjustRightInd w:val="0"/>
    </w:pPr>
    <w:rPr>
      <w:rFonts w:eastAsia="Times New Roman" w:cs="Arial"/>
      <w:color w:val="000000"/>
      <w:sz w:val="24"/>
      <w:szCs w:val="24"/>
    </w:rPr>
  </w:style>
  <w:style w:type="paragraph" w:customStyle="1" w:styleId="ActualBullet2">
    <w:name w:val="ActualBullet2"/>
    <w:basedOn w:val="ActualText"/>
    <w:rsid w:val="00C30CAE"/>
    <w:pPr>
      <w:numPr>
        <w:numId w:val="14"/>
      </w:numPr>
    </w:pPr>
  </w:style>
  <w:style w:type="character" w:styleId="CommentReference">
    <w:name w:val="annotation reference"/>
    <w:semiHidden/>
    <w:rsid w:val="00C30CAE"/>
    <w:rPr>
      <w:sz w:val="16"/>
      <w:szCs w:val="16"/>
    </w:rPr>
  </w:style>
  <w:style w:type="paragraph" w:styleId="CommentText">
    <w:name w:val="annotation text"/>
    <w:basedOn w:val="Normal"/>
    <w:link w:val="CommentTextChar"/>
    <w:semiHidden/>
    <w:rsid w:val="00C30CAE"/>
    <w:rPr>
      <w:rFonts w:eastAsia="Times New Roman"/>
      <w:sz w:val="20"/>
    </w:rPr>
  </w:style>
  <w:style w:type="character" w:customStyle="1" w:styleId="CommentTextChar">
    <w:name w:val="Comment Text Char"/>
    <w:basedOn w:val="DefaultParagraphFont"/>
    <w:link w:val="CommentText"/>
    <w:semiHidden/>
    <w:rsid w:val="00C30CAE"/>
    <w:rPr>
      <w:rFonts w:eastAsia="Times New Roman"/>
    </w:rPr>
  </w:style>
  <w:style w:type="paragraph" w:customStyle="1" w:styleId="ActualTextBold">
    <w:name w:val="ActualTextBold"/>
    <w:basedOn w:val="Normal"/>
    <w:rsid w:val="00CF2214"/>
    <w:pPr>
      <w:spacing w:before="60" w:after="120"/>
    </w:pPr>
    <w:rPr>
      <w:rFonts w:eastAsia="Times New Roman"/>
      <w:b/>
      <w:sz w:val="20"/>
      <w:szCs w:val="24"/>
    </w:rPr>
  </w:style>
  <w:style w:type="paragraph" w:customStyle="1" w:styleId="ExplainText">
    <w:name w:val="Explain Text"/>
    <w:basedOn w:val="Normal"/>
    <w:next w:val="ActualText"/>
    <w:rsid w:val="00F753B2"/>
    <w:pPr>
      <w:spacing w:before="120" w:after="120"/>
    </w:pPr>
    <w:rPr>
      <w:rFonts w:eastAsia="Times New Roman"/>
      <w:color w:val="0000FF"/>
      <w:sz w:val="20"/>
      <w:szCs w:val="24"/>
    </w:rPr>
  </w:style>
  <w:style w:type="paragraph" w:customStyle="1" w:styleId="RHofTemplate">
    <w:name w:val="RHofTemplate"/>
    <w:basedOn w:val="Normal"/>
    <w:rsid w:val="00167D79"/>
    <w:pPr>
      <w:spacing w:before="120" w:after="120"/>
      <w:jc w:val="center"/>
    </w:pPr>
    <w:rPr>
      <w:rFonts w:eastAsia="Times New Roman"/>
      <w:color w:val="0000FF"/>
      <w:sz w:val="20"/>
      <w:szCs w:val="24"/>
    </w:rPr>
  </w:style>
  <w:style w:type="paragraph" w:customStyle="1" w:styleId="ActualText1">
    <w:name w:val="Actual Text1"/>
    <w:basedOn w:val="Normal"/>
    <w:rsid w:val="00247736"/>
    <w:rPr>
      <w:rFonts w:eastAsia="Times New Roman"/>
      <w:sz w:val="20"/>
      <w:szCs w:val="24"/>
    </w:rPr>
  </w:style>
  <w:style w:type="table" w:customStyle="1" w:styleId="MediumShading1-Accent11">
    <w:name w:val="Medium Shading 1 - Accent 11"/>
    <w:basedOn w:val="TableNormal"/>
    <w:uiPriority w:val="63"/>
    <w:rsid w:val="006562B6"/>
    <w:rPr>
      <w:rFonts w:ascii="Times New Roman" w:eastAsia="Times New Roman" w:hAnsi="Times New Roma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Heading0">
    <w:name w:val="TableHeading"/>
    <w:basedOn w:val="tabletext"/>
    <w:uiPriority w:val="99"/>
    <w:rsid w:val="008A34F8"/>
    <w:pPr>
      <w:spacing w:before="40" w:beforeAutospacing="0" w:after="80" w:afterAutospacing="0" w:line="240" w:lineRule="auto"/>
      <w:jc w:val="left"/>
    </w:pPr>
    <w:rPr>
      <w:rFonts w:ascii="Verdana" w:hAnsi="Verdana" w:cs="Verdana"/>
      <w:b/>
      <w:bCs/>
      <w:color w:val="000000"/>
      <w:sz w:val="16"/>
      <w:szCs w:val="16"/>
      <w:lang w:eastAsia="en-GB"/>
    </w:rPr>
  </w:style>
  <w:style w:type="character" w:styleId="IntenseReference">
    <w:name w:val="Intense Reference"/>
    <w:basedOn w:val="DefaultParagraphFont"/>
    <w:uiPriority w:val="32"/>
    <w:qFormat/>
    <w:rsid w:val="00D2147A"/>
    <w:rPr>
      <w:b/>
      <w:bCs/>
      <w:smallCaps/>
      <w:color w:val="C0504D" w:themeColor="accent2"/>
      <w:spacing w:val="5"/>
      <w:u w:val="single"/>
    </w:rPr>
  </w:style>
  <w:style w:type="table" w:customStyle="1" w:styleId="MediumShading2-Accent11">
    <w:name w:val="Medium Shading 2 - Accent 11"/>
    <w:basedOn w:val="TableNormal"/>
    <w:uiPriority w:val="64"/>
    <w:rsid w:val="00520762"/>
    <w:rPr>
      <w:rFonts w:ascii="Times New Roman" w:eastAsia="Times New Roman" w:hAnsi="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CC0978"/>
    <w:rPr>
      <w:rFonts w:eastAsiaTheme="minorHAnsi"/>
      <w:b/>
      <w:bCs/>
    </w:rPr>
  </w:style>
  <w:style w:type="character" w:customStyle="1" w:styleId="CommentSubjectChar">
    <w:name w:val="Comment Subject Char"/>
    <w:basedOn w:val="CommentTextChar"/>
    <w:link w:val="CommentSubject"/>
    <w:uiPriority w:val="99"/>
    <w:semiHidden/>
    <w:rsid w:val="00CC0978"/>
    <w:rPr>
      <w:rFonts w:eastAsia="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0E7E56"/>
    <w:rPr>
      <w:sz w:val="24"/>
    </w:rPr>
  </w:style>
  <w:style w:type="paragraph" w:styleId="Heading1">
    <w:name w:val="heading 1"/>
    <w:basedOn w:val="Normal"/>
    <w:next w:val="Normal"/>
    <w:link w:val="Heading1Char"/>
    <w:autoRedefine/>
    <w:qFormat/>
    <w:rsid w:val="002C218D"/>
    <w:pPr>
      <w:numPr>
        <w:numId w:val="11"/>
      </w:numPr>
      <w:pBdr>
        <w:bottom w:val="single" w:sz="4" w:space="1" w:color="1F497D" w:themeColor="text2"/>
      </w:pBdr>
      <w:spacing w:before="240" w:after="120" w:line="276" w:lineRule="auto"/>
      <w:ind w:left="0" w:firstLine="0"/>
      <w:outlineLvl w:val="0"/>
    </w:pPr>
    <w:rPr>
      <w:rFonts w:eastAsiaTheme="majorEastAsia" w:cstheme="majorBidi"/>
      <w:b/>
      <w:bCs/>
      <w:color w:val="004470"/>
      <w:sz w:val="36"/>
      <w:szCs w:val="28"/>
    </w:rPr>
  </w:style>
  <w:style w:type="paragraph" w:styleId="Heading2">
    <w:name w:val="heading 2"/>
    <w:basedOn w:val="Normal"/>
    <w:next w:val="Normal"/>
    <w:link w:val="Heading2Char"/>
    <w:autoRedefine/>
    <w:unhideWhenUsed/>
    <w:qFormat/>
    <w:rsid w:val="00C03AF4"/>
    <w:pPr>
      <w:keepNext/>
      <w:keepLines/>
      <w:numPr>
        <w:ilvl w:val="1"/>
        <w:numId w:val="11"/>
      </w:numPr>
      <w:tabs>
        <w:tab w:val="left" w:pos="360"/>
      </w:tabs>
      <w:spacing w:before="240" w:after="120"/>
      <w:outlineLvl w:val="1"/>
    </w:pPr>
    <w:rPr>
      <w:rFonts w:eastAsiaTheme="majorEastAsia" w:cstheme="majorBidi"/>
      <w:b/>
      <w:bCs/>
      <w:color w:val="006496"/>
      <w:sz w:val="32"/>
      <w:szCs w:val="26"/>
    </w:rPr>
  </w:style>
  <w:style w:type="paragraph" w:styleId="Heading3">
    <w:name w:val="heading 3"/>
    <w:basedOn w:val="Heading4"/>
    <w:link w:val="Heading3Char"/>
    <w:autoRedefine/>
    <w:unhideWhenUsed/>
    <w:qFormat/>
    <w:rsid w:val="002526FA"/>
    <w:pPr>
      <w:numPr>
        <w:ilvl w:val="0"/>
        <w:numId w:val="0"/>
      </w:numPr>
      <w:tabs>
        <w:tab w:val="left" w:pos="1440"/>
        <w:tab w:val="left" w:pos="1584"/>
      </w:tabs>
      <w:ind w:left="1080"/>
      <w:outlineLvl w:val="2"/>
    </w:pPr>
    <w:rPr>
      <w:bCs w:val="0"/>
      <w:color w:val="4F81BD" w:themeColor="accent1"/>
    </w:rPr>
  </w:style>
  <w:style w:type="paragraph" w:styleId="Heading4">
    <w:name w:val="heading 4"/>
    <w:basedOn w:val="Normal"/>
    <w:next w:val="Normal"/>
    <w:link w:val="Heading4Char"/>
    <w:autoRedefine/>
    <w:unhideWhenUsed/>
    <w:qFormat/>
    <w:rsid w:val="00EB71E9"/>
    <w:pPr>
      <w:keepNext/>
      <w:keepLines/>
      <w:numPr>
        <w:ilvl w:val="2"/>
        <w:numId w:val="11"/>
      </w:numPr>
      <w:spacing w:before="240" w:after="60"/>
      <w:ind w:left="1080"/>
      <w:outlineLvl w:val="3"/>
    </w:pPr>
    <w:rPr>
      <w:rFonts w:eastAsiaTheme="majorEastAsia" w:cstheme="majorBidi"/>
      <w:bCs/>
      <w:iCs/>
      <w:smallCaps/>
      <w:color w:val="055988"/>
      <w:sz w:val="28"/>
      <w:szCs w:val="28"/>
    </w:rPr>
  </w:style>
  <w:style w:type="paragraph" w:styleId="Heading5">
    <w:name w:val="heading 5"/>
    <w:basedOn w:val="Normal"/>
    <w:next w:val="Normal"/>
    <w:link w:val="Heading5Char"/>
    <w:autoRedefine/>
    <w:unhideWhenUsed/>
    <w:qFormat/>
    <w:rsid w:val="006E5211"/>
    <w:pPr>
      <w:numPr>
        <w:ilvl w:val="4"/>
        <w:numId w:val="11"/>
      </w:numPr>
      <w:spacing w:before="240" w:after="60"/>
      <w:outlineLvl w:val="4"/>
    </w:pPr>
    <w:rPr>
      <w:rFonts w:eastAsiaTheme="majorEastAsia" w:cstheme="majorBidi"/>
      <w:b/>
      <w:color w:val="365F91"/>
      <w:szCs w:val="22"/>
    </w:rPr>
  </w:style>
  <w:style w:type="paragraph" w:styleId="Heading6">
    <w:name w:val="heading 6"/>
    <w:basedOn w:val="Normal"/>
    <w:next w:val="Normal"/>
    <w:link w:val="Heading6Char"/>
    <w:autoRedefine/>
    <w:unhideWhenUsed/>
    <w:qFormat/>
    <w:rsid w:val="00995505"/>
    <w:pPr>
      <w:keepNext/>
      <w:keepLines/>
      <w:numPr>
        <w:ilvl w:val="5"/>
        <w:numId w:val="11"/>
      </w:numPr>
      <w:spacing w:before="200"/>
      <w:outlineLvl w:val="5"/>
    </w:pPr>
    <w:rPr>
      <w:rFonts w:eastAsiaTheme="majorEastAsia" w:cstheme="majorBidi"/>
      <w:b/>
      <w:iCs/>
      <w:color w:val="FFFFFF" w:themeColor="background1"/>
      <w:szCs w:val="22"/>
    </w:rPr>
  </w:style>
  <w:style w:type="paragraph" w:styleId="Heading7">
    <w:name w:val="heading 7"/>
    <w:basedOn w:val="Normal"/>
    <w:next w:val="Normal"/>
    <w:link w:val="Heading7Char"/>
    <w:autoRedefine/>
    <w:unhideWhenUsed/>
    <w:qFormat/>
    <w:rsid w:val="00995505"/>
    <w:pPr>
      <w:keepNext/>
      <w:keepLines/>
      <w:numPr>
        <w:ilvl w:val="6"/>
        <w:numId w:val="11"/>
      </w:numPr>
      <w:spacing w:before="200"/>
      <w:outlineLvl w:val="6"/>
    </w:pPr>
    <w:rPr>
      <w:rFonts w:eastAsiaTheme="majorEastAsia" w:cstheme="majorBidi"/>
      <w:b/>
      <w:iCs/>
      <w:color w:val="FFFFFF" w:themeColor="background1"/>
      <w:szCs w:val="22"/>
    </w:rPr>
  </w:style>
  <w:style w:type="paragraph" w:styleId="Heading8">
    <w:name w:val="heading 8"/>
    <w:basedOn w:val="Normal"/>
    <w:next w:val="Normal"/>
    <w:link w:val="Heading8Char"/>
    <w:autoRedefine/>
    <w:unhideWhenUsed/>
    <w:qFormat/>
    <w:rsid w:val="00995505"/>
    <w:pPr>
      <w:keepNext/>
      <w:keepLines/>
      <w:numPr>
        <w:ilvl w:val="7"/>
        <w:numId w:val="11"/>
      </w:numPr>
      <w:spacing w:before="200"/>
      <w:outlineLvl w:val="7"/>
    </w:pPr>
    <w:rPr>
      <w:rFonts w:eastAsiaTheme="majorEastAsia" w:cstheme="majorBidi"/>
      <w:b/>
      <w:color w:val="FFFFFF" w:themeColor="background1"/>
    </w:rPr>
  </w:style>
  <w:style w:type="paragraph" w:styleId="Heading9">
    <w:name w:val="heading 9"/>
    <w:basedOn w:val="Normal"/>
    <w:next w:val="Normal"/>
    <w:link w:val="Heading9Char"/>
    <w:autoRedefine/>
    <w:unhideWhenUsed/>
    <w:qFormat/>
    <w:rsid w:val="00995505"/>
    <w:pPr>
      <w:keepNext/>
      <w:keepLines/>
      <w:numPr>
        <w:ilvl w:val="8"/>
        <w:numId w:val="11"/>
      </w:numPr>
      <w:spacing w:before="200"/>
      <w:outlineLvl w:val="8"/>
    </w:pPr>
    <w:rPr>
      <w:rFonts w:eastAsiaTheme="majorEastAsia" w:cstheme="majorBidi"/>
      <w:b/>
      <w:iCs/>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218D"/>
    <w:rPr>
      <w:rFonts w:eastAsiaTheme="majorEastAsia" w:cstheme="majorBidi"/>
      <w:b/>
      <w:bCs/>
      <w:color w:val="004470"/>
      <w:sz w:val="36"/>
      <w:szCs w:val="28"/>
    </w:rPr>
  </w:style>
  <w:style w:type="paragraph" w:styleId="ListNumber5">
    <w:name w:val="List Number 5"/>
    <w:basedOn w:val="Normal"/>
    <w:uiPriority w:val="99"/>
    <w:unhideWhenUsed/>
    <w:rsid w:val="00544827"/>
    <w:pPr>
      <w:numPr>
        <w:numId w:val="10"/>
      </w:numPr>
      <w:contextualSpacing/>
    </w:pPr>
  </w:style>
  <w:style w:type="paragraph" w:styleId="FootnoteText">
    <w:name w:val="footnote text"/>
    <w:basedOn w:val="Normal"/>
    <w:link w:val="FootnoteTextChar"/>
    <w:uiPriority w:val="99"/>
    <w:unhideWhenUsed/>
    <w:rsid w:val="00544827"/>
  </w:style>
  <w:style w:type="character" w:customStyle="1" w:styleId="FootnoteTextChar">
    <w:name w:val="Footnote Text Char"/>
    <w:basedOn w:val="DefaultParagraphFont"/>
    <w:link w:val="FootnoteText"/>
    <w:uiPriority w:val="99"/>
    <w:rsid w:val="00544827"/>
  </w:style>
  <w:style w:type="paragraph" w:styleId="Footer">
    <w:name w:val="footer"/>
    <w:basedOn w:val="Normal"/>
    <w:link w:val="FooterChar"/>
    <w:uiPriority w:val="99"/>
    <w:unhideWhenUsed/>
    <w:rsid w:val="008E5828"/>
    <w:pPr>
      <w:tabs>
        <w:tab w:val="center" w:pos="4680"/>
        <w:tab w:val="right" w:pos="9360"/>
      </w:tabs>
    </w:pPr>
  </w:style>
  <w:style w:type="character" w:customStyle="1" w:styleId="FooterChar">
    <w:name w:val="Footer Char"/>
    <w:basedOn w:val="DefaultParagraphFont"/>
    <w:link w:val="Footer"/>
    <w:uiPriority w:val="99"/>
    <w:rsid w:val="008E5828"/>
  </w:style>
  <w:style w:type="paragraph" w:styleId="BalloonText">
    <w:name w:val="Balloon Text"/>
    <w:basedOn w:val="Normal"/>
    <w:link w:val="BalloonTextChar"/>
    <w:uiPriority w:val="99"/>
    <w:unhideWhenUsed/>
    <w:rsid w:val="008E5828"/>
    <w:rPr>
      <w:rFonts w:ascii="Tahoma" w:hAnsi="Tahoma" w:cs="Tahoma"/>
      <w:sz w:val="16"/>
      <w:szCs w:val="16"/>
    </w:rPr>
  </w:style>
  <w:style w:type="character" w:customStyle="1" w:styleId="BalloonTextChar">
    <w:name w:val="Balloon Text Char"/>
    <w:basedOn w:val="DefaultParagraphFont"/>
    <w:link w:val="BalloonText"/>
    <w:uiPriority w:val="99"/>
    <w:rsid w:val="008E5828"/>
    <w:rPr>
      <w:rFonts w:ascii="Tahoma" w:hAnsi="Tahoma" w:cs="Tahoma"/>
      <w:sz w:val="16"/>
      <w:szCs w:val="16"/>
    </w:rPr>
  </w:style>
  <w:style w:type="table" w:styleId="TableGrid">
    <w:name w:val="Table Grid"/>
    <w:basedOn w:val="TableNormal"/>
    <w:uiPriority w:val="59"/>
    <w:rsid w:val="00D04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D0477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1">
    <w:name w:val="Medium Shading 11"/>
    <w:basedOn w:val="TableNormal"/>
    <w:uiPriority w:val="63"/>
    <w:rsid w:val="00D0477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rsid w:val="00C03AF4"/>
    <w:rPr>
      <w:rFonts w:eastAsiaTheme="majorEastAsia" w:cstheme="majorBidi"/>
      <w:b/>
      <w:bCs/>
      <w:color w:val="006496"/>
      <w:sz w:val="32"/>
      <w:szCs w:val="26"/>
    </w:rPr>
  </w:style>
  <w:style w:type="paragraph" w:styleId="TOC1">
    <w:name w:val="toc 1"/>
    <w:basedOn w:val="Normal"/>
    <w:next w:val="Normal"/>
    <w:autoRedefine/>
    <w:uiPriority w:val="39"/>
    <w:unhideWhenUsed/>
    <w:rsid w:val="001D3AF6"/>
    <w:pPr>
      <w:tabs>
        <w:tab w:val="left" w:pos="450"/>
        <w:tab w:val="right" w:leader="dot" w:pos="9350"/>
      </w:tabs>
      <w:spacing w:after="100"/>
    </w:pPr>
    <w:rPr>
      <w:b/>
      <w:color w:val="004470"/>
    </w:rPr>
  </w:style>
  <w:style w:type="character" w:styleId="Hyperlink">
    <w:name w:val="Hyperlink"/>
    <w:basedOn w:val="DefaultParagraphFont"/>
    <w:uiPriority w:val="99"/>
    <w:unhideWhenUsed/>
    <w:rsid w:val="00CA0937"/>
    <w:rPr>
      <w:color w:val="0000FF" w:themeColor="hyperlink"/>
      <w:u w:val="single"/>
    </w:rPr>
  </w:style>
  <w:style w:type="paragraph" w:styleId="TOC2">
    <w:name w:val="toc 2"/>
    <w:basedOn w:val="Normal"/>
    <w:next w:val="Normal"/>
    <w:autoRedefine/>
    <w:uiPriority w:val="39"/>
    <w:unhideWhenUsed/>
    <w:rsid w:val="00606CD0"/>
    <w:pPr>
      <w:spacing w:after="100"/>
      <w:ind w:left="200"/>
    </w:pPr>
    <w:rPr>
      <w:b/>
      <w:color w:val="006496"/>
      <w:sz w:val="22"/>
    </w:rPr>
  </w:style>
  <w:style w:type="paragraph" w:styleId="TOCHeading">
    <w:name w:val="TOC Heading"/>
    <w:basedOn w:val="Heading1"/>
    <w:next w:val="Normal"/>
    <w:uiPriority w:val="39"/>
    <w:unhideWhenUsed/>
    <w:qFormat/>
    <w:rsid w:val="00BE3630"/>
    <w:pPr>
      <w:spacing w:before="480" w:after="0"/>
      <w:outlineLvl w:val="9"/>
    </w:pPr>
    <w:rPr>
      <w:rFonts w:asciiTheme="majorHAnsi" w:hAnsiTheme="majorHAnsi"/>
      <w:sz w:val="28"/>
    </w:rPr>
  </w:style>
  <w:style w:type="character" w:styleId="Strong">
    <w:name w:val="Strong"/>
    <w:basedOn w:val="DefaultParagraphFont"/>
    <w:uiPriority w:val="22"/>
    <w:rsid w:val="00823942"/>
    <w:rPr>
      <w:b/>
      <w:bCs/>
    </w:rPr>
  </w:style>
  <w:style w:type="paragraph" w:styleId="TOC3">
    <w:name w:val="toc 3"/>
    <w:basedOn w:val="Normal"/>
    <w:next w:val="Normal"/>
    <w:autoRedefine/>
    <w:uiPriority w:val="39"/>
    <w:unhideWhenUsed/>
    <w:rsid w:val="00606CD0"/>
    <w:pPr>
      <w:tabs>
        <w:tab w:val="left" w:pos="1100"/>
        <w:tab w:val="right" w:leader="dot" w:pos="9350"/>
      </w:tabs>
      <w:spacing w:after="100"/>
      <w:ind w:left="400"/>
    </w:pPr>
    <w:rPr>
      <w:color w:val="0C5E8D"/>
    </w:rPr>
  </w:style>
  <w:style w:type="paragraph" w:styleId="Title">
    <w:name w:val="Title"/>
    <w:basedOn w:val="Normal"/>
    <w:next w:val="Normal"/>
    <w:link w:val="TitleChar"/>
    <w:autoRedefine/>
    <w:qFormat/>
    <w:rsid w:val="0098733D"/>
    <w:pPr>
      <w:pBdr>
        <w:bottom w:val="single" w:sz="8" w:space="4" w:color="365F91" w:themeColor="accent1" w:themeShade="BF"/>
      </w:pBdr>
      <w:spacing w:before="360" w:after="240"/>
      <w:contextualSpacing/>
      <w:jc w:val="center"/>
    </w:pPr>
    <w:rPr>
      <w:rFonts w:eastAsiaTheme="majorEastAsia" w:cstheme="majorBidi"/>
      <w:b/>
      <w:color w:val="365F91" w:themeColor="accent1" w:themeShade="BF"/>
      <w:spacing w:val="5"/>
      <w:kern w:val="28"/>
      <w:sz w:val="36"/>
      <w:szCs w:val="52"/>
    </w:rPr>
  </w:style>
  <w:style w:type="character" w:customStyle="1" w:styleId="TitleChar">
    <w:name w:val="Title Char"/>
    <w:basedOn w:val="DefaultParagraphFont"/>
    <w:link w:val="Title"/>
    <w:rsid w:val="0098733D"/>
    <w:rPr>
      <w:rFonts w:eastAsiaTheme="majorEastAsia" w:cstheme="majorBidi"/>
      <w:b/>
      <w:color w:val="365F91" w:themeColor="accent1" w:themeShade="BF"/>
      <w:spacing w:val="5"/>
      <w:kern w:val="28"/>
      <w:sz w:val="36"/>
      <w:szCs w:val="52"/>
    </w:rPr>
  </w:style>
  <w:style w:type="paragraph" w:customStyle="1" w:styleId="Appendix">
    <w:name w:val="Appendix"/>
    <w:basedOn w:val="Heading1"/>
    <w:link w:val="AppendixChar"/>
    <w:qFormat/>
    <w:rsid w:val="00437032"/>
    <w:pPr>
      <w:numPr>
        <w:numId w:val="0"/>
      </w:numPr>
      <w:pBdr>
        <w:bottom w:val="single" w:sz="8" w:space="1" w:color="1F497D" w:themeColor="text2"/>
      </w:pBdr>
    </w:pPr>
    <w:rPr>
      <w:color w:val="1F497D" w:themeColor="text2"/>
    </w:rPr>
  </w:style>
  <w:style w:type="character" w:customStyle="1" w:styleId="AppendixChar">
    <w:name w:val="Appendix Char"/>
    <w:basedOn w:val="Heading1Char"/>
    <w:link w:val="Appendix"/>
    <w:rsid w:val="00A83213"/>
    <w:rPr>
      <w:rFonts w:eastAsiaTheme="majorEastAsia" w:cstheme="majorBidi"/>
      <w:b/>
      <w:bCs/>
      <w:color w:val="1F497D" w:themeColor="text2"/>
      <w:sz w:val="36"/>
      <w:szCs w:val="28"/>
      <w:shd w:val="clear" w:color="auto" w:fill="FFFF00"/>
    </w:rPr>
  </w:style>
  <w:style w:type="paragraph" w:styleId="BlockText">
    <w:name w:val="Block Text"/>
    <w:basedOn w:val="Normal"/>
    <w:uiPriority w:val="99"/>
    <w:unhideWhenUsed/>
    <w:rsid w:val="00EE70A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aliases w:val="Body"/>
    <w:basedOn w:val="Normal"/>
    <w:link w:val="BodyTextChar"/>
    <w:uiPriority w:val="99"/>
    <w:unhideWhenUsed/>
    <w:rsid w:val="008D04CD"/>
    <w:pPr>
      <w:spacing w:after="120"/>
    </w:pPr>
  </w:style>
  <w:style w:type="character" w:customStyle="1" w:styleId="Bold">
    <w:name w:val="Bold"/>
    <w:basedOn w:val="DefaultParagraphFont"/>
    <w:uiPriority w:val="1"/>
    <w:rsid w:val="003828E5"/>
    <w:rPr>
      <w:b/>
    </w:rPr>
  </w:style>
  <w:style w:type="character" w:customStyle="1" w:styleId="Italic">
    <w:name w:val="Italic"/>
    <w:basedOn w:val="DefaultParagraphFont"/>
    <w:uiPriority w:val="1"/>
    <w:rsid w:val="007D1BC3"/>
    <w:rPr>
      <w:i/>
    </w:rPr>
  </w:style>
  <w:style w:type="character" w:customStyle="1" w:styleId="Heading3Char">
    <w:name w:val="Heading 3 Char"/>
    <w:basedOn w:val="DefaultParagraphFont"/>
    <w:link w:val="Heading3"/>
    <w:rsid w:val="002526FA"/>
    <w:rPr>
      <w:rFonts w:eastAsiaTheme="majorEastAsia" w:cstheme="majorBidi"/>
      <w:iCs/>
      <w:color w:val="4F81BD" w:themeColor="accent1"/>
      <w:sz w:val="28"/>
      <w:szCs w:val="28"/>
    </w:rPr>
  </w:style>
  <w:style w:type="character" w:customStyle="1" w:styleId="Heading4Char">
    <w:name w:val="Heading 4 Char"/>
    <w:basedOn w:val="DefaultParagraphFont"/>
    <w:link w:val="Heading4"/>
    <w:rsid w:val="00EB71E9"/>
    <w:rPr>
      <w:rFonts w:eastAsiaTheme="majorEastAsia" w:cstheme="majorBidi"/>
      <w:bCs/>
      <w:iCs/>
      <w:smallCaps/>
      <w:color w:val="055988"/>
      <w:sz w:val="28"/>
      <w:szCs w:val="28"/>
    </w:rPr>
  </w:style>
  <w:style w:type="paragraph" w:styleId="ListParagraph">
    <w:name w:val="List Paragraph"/>
    <w:basedOn w:val="Normal"/>
    <w:uiPriority w:val="34"/>
    <w:qFormat/>
    <w:rsid w:val="005546F3"/>
    <w:pPr>
      <w:ind w:left="720"/>
      <w:contextualSpacing/>
    </w:pPr>
  </w:style>
  <w:style w:type="paragraph" w:styleId="TOC4">
    <w:name w:val="toc 4"/>
    <w:basedOn w:val="Normal"/>
    <w:next w:val="Normal"/>
    <w:autoRedefine/>
    <w:uiPriority w:val="39"/>
    <w:unhideWhenUsed/>
    <w:rsid w:val="00606CD0"/>
    <w:pPr>
      <w:spacing w:after="100"/>
      <w:ind w:left="600"/>
    </w:pPr>
    <w:rPr>
      <w:i/>
      <w:color w:val="055988"/>
    </w:rPr>
  </w:style>
  <w:style w:type="paragraph" w:styleId="TOC5">
    <w:name w:val="toc 5"/>
    <w:basedOn w:val="Normal"/>
    <w:next w:val="Normal"/>
    <w:autoRedefine/>
    <w:uiPriority w:val="39"/>
    <w:unhideWhenUsed/>
    <w:rsid w:val="00D827B3"/>
    <w:pPr>
      <w:spacing w:after="100"/>
      <w:ind w:left="800"/>
    </w:pPr>
    <w:rPr>
      <w:i/>
      <w:color w:val="4F81BD" w:themeColor="accent1"/>
    </w:rPr>
  </w:style>
  <w:style w:type="character" w:customStyle="1" w:styleId="BodyTextChar">
    <w:name w:val="Body Text Char"/>
    <w:aliases w:val="Body Char"/>
    <w:basedOn w:val="DefaultParagraphFont"/>
    <w:link w:val="BodyText"/>
    <w:uiPriority w:val="99"/>
    <w:rsid w:val="008D04CD"/>
  </w:style>
  <w:style w:type="character" w:styleId="PageNumber">
    <w:name w:val="page number"/>
    <w:basedOn w:val="DefaultParagraphFont"/>
    <w:uiPriority w:val="99"/>
    <w:unhideWhenUsed/>
    <w:rsid w:val="00544827"/>
  </w:style>
  <w:style w:type="paragraph" w:styleId="ListNumber4">
    <w:name w:val="List Number 4"/>
    <w:basedOn w:val="Normal"/>
    <w:uiPriority w:val="99"/>
    <w:unhideWhenUsed/>
    <w:rsid w:val="00544827"/>
    <w:pPr>
      <w:numPr>
        <w:numId w:val="9"/>
      </w:numPr>
      <w:contextualSpacing/>
    </w:pPr>
  </w:style>
  <w:style w:type="paragraph" w:styleId="ListNumber3">
    <w:name w:val="List Number 3"/>
    <w:basedOn w:val="Normal"/>
    <w:uiPriority w:val="99"/>
    <w:unhideWhenUsed/>
    <w:rsid w:val="003256DA"/>
    <w:pPr>
      <w:numPr>
        <w:numId w:val="8"/>
      </w:numPr>
      <w:spacing w:before="60" w:after="60"/>
      <w:contextualSpacing/>
    </w:pPr>
  </w:style>
  <w:style w:type="paragraph" w:styleId="ListBullet">
    <w:name w:val="List Bullet"/>
    <w:basedOn w:val="Normal"/>
    <w:uiPriority w:val="99"/>
    <w:unhideWhenUsed/>
    <w:rsid w:val="00731DB8"/>
    <w:pPr>
      <w:numPr>
        <w:numId w:val="1"/>
      </w:numPr>
      <w:contextualSpacing/>
    </w:pPr>
  </w:style>
  <w:style w:type="paragraph" w:styleId="ListBullet2">
    <w:name w:val="List Bullet 2"/>
    <w:basedOn w:val="Normal"/>
    <w:uiPriority w:val="99"/>
    <w:unhideWhenUsed/>
    <w:rsid w:val="00731DB8"/>
    <w:pPr>
      <w:numPr>
        <w:numId w:val="2"/>
      </w:numPr>
      <w:contextualSpacing/>
    </w:pPr>
  </w:style>
  <w:style w:type="paragraph" w:styleId="ListBullet3">
    <w:name w:val="List Bullet 3"/>
    <w:basedOn w:val="Normal"/>
    <w:uiPriority w:val="99"/>
    <w:unhideWhenUsed/>
    <w:rsid w:val="00731DB8"/>
    <w:pPr>
      <w:numPr>
        <w:numId w:val="3"/>
      </w:numPr>
      <w:contextualSpacing/>
    </w:pPr>
  </w:style>
  <w:style w:type="paragraph" w:styleId="ListBullet4">
    <w:name w:val="List Bullet 4"/>
    <w:basedOn w:val="Normal"/>
    <w:uiPriority w:val="99"/>
    <w:unhideWhenUsed/>
    <w:rsid w:val="00731DB8"/>
    <w:pPr>
      <w:numPr>
        <w:numId w:val="4"/>
      </w:numPr>
      <w:contextualSpacing/>
    </w:pPr>
  </w:style>
  <w:style w:type="paragraph" w:styleId="ListBullet5">
    <w:name w:val="List Bullet 5"/>
    <w:basedOn w:val="Normal"/>
    <w:uiPriority w:val="99"/>
    <w:unhideWhenUsed/>
    <w:rsid w:val="00731DB8"/>
    <w:pPr>
      <w:numPr>
        <w:numId w:val="5"/>
      </w:numPr>
      <w:contextualSpacing/>
    </w:pPr>
  </w:style>
  <w:style w:type="character" w:styleId="PlaceholderText">
    <w:name w:val="Placeholder Text"/>
    <w:basedOn w:val="DefaultParagraphFont"/>
    <w:uiPriority w:val="99"/>
    <w:semiHidden/>
    <w:rsid w:val="00F32FB7"/>
    <w:rPr>
      <w:color w:val="808080"/>
    </w:rPr>
  </w:style>
  <w:style w:type="character" w:customStyle="1" w:styleId="Code">
    <w:name w:val="Code"/>
    <w:basedOn w:val="DefaultParagraphFont"/>
    <w:uiPriority w:val="1"/>
    <w:qFormat/>
    <w:rsid w:val="006A2081"/>
    <w:rPr>
      <w:rFonts w:ascii="Courier New" w:hAnsi="Courier New"/>
      <w:sz w:val="20"/>
    </w:rPr>
  </w:style>
  <w:style w:type="paragraph" w:styleId="ListNumber2">
    <w:name w:val="List Number 2"/>
    <w:basedOn w:val="Normal"/>
    <w:uiPriority w:val="99"/>
    <w:unhideWhenUsed/>
    <w:rsid w:val="003256DA"/>
    <w:pPr>
      <w:numPr>
        <w:numId w:val="7"/>
      </w:numPr>
      <w:spacing w:before="60" w:after="60"/>
      <w:contextualSpacing/>
    </w:pPr>
  </w:style>
  <w:style w:type="paragraph" w:styleId="ListNumber">
    <w:name w:val="List Number"/>
    <w:basedOn w:val="Normal"/>
    <w:unhideWhenUsed/>
    <w:rsid w:val="003256DA"/>
    <w:pPr>
      <w:numPr>
        <w:numId w:val="6"/>
      </w:numPr>
      <w:spacing w:before="60" w:after="60"/>
      <w:contextualSpacing/>
    </w:pPr>
  </w:style>
  <w:style w:type="paragraph" w:styleId="ListContinue5">
    <w:name w:val="List Continue 5"/>
    <w:basedOn w:val="Normal"/>
    <w:uiPriority w:val="99"/>
    <w:unhideWhenUsed/>
    <w:rsid w:val="00544827"/>
    <w:pPr>
      <w:spacing w:after="120"/>
      <w:ind w:left="1800"/>
      <w:contextualSpacing/>
    </w:pPr>
  </w:style>
  <w:style w:type="paragraph" w:styleId="ListContinue4">
    <w:name w:val="List Continue 4"/>
    <w:basedOn w:val="Normal"/>
    <w:uiPriority w:val="99"/>
    <w:unhideWhenUsed/>
    <w:rsid w:val="00544827"/>
    <w:pPr>
      <w:spacing w:after="120"/>
      <w:ind w:left="1440"/>
      <w:contextualSpacing/>
    </w:pPr>
  </w:style>
  <w:style w:type="paragraph" w:styleId="ListContinue3">
    <w:name w:val="List Continue 3"/>
    <w:basedOn w:val="Normal"/>
    <w:uiPriority w:val="99"/>
    <w:unhideWhenUsed/>
    <w:rsid w:val="00544827"/>
    <w:pPr>
      <w:spacing w:after="120"/>
      <w:ind w:left="1080"/>
      <w:contextualSpacing/>
    </w:pPr>
  </w:style>
  <w:style w:type="paragraph" w:styleId="ListContinue2">
    <w:name w:val="List Continue 2"/>
    <w:basedOn w:val="Normal"/>
    <w:uiPriority w:val="99"/>
    <w:unhideWhenUsed/>
    <w:rsid w:val="00544827"/>
    <w:pPr>
      <w:spacing w:after="120"/>
      <w:ind w:left="720"/>
      <w:contextualSpacing/>
    </w:pPr>
  </w:style>
  <w:style w:type="paragraph" w:styleId="ListContinue">
    <w:name w:val="List Continue"/>
    <w:basedOn w:val="Normal"/>
    <w:uiPriority w:val="99"/>
    <w:unhideWhenUsed/>
    <w:rsid w:val="00544827"/>
    <w:pPr>
      <w:spacing w:after="120"/>
      <w:ind w:left="360"/>
      <w:contextualSpacing/>
    </w:pPr>
  </w:style>
  <w:style w:type="paragraph" w:styleId="List5">
    <w:name w:val="List 5"/>
    <w:basedOn w:val="Normal"/>
    <w:uiPriority w:val="99"/>
    <w:unhideWhenUsed/>
    <w:rsid w:val="00544827"/>
    <w:pPr>
      <w:ind w:left="1800" w:hanging="360"/>
      <w:contextualSpacing/>
    </w:pPr>
  </w:style>
  <w:style w:type="paragraph" w:styleId="List4">
    <w:name w:val="List 4"/>
    <w:basedOn w:val="Normal"/>
    <w:uiPriority w:val="99"/>
    <w:unhideWhenUsed/>
    <w:rsid w:val="00544827"/>
    <w:pPr>
      <w:ind w:left="1440" w:hanging="360"/>
      <w:contextualSpacing/>
    </w:pPr>
  </w:style>
  <w:style w:type="paragraph" w:styleId="List3">
    <w:name w:val="List 3"/>
    <w:basedOn w:val="Normal"/>
    <w:uiPriority w:val="99"/>
    <w:unhideWhenUsed/>
    <w:rsid w:val="00544827"/>
    <w:pPr>
      <w:ind w:left="1080" w:hanging="360"/>
      <w:contextualSpacing/>
    </w:pPr>
  </w:style>
  <w:style w:type="paragraph" w:styleId="List2">
    <w:name w:val="List 2"/>
    <w:basedOn w:val="Normal"/>
    <w:uiPriority w:val="99"/>
    <w:unhideWhenUsed/>
    <w:rsid w:val="00544827"/>
    <w:pPr>
      <w:ind w:left="720" w:hanging="360"/>
      <w:contextualSpacing/>
    </w:pPr>
  </w:style>
  <w:style w:type="paragraph" w:styleId="List">
    <w:name w:val="List"/>
    <w:basedOn w:val="Normal"/>
    <w:uiPriority w:val="99"/>
    <w:unhideWhenUsed/>
    <w:rsid w:val="00544827"/>
    <w:pPr>
      <w:ind w:left="360" w:hanging="360"/>
      <w:contextualSpacing/>
    </w:pPr>
  </w:style>
  <w:style w:type="character" w:styleId="LineNumber">
    <w:name w:val="line number"/>
    <w:basedOn w:val="DefaultParagraphFont"/>
    <w:uiPriority w:val="99"/>
    <w:unhideWhenUsed/>
    <w:rsid w:val="00544827"/>
  </w:style>
  <w:style w:type="paragraph" w:styleId="Index1">
    <w:name w:val="index 1"/>
    <w:basedOn w:val="Heading1"/>
    <w:next w:val="Normal"/>
    <w:autoRedefine/>
    <w:uiPriority w:val="99"/>
    <w:unhideWhenUsed/>
    <w:rsid w:val="00437032"/>
    <w:pPr>
      <w:numPr>
        <w:numId w:val="0"/>
      </w:numPr>
    </w:pPr>
    <w:rPr>
      <w:color w:val="1F497D" w:themeColor="text2"/>
    </w:rPr>
  </w:style>
  <w:style w:type="paragraph" w:styleId="IndexHeading">
    <w:name w:val="index heading"/>
    <w:basedOn w:val="Normal"/>
    <w:next w:val="Index1"/>
    <w:uiPriority w:val="99"/>
    <w:unhideWhenUsed/>
    <w:rsid w:val="00544827"/>
    <w:rPr>
      <w:rFonts w:asciiTheme="majorHAnsi" w:eastAsiaTheme="majorEastAsia" w:hAnsiTheme="majorHAnsi" w:cstheme="majorBidi"/>
      <w:b/>
      <w:bCs/>
    </w:rPr>
  </w:style>
  <w:style w:type="paragraph" w:styleId="Index9">
    <w:name w:val="index 9"/>
    <w:basedOn w:val="Normal"/>
    <w:next w:val="Normal"/>
    <w:autoRedefine/>
    <w:uiPriority w:val="99"/>
    <w:unhideWhenUsed/>
    <w:rsid w:val="00544827"/>
    <w:pPr>
      <w:ind w:left="1800" w:hanging="200"/>
    </w:pPr>
  </w:style>
  <w:style w:type="paragraph" w:styleId="Index8">
    <w:name w:val="index 8"/>
    <w:basedOn w:val="Normal"/>
    <w:next w:val="Normal"/>
    <w:autoRedefine/>
    <w:uiPriority w:val="99"/>
    <w:unhideWhenUsed/>
    <w:rsid w:val="00544827"/>
    <w:pPr>
      <w:ind w:left="1600" w:hanging="200"/>
    </w:pPr>
  </w:style>
  <w:style w:type="paragraph" w:styleId="Index6">
    <w:name w:val="index 6"/>
    <w:basedOn w:val="Normal"/>
    <w:next w:val="Normal"/>
    <w:autoRedefine/>
    <w:uiPriority w:val="99"/>
    <w:unhideWhenUsed/>
    <w:rsid w:val="00544827"/>
    <w:pPr>
      <w:ind w:left="1200" w:hanging="200"/>
    </w:pPr>
  </w:style>
  <w:style w:type="paragraph" w:styleId="Index5">
    <w:name w:val="index 5"/>
    <w:basedOn w:val="Normal"/>
    <w:next w:val="Normal"/>
    <w:autoRedefine/>
    <w:uiPriority w:val="99"/>
    <w:unhideWhenUsed/>
    <w:rsid w:val="00544827"/>
    <w:pPr>
      <w:ind w:left="1000" w:hanging="200"/>
    </w:pPr>
  </w:style>
  <w:style w:type="paragraph" w:styleId="Index4">
    <w:name w:val="index 4"/>
    <w:basedOn w:val="Normal"/>
    <w:next w:val="Normal"/>
    <w:autoRedefine/>
    <w:uiPriority w:val="99"/>
    <w:unhideWhenUsed/>
    <w:rsid w:val="00544827"/>
    <w:pPr>
      <w:ind w:left="800" w:hanging="200"/>
    </w:pPr>
  </w:style>
  <w:style w:type="paragraph" w:styleId="Index3">
    <w:name w:val="index 3"/>
    <w:basedOn w:val="Normal"/>
    <w:next w:val="Normal"/>
    <w:autoRedefine/>
    <w:uiPriority w:val="99"/>
    <w:unhideWhenUsed/>
    <w:rsid w:val="00544827"/>
    <w:pPr>
      <w:ind w:left="600" w:hanging="200"/>
    </w:pPr>
  </w:style>
  <w:style w:type="paragraph" w:styleId="Index2">
    <w:name w:val="index 2"/>
    <w:basedOn w:val="Normal"/>
    <w:next w:val="Normal"/>
    <w:autoRedefine/>
    <w:uiPriority w:val="99"/>
    <w:unhideWhenUsed/>
    <w:rsid w:val="00544827"/>
    <w:pPr>
      <w:ind w:left="400" w:hanging="200"/>
    </w:pPr>
  </w:style>
  <w:style w:type="paragraph" w:styleId="Header">
    <w:name w:val="header"/>
    <w:basedOn w:val="Normal"/>
    <w:link w:val="HeaderChar"/>
    <w:uiPriority w:val="99"/>
    <w:unhideWhenUsed/>
    <w:rsid w:val="00096D15"/>
    <w:pPr>
      <w:tabs>
        <w:tab w:val="center" w:pos="4680"/>
        <w:tab w:val="right" w:pos="9360"/>
      </w:tabs>
    </w:pPr>
  </w:style>
  <w:style w:type="character" w:customStyle="1" w:styleId="HeaderChar">
    <w:name w:val="Header Char"/>
    <w:basedOn w:val="DefaultParagraphFont"/>
    <w:link w:val="Header"/>
    <w:uiPriority w:val="99"/>
    <w:rsid w:val="00096D15"/>
  </w:style>
  <w:style w:type="table" w:customStyle="1" w:styleId="LightList-Accent11">
    <w:name w:val="Light List - Accent 11"/>
    <w:basedOn w:val="TableNormal"/>
    <w:uiPriority w:val="61"/>
    <w:rsid w:val="005251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aution">
    <w:name w:val="Caution"/>
    <w:basedOn w:val="BodyText"/>
    <w:qFormat/>
    <w:rsid w:val="001B234E"/>
    <w:pPr>
      <w:pBdr>
        <w:top w:val="single" w:sz="4" w:space="1" w:color="auto"/>
        <w:bottom w:val="single" w:sz="4" w:space="1" w:color="auto"/>
      </w:pBdr>
      <w:ind w:left="288"/>
    </w:pPr>
    <w:rPr>
      <w:b/>
    </w:rPr>
  </w:style>
  <w:style w:type="paragraph" w:styleId="TableofFigures">
    <w:name w:val="table of figures"/>
    <w:basedOn w:val="Heading1"/>
    <w:next w:val="Normal"/>
    <w:autoRedefine/>
    <w:uiPriority w:val="99"/>
    <w:unhideWhenUsed/>
    <w:rsid w:val="00A845DA"/>
    <w:pPr>
      <w:numPr>
        <w:numId w:val="0"/>
      </w:numPr>
      <w:pBdr>
        <w:bottom w:val="single" w:sz="4" w:space="1" w:color="004470"/>
      </w:pBdr>
      <w:jc w:val="both"/>
    </w:pPr>
    <w:rPr>
      <w:color w:val="1F497D" w:themeColor="text2"/>
    </w:rPr>
  </w:style>
  <w:style w:type="paragraph" w:customStyle="1" w:styleId="Glossary">
    <w:name w:val="Glossary"/>
    <w:basedOn w:val="Appendix"/>
    <w:qFormat/>
    <w:rsid w:val="00BA2359"/>
  </w:style>
  <w:style w:type="paragraph" w:customStyle="1" w:styleId="Appendix1">
    <w:name w:val="Appendix1"/>
    <w:basedOn w:val="Heading2"/>
    <w:qFormat/>
    <w:rsid w:val="00437032"/>
    <w:pPr>
      <w:numPr>
        <w:ilvl w:val="0"/>
        <w:numId w:val="0"/>
      </w:numPr>
    </w:pPr>
  </w:style>
  <w:style w:type="paragraph" w:styleId="DocumentMap">
    <w:name w:val="Document Map"/>
    <w:basedOn w:val="Normal"/>
    <w:link w:val="DocumentMapChar"/>
    <w:uiPriority w:val="99"/>
    <w:semiHidden/>
    <w:unhideWhenUsed/>
    <w:rsid w:val="00230B8E"/>
    <w:rPr>
      <w:rFonts w:ascii="Tahoma" w:hAnsi="Tahoma" w:cs="Tahoma"/>
      <w:sz w:val="16"/>
      <w:szCs w:val="16"/>
    </w:rPr>
  </w:style>
  <w:style w:type="character" w:customStyle="1" w:styleId="DocumentMapChar">
    <w:name w:val="Document Map Char"/>
    <w:basedOn w:val="DefaultParagraphFont"/>
    <w:link w:val="DocumentMap"/>
    <w:uiPriority w:val="99"/>
    <w:semiHidden/>
    <w:rsid w:val="00230B8E"/>
    <w:rPr>
      <w:rFonts w:ascii="Tahoma" w:hAnsi="Tahoma" w:cs="Tahoma"/>
      <w:sz w:val="16"/>
      <w:szCs w:val="16"/>
    </w:rPr>
  </w:style>
  <w:style w:type="character" w:customStyle="1" w:styleId="Heading5Char">
    <w:name w:val="Heading 5 Char"/>
    <w:basedOn w:val="DefaultParagraphFont"/>
    <w:link w:val="Heading5"/>
    <w:rsid w:val="006E5211"/>
    <w:rPr>
      <w:rFonts w:eastAsiaTheme="majorEastAsia" w:cstheme="majorBidi"/>
      <w:b/>
      <w:color w:val="365F91"/>
      <w:sz w:val="24"/>
      <w:szCs w:val="22"/>
    </w:rPr>
  </w:style>
  <w:style w:type="character" w:customStyle="1" w:styleId="Heading6Char">
    <w:name w:val="Heading 6 Char"/>
    <w:basedOn w:val="DefaultParagraphFont"/>
    <w:link w:val="Heading6"/>
    <w:rsid w:val="00995505"/>
    <w:rPr>
      <w:rFonts w:eastAsiaTheme="majorEastAsia" w:cstheme="majorBidi"/>
      <w:b/>
      <w:iCs/>
      <w:color w:val="FFFFFF" w:themeColor="background1"/>
      <w:sz w:val="24"/>
      <w:szCs w:val="22"/>
    </w:rPr>
  </w:style>
  <w:style w:type="character" w:customStyle="1" w:styleId="Heading7Char">
    <w:name w:val="Heading 7 Char"/>
    <w:basedOn w:val="DefaultParagraphFont"/>
    <w:link w:val="Heading7"/>
    <w:rsid w:val="00995505"/>
    <w:rPr>
      <w:rFonts w:eastAsiaTheme="majorEastAsia" w:cstheme="majorBidi"/>
      <w:b/>
      <w:iCs/>
      <w:color w:val="FFFFFF" w:themeColor="background1"/>
      <w:sz w:val="24"/>
      <w:szCs w:val="22"/>
    </w:rPr>
  </w:style>
  <w:style w:type="character" w:customStyle="1" w:styleId="Heading8Char">
    <w:name w:val="Heading 8 Char"/>
    <w:basedOn w:val="DefaultParagraphFont"/>
    <w:link w:val="Heading8"/>
    <w:rsid w:val="00995505"/>
    <w:rPr>
      <w:rFonts w:eastAsiaTheme="majorEastAsia" w:cstheme="majorBidi"/>
      <w:b/>
      <w:color w:val="FFFFFF" w:themeColor="background1"/>
      <w:sz w:val="24"/>
    </w:rPr>
  </w:style>
  <w:style w:type="character" w:customStyle="1" w:styleId="Heading9Char">
    <w:name w:val="Heading 9 Char"/>
    <w:basedOn w:val="DefaultParagraphFont"/>
    <w:link w:val="Heading9"/>
    <w:rsid w:val="00995505"/>
    <w:rPr>
      <w:rFonts w:eastAsiaTheme="majorEastAsia" w:cstheme="majorBidi"/>
      <w:b/>
      <w:iCs/>
      <w:color w:val="FFFFFF" w:themeColor="background1"/>
      <w:sz w:val="24"/>
    </w:rPr>
  </w:style>
  <w:style w:type="table" w:styleId="LightList-Accent3">
    <w:name w:val="Light List Accent 3"/>
    <w:basedOn w:val="TableProfessional"/>
    <w:uiPriority w:val="61"/>
    <w:rsid w:val="00A14405"/>
    <w:rPr>
      <w:rFonts w:asciiTheme="minorHAnsi" w:eastAsiaTheme="minorEastAsia" w:hAnsiTheme="minorHAnsi" w:cstheme="minorBidi"/>
      <w:sz w:val="22"/>
      <w:szCs w:val="22"/>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none" w:sz="0" w:space="0" w:color="auto"/>
        <w:insideV w:val="none" w:sz="0" w:space="0" w:color="auto"/>
      </w:tblBorders>
    </w:tblPr>
    <w:tcPr>
      <w:shd w:val="clear" w:color="auto" w:fill="auto"/>
    </w:tcPr>
    <w:tblStylePr w:type="firstRow">
      <w:pPr>
        <w:spacing w:before="0" w:after="0" w:line="240" w:lineRule="auto"/>
      </w:pPr>
      <w:rPr>
        <w:b/>
        <w:bCs/>
        <w:color w:val="FFFFFF" w:themeColor="background1"/>
      </w:rPr>
      <w:tblPr/>
      <w:tcPr>
        <w:tcBorders>
          <w:tl2br w:val="none" w:sz="0" w:space="0" w:color="auto"/>
          <w:tr2bl w:val="none" w:sz="0" w:space="0" w:color="auto"/>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Professional">
    <w:name w:val="Table Professional"/>
    <w:basedOn w:val="TableNormal"/>
    <w:uiPriority w:val="99"/>
    <w:semiHidden/>
    <w:unhideWhenUsed/>
    <w:rsid w:val="00A1440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Note">
    <w:name w:val="Note:"/>
    <w:basedOn w:val="ListNumber"/>
    <w:qFormat/>
    <w:rsid w:val="001B234E"/>
    <w:pPr>
      <w:numPr>
        <w:numId w:val="0"/>
      </w:numPr>
      <w:pBdr>
        <w:top w:val="single" w:sz="4" w:space="1" w:color="auto"/>
        <w:bottom w:val="single" w:sz="4" w:space="1" w:color="auto"/>
      </w:pBdr>
      <w:ind w:left="360"/>
    </w:pPr>
    <w:rPr>
      <w:b/>
      <w:i/>
    </w:rPr>
  </w:style>
  <w:style w:type="paragraph" w:customStyle="1" w:styleId="Warning">
    <w:name w:val="Warning"/>
    <w:basedOn w:val="BodyText"/>
    <w:qFormat/>
    <w:rsid w:val="001B234E"/>
    <w:pPr>
      <w:pBdr>
        <w:top w:val="single" w:sz="4" w:space="1" w:color="auto"/>
        <w:bottom w:val="single" w:sz="4" w:space="1" w:color="auto"/>
      </w:pBdr>
      <w:ind w:left="288"/>
    </w:pPr>
    <w:rPr>
      <w:b/>
      <w:color w:val="FF0000"/>
    </w:rPr>
  </w:style>
  <w:style w:type="paragraph" w:customStyle="1" w:styleId="Tip">
    <w:name w:val="Tip"/>
    <w:basedOn w:val="BodyText"/>
    <w:autoRedefine/>
    <w:qFormat/>
    <w:rsid w:val="00A57203"/>
    <w:pPr>
      <w:pBdr>
        <w:top w:val="single" w:sz="4" w:space="1" w:color="auto"/>
        <w:bottom w:val="single" w:sz="4" w:space="1" w:color="auto"/>
      </w:pBdr>
      <w:ind w:left="288"/>
      <w:jc w:val="both"/>
    </w:pPr>
    <w:rPr>
      <w:b/>
    </w:rPr>
  </w:style>
  <w:style w:type="paragraph" w:styleId="TableofAuthorities">
    <w:name w:val="table of authorities"/>
    <w:basedOn w:val="Normal"/>
    <w:next w:val="Normal"/>
    <w:uiPriority w:val="99"/>
    <w:unhideWhenUsed/>
    <w:rsid w:val="006012BD"/>
    <w:pPr>
      <w:ind w:left="200" w:hanging="200"/>
    </w:pPr>
  </w:style>
  <w:style w:type="paragraph" w:customStyle="1" w:styleId="HeadingTwoWONumbering">
    <w:name w:val="HeadingTwoWONumbering"/>
    <w:basedOn w:val="Heading2"/>
    <w:autoRedefine/>
    <w:qFormat/>
    <w:rsid w:val="004943B5"/>
    <w:pPr>
      <w:numPr>
        <w:ilvl w:val="0"/>
        <w:numId w:val="0"/>
      </w:numPr>
    </w:pPr>
  </w:style>
  <w:style w:type="paragraph" w:styleId="Caption">
    <w:name w:val="caption"/>
    <w:basedOn w:val="Normal"/>
    <w:next w:val="Normal"/>
    <w:uiPriority w:val="35"/>
    <w:unhideWhenUsed/>
    <w:qFormat/>
    <w:rsid w:val="003C43B1"/>
    <w:pPr>
      <w:spacing w:after="200"/>
    </w:pPr>
    <w:rPr>
      <w:b/>
      <w:bCs/>
      <w:color w:val="4F81BD" w:themeColor="accent1"/>
      <w:sz w:val="18"/>
      <w:szCs w:val="18"/>
    </w:rPr>
  </w:style>
  <w:style w:type="paragraph" w:customStyle="1" w:styleId="ActualText">
    <w:name w:val="Actual Text"/>
    <w:basedOn w:val="Normal"/>
    <w:rsid w:val="006B2036"/>
    <w:pPr>
      <w:spacing w:before="120" w:after="120"/>
    </w:pPr>
    <w:rPr>
      <w:rFonts w:eastAsia="Times New Roman"/>
      <w:sz w:val="20"/>
      <w:szCs w:val="24"/>
    </w:rPr>
  </w:style>
  <w:style w:type="paragraph" w:customStyle="1" w:styleId="tableheading">
    <w:name w:val="tableheading"/>
    <w:basedOn w:val="Normal"/>
    <w:rsid w:val="006B2036"/>
    <w:pPr>
      <w:spacing w:before="120" w:after="120"/>
      <w:jc w:val="center"/>
    </w:pPr>
    <w:rPr>
      <w:rFonts w:eastAsia="Times New Roman" w:cs="Arial"/>
      <w:b/>
      <w:sz w:val="20"/>
      <w:szCs w:val="24"/>
    </w:rPr>
  </w:style>
  <w:style w:type="paragraph" w:customStyle="1" w:styleId="RHofDocument">
    <w:name w:val="RHofDocument"/>
    <w:basedOn w:val="ActualText"/>
    <w:rsid w:val="006B2036"/>
    <w:pPr>
      <w:jc w:val="center"/>
    </w:pPr>
  </w:style>
  <w:style w:type="paragraph" w:styleId="NormalWeb">
    <w:name w:val="Normal (Web)"/>
    <w:basedOn w:val="Normal"/>
    <w:rsid w:val="006B2036"/>
    <w:pPr>
      <w:spacing w:before="100" w:beforeAutospacing="1" w:after="100" w:afterAutospacing="1"/>
    </w:pPr>
    <w:rPr>
      <w:rFonts w:ascii="Arial Unicode MS" w:eastAsia="Arial Unicode MS" w:hAnsi="Arial Unicode MS" w:cs="Arial Unicode MS"/>
      <w:sz w:val="20"/>
      <w:szCs w:val="24"/>
    </w:rPr>
  </w:style>
  <w:style w:type="paragraph" w:customStyle="1" w:styleId="tabletext">
    <w:name w:val="tabletext"/>
    <w:basedOn w:val="Normal"/>
    <w:rsid w:val="00796B63"/>
    <w:pPr>
      <w:spacing w:before="100" w:beforeAutospacing="1" w:after="100" w:afterAutospacing="1" w:line="240" w:lineRule="atLeast"/>
      <w:jc w:val="center"/>
    </w:pPr>
    <w:rPr>
      <w:rFonts w:eastAsia="Times New Roman"/>
      <w:sz w:val="20"/>
    </w:rPr>
  </w:style>
  <w:style w:type="paragraph" w:customStyle="1" w:styleId="TOC">
    <w:name w:val="TOC"/>
    <w:basedOn w:val="Normal"/>
    <w:rsid w:val="001B272A"/>
    <w:pPr>
      <w:spacing w:before="240"/>
      <w:jc w:val="center"/>
    </w:pPr>
    <w:rPr>
      <w:rFonts w:eastAsia="Times New Roman"/>
      <w:b/>
      <w:sz w:val="28"/>
      <w:szCs w:val="24"/>
    </w:rPr>
  </w:style>
  <w:style w:type="paragraph" w:customStyle="1" w:styleId="ActualBullet1">
    <w:name w:val="ActualBullet1"/>
    <w:rsid w:val="00595A84"/>
    <w:pPr>
      <w:numPr>
        <w:numId w:val="12"/>
      </w:numPr>
      <w:spacing w:before="120" w:after="120"/>
    </w:pPr>
    <w:rPr>
      <w:rFonts w:eastAsia="Times New Roman"/>
    </w:rPr>
  </w:style>
  <w:style w:type="paragraph" w:customStyle="1" w:styleId="ExplainedText2">
    <w:name w:val="ExplainedText2"/>
    <w:basedOn w:val="Normal"/>
    <w:rsid w:val="00877DE0"/>
    <w:pPr>
      <w:spacing w:before="120" w:after="120"/>
      <w:ind w:left="432"/>
    </w:pPr>
    <w:rPr>
      <w:rFonts w:eastAsia="Times New Roman"/>
      <w:color w:val="0000FF"/>
      <w:sz w:val="20"/>
      <w:szCs w:val="24"/>
    </w:rPr>
  </w:style>
  <w:style w:type="paragraph" w:customStyle="1" w:styleId="infoblue">
    <w:name w:val="infoblue"/>
    <w:basedOn w:val="Normal"/>
    <w:rsid w:val="00877DE0"/>
    <w:pPr>
      <w:numPr>
        <w:numId w:val="13"/>
      </w:numPr>
      <w:spacing w:after="120"/>
    </w:pPr>
    <w:rPr>
      <w:rFonts w:eastAsia="Times New Roman"/>
      <w:iCs/>
      <w:color w:val="0000FF"/>
      <w:sz w:val="20"/>
      <w:szCs w:val="24"/>
    </w:rPr>
  </w:style>
  <w:style w:type="paragraph" w:customStyle="1" w:styleId="Default">
    <w:name w:val="Default"/>
    <w:rsid w:val="00877DE0"/>
    <w:pPr>
      <w:autoSpaceDE w:val="0"/>
      <w:autoSpaceDN w:val="0"/>
      <w:adjustRightInd w:val="0"/>
    </w:pPr>
    <w:rPr>
      <w:rFonts w:eastAsia="Times New Roman" w:cs="Arial"/>
      <w:color w:val="000000"/>
      <w:sz w:val="24"/>
      <w:szCs w:val="24"/>
    </w:rPr>
  </w:style>
  <w:style w:type="paragraph" w:customStyle="1" w:styleId="ActualBullet2">
    <w:name w:val="ActualBullet2"/>
    <w:basedOn w:val="ActualText"/>
    <w:rsid w:val="00C30CAE"/>
    <w:pPr>
      <w:numPr>
        <w:numId w:val="14"/>
      </w:numPr>
    </w:pPr>
  </w:style>
  <w:style w:type="character" w:styleId="CommentReference">
    <w:name w:val="annotation reference"/>
    <w:semiHidden/>
    <w:rsid w:val="00C30CAE"/>
    <w:rPr>
      <w:sz w:val="16"/>
      <w:szCs w:val="16"/>
    </w:rPr>
  </w:style>
  <w:style w:type="paragraph" w:styleId="CommentText">
    <w:name w:val="annotation text"/>
    <w:basedOn w:val="Normal"/>
    <w:link w:val="CommentTextChar"/>
    <w:semiHidden/>
    <w:rsid w:val="00C30CAE"/>
    <w:rPr>
      <w:rFonts w:eastAsia="Times New Roman"/>
      <w:sz w:val="20"/>
    </w:rPr>
  </w:style>
  <w:style w:type="character" w:customStyle="1" w:styleId="CommentTextChar">
    <w:name w:val="Comment Text Char"/>
    <w:basedOn w:val="DefaultParagraphFont"/>
    <w:link w:val="CommentText"/>
    <w:semiHidden/>
    <w:rsid w:val="00C30CAE"/>
    <w:rPr>
      <w:rFonts w:eastAsia="Times New Roman"/>
    </w:rPr>
  </w:style>
  <w:style w:type="paragraph" w:customStyle="1" w:styleId="ActualTextBold">
    <w:name w:val="ActualTextBold"/>
    <w:basedOn w:val="Normal"/>
    <w:rsid w:val="00CF2214"/>
    <w:pPr>
      <w:spacing w:before="60" w:after="120"/>
    </w:pPr>
    <w:rPr>
      <w:rFonts w:eastAsia="Times New Roman"/>
      <w:b/>
      <w:sz w:val="20"/>
      <w:szCs w:val="24"/>
    </w:rPr>
  </w:style>
  <w:style w:type="paragraph" w:customStyle="1" w:styleId="ExplainText">
    <w:name w:val="Explain Text"/>
    <w:basedOn w:val="Normal"/>
    <w:next w:val="ActualText"/>
    <w:rsid w:val="00F753B2"/>
    <w:pPr>
      <w:spacing w:before="120" w:after="120"/>
    </w:pPr>
    <w:rPr>
      <w:rFonts w:eastAsia="Times New Roman"/>
      <w:color w:val="0000FF"/>
      <w:sz w:val="20"/>
      <w:szCs w:val="24"/>
    </w:rPr>
  </w:style>
  <w:style w:type="paragraph" w:customStyle="1" w:styleId="RHofTemplate">
    <w:name w:val="RHofTemplate"/>
    <w:basedOn w:val="Normal"/>
    <w:rsid w:val="00167D79"/>
    <w:pPr>
      <w:spacing w:before="120" w:after="120"/>
      <w:jc w:val="center"/>
    </w:pPr>
    <w:rPr>
      <w:rFonts w:eastAsia="Times New Roman"/>
      <w:color w:val="0000FF"/>
      <w:sz w:val="20"/>
      <w:szCs w:val="24"/>
    </w:rPr>
  </w:style>
  <w:style w:type="paragraph" w:customStyle="1" w:styleId="ActualText1">
    <w:name w:val="Actual Text1"/>
    <w:basedOn w:val="Normal"/>
    <w:rsid w:val="00247736"/>
    <w:rPr>
      <w:rFonts w:eastAsia="Times New Roman"/>
      <w:sz w:val="20"/>
      <w:szCs w:val="24"/>
    </w:rPr>
  </w:style>
  <w:style w:type="table" w:customStyle="1" w:styleId="MediumShading1-Accent11">
    <w:name w:val="Medium Shading 1 - Accent 11"/>
    <w:basedOn w:val="TableNormal"/>
    <w:uiPriority w:val="63"/>
    <w:rsid w:val="006562B6"/>
    <w:rPr>
      <w:rFonts w:ascii="Times New Roman" w:eastAsia="Times New Roman" w:hAnsi="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Heading0">
    <w:name w:val="TableHeading"/>
    <w:basedOn w:val="tabletext"/>
    <w:uiPriority w:val="99"/>
    <w:rsid w:val="008A34F8"/>
    <w:pPr>
      <w:spacing w:before="40" w:beforeAutospacing="0" w:after="80" w:afterAutospacing="0" w:line="240" w:lineRule="auto"/>
      <w:jc w:val="left"/>
    </w:pPr>
    <w:rPr>
      <w:rFonts w:ascii="Verdana" w:hAnsi="Verdana" w:cs="Verdana"/>
      <w:b/>
      <w:bCs/>
      <w:color w:val="000000"/>
      <w:sz w:val="16"/>
      <w:szCs w:val="16"/>
      <w:lang w:eastAsia="en-GB"/>
    </w:rPr>
  </w:style>
  <w:style w:type="character" w:styleId="IntenseReference">
    <w:name w:val="Intense Reference"/>
    <w:basedOn w:val="DefaultParagraphFont"/>
    <w:uiPriority w:val="32"/>
    <w:qFormat/>
    <w:rsid w:val="00D2147A"/>
    <w:rPr>
      <w:b/>
      <w:bCs/>
      <w:smallCaps/>
      <w:color w:val="C0504D" w:themeColor="accent2"/>
      <w:spacing w:val="5"/>
      <w:u w:val="single"/>
    </w:rPr>
  </w:style>
  <w:style w:type="table" w:customStyle="1" w:styleId="MediumShading2-Accent11">
    <w:name w:val="Medium Shading 2 - Accent 11"/>
    <w:basedOn w:val="TableNormal"/>
    <w:uiPriority w:val="64"/>
    <w:rsid w:val="00520762"/>
    <w:rPr>
      <w:rFonts w:ascii="Times New Roman" w:eastAsia="Times New Roman" w:hAnsi="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CC0978"/>
    <w:rPr>
      <w:rFonts w:eastAsiaTheme="minorHAnsi"/>
      <w:b/>
      <w:bCs/>
    </w:rPr>
  </w:style>
  <w:style w:type="character" w:customStyle="1" w:styleId="CommentSubjectChar">
    <w:name w:val="Comment Subject Char"/>
    <w:basedOn w:val="CommentTextChar"/>
    <w:link w:val="CommentSubject"/>
    <w:uiPriority w:val="99"/>
    <w:semiHidden/>
    <w:rsid w:val="00CC0978"/>
    <w:rPr>
      <w:rFonts w:eastAsia="Times New Roman"/>
      <w:b/>
      <w:bCs/>
    </w:rPr>
  </w:style>
</w:styles>
</file>

<file path=word/webSettings.xml><?xml version="1.0" encoding="utf-8"?>
<w:webSettings xmlns:r="http://schemas.openxmlformats.org/officeDocument/2006/relationships" xmlns:w="http://schemas.openxmlformats.org/wordprocessingml/2006/main">
  <w:divs>
    <w:div w:id="8916755">
      <w:bodyDiv w:val="1"/>
      <w:marLeft w:val="0"/>
      <w:marRight w:val="0"/>
      <w:marTop w:val="0"/>
      <w:marBottom w:val="0"/>
      <w:divBdr>
        <w:top w:val="none" w:sz="0" w:space="0" w:color="auto"/>
        <w:left w:val="none" w:sz="0" w:space="0" w:color="auto"/>
        <w:bottom w:val="none" w:sz="0" w:space="0" w:color="auto"/>
        <w:right w:val="none" w:sz="0" w:space="0" w:color="auto"/>
      </w:divBdr>
    </w:div>
    <w:div w:id="149639502">
      <w:bodyDiv w:val="1"/>
      <w:marLeft w:val="0"/>
      <w:marRight w:val="0"/>
      <w:marTop w:val="0"/>
      <w:marBottom w:val="0"/>
      <w:divBdr>
        <w:top w:val="none" w:sz="0" w:space="0" w:color="auto"/>
        <w:left w:val="none" w:sz="0" w:space="0" w:color="auto"/>
        <w:bottom w:val="none" w:sz="0" w:space="0" w:color="auto"/>
        <w:right w:val="none" w:sz="0" w:space="0" w:color="auto"/>
      </w:divBdr>
    </w:div>
    <w:div w:id="197940606">
      <w:bodyDiv w:val="1"/>
      <w:marLeft w:val="0"/>
      <w:marRight w:val="0"/>
      <w:marTop w:val="0"/>
      <w:marBottom w:val="0"/>
      <w:divBdr>
        <w:top w:val="none" w:sz="0" w:space="0" w:color="auto"/>
        <w:left w:val="none" w:sz="0" w:space="0" w:color="auto"/>
        <w:bottom w:val="none" w:sz="0" w:space="0" w:color="auto"/>
        <w:right w:val="none" w:sz="0" w:space="0" w:color="auto"/>
      </w:divBdr>
    </w:div>
    <w:div w:id="304895776">
      <w:bodyDiv w:val="1"/>
      <w:marLeft w:val="0"/>
      <w:marRight w:val="0"/>
      <w:marTop w:val="0"/>
      <w:marBottom w:val="0"/>
      <w:divBdr>
        <w:top w:val="none" w:sz="0" w:space="0" w:color="auto"/>
        <w:left w:val="none" w:sz="0" w:space="0" w:color="auto"/>
        <w:bottom w:val="none" w:sz="0" w:space="0" w:color="auto"/>
        <w:right w:val="none" w:sz="0" w:space="0" w:color="auto"/>
      </w:divBdr>
      <w:divsChild>
        <w:div w:id="2033451505">
          <w:marLeft w:val="0"/>
          <w:marRight w:val="0"/>
          <w:marTop w:val="0"/>
          <w:marBottom w:val="0"/>
          <w:divBdr>
            <w:top w:val="none" w:sz="0" w:space="0" w:color="auto"/>
            <w:left w:val="none" w:sz="0" w:space="0" w:color="auto"/>
            <w:bottom w:val="none" w:sz="0" w:space="0" w:color="auto"/>
            <w:right w:val="none" w:sz="0" w:space="0" w:color="auto"/>
          </w:divBdr>
          <w:divsChild>
            <w:div w:id="1105928878">
              <w:marLeft w:val="0"/>
              <w:marRight w:val="0"/>
              <w:marTop w:val="0"/>
              <w:marBottom w:val="0"/>
              <w:divBdr>
                <w:top w:val="none" w:sz="0" w:space="0" w:color="auto"/>
                <w:left w:val="none" w:sz="0" w:space="0" w:color="auto"/>
                <w:bottom w:val="none" w:sz="0" w:space="0" w:color="auto"/>
                <w:right w:val="none" w:sz="0" w:space="0" w:color="auto"/>
              </w:divBdr>
              <w:divsChild>
                <w:div w:id="293215763">
                  <w:marLeft w:val="0"/>
                  <w:marRight w:val="0"/>
                  <w:marTop w:val="0"/>
                  <w:marBottom w:val="0"/>
                  <w:divBdr>
                    <w:top w:val="none" w:sz="0" w:space="0" w:color="auto"/>
                    <w:left w:val="none" w:sz="0" w:space="0" w:color="auto"/>
                    <w:bottom w:val="none" w:sz="0" w:space="0" w:color="auto"/>
                    <w:right w:val="none" w:sz="0" w:space="0" w:color="auto"/>
                  </w:divBdr>
                  <w:divsChild>
                    <w:div w:id="227344828">
                      <w:marLeft w:val="0"/>
                      <w:marRight w:val="0"/>
                      <w:marTop w:val="0"/>
                      <w:marBottom w:val="0"/>
                      <w:divBdr>
                        <w:top w:val="none" w:sz="0" w:space="0" w:color="auto"/>
                        <w:left w:val="none" w:sz="0" w:space="0" w:color="auto"/>
                        <w:bottom w:val="none" w:sz="0" w:space="0" w:color="auto"/>
                        <w:right w:val="none" w:sz="0" w:space="0" w:color="auto"/>
                      </w:divBdr>
                      <w:divsChild>
                        <w:div w:id="52429955">
                          <w:marLeft w:val="0"/>
                          <w:marRight w:val="0"/>
                          <w:marTop w:val="0"/>
                          <w:marBottom w:val="0"/>
                          <w:divBdr>
                            <w:top w:val="none" w:sz="0" w:space="0" w:color="auto"/>
                            <w:left w:val="none" w:sz="0" w:space="0" w:color="auto"/>
                            <w:bottom w:val="none" w:sz="0" w:space="0" w:color="auto"/>
                            <w:right w:val="none" w:sz="0" w:space="0" w:color="auto"/>
                          </w:divBdr>
                          <w:divsChild>
                            <w:div w:id="405104657">
                              <w:marLeft w:val="0"/>
                              <w:marRight w:val="0"/>
                              <w:marTop w:val="0"/>
                              <w:marBottom w:val="0"/>
                              <w:divBdr>
                                <w:top w:val="none" w:sz="0" w:space="0" w:color="auto"/>
                                <w:left w:val="none" w:sz="0" w:space="0" w:color="auto"/>
                                <w:bottom w:val="none" w:sz="0" w:space="0" w:color="auto"/>
                                <w:right w:val="none" w:sz="0" w:space="0" w:color="auto"/>
                              </w:divBdr>
                              <w:divsChild>
                                <w:div w:id="1881748554">
                                  <w:marLeft w:val="0"/>
                                  <w:marRight w:val="0"/>
                                  <w:marTop w:val="0"/>
                                  <w:marBottom w:val="0"/>
                                  <w:divBdr>
                                    <w:top w:val="none" w:sz="0" w:space="0" w:color="auto"/>
                                    <w:left w:val="none" w:sz="0" w:space="0" w:color="auto"/>
                                    <w:bottom w:val="none" w:sz="0" w:space="0" w:color="auto"/>
                                    <w:right w:val="none" w:sz="0" w:space="0" w:color="auto"/>
                                  </w:divBdr>
                                  <w:divsChild>
                                    <w:div w:id="11318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573450">
              <w:marLeft w:val="0"/>
              <w:marRight w:val="0"/>
              <w:marTop w:val="0"/>
              <w:marBottom w:val="0"/>
              <w:divBdr>
                <w:top w:val="none" w:sz="0" w:space="0" w:color="auto"/>
                <w:left w:val="none" w:sz="0" w:space="0" w:color="auto"/>
                <w:bottom w:val="none" w:sz="0" w:space="0" w:color="auto"/>
                <w:right w:val="none" w:sz="0" w:space="0" w:color="auto"/>
              </w:divBdr>
              <w:divsChild>
                <w:div w:id="370419740">
                  <w:marLeft w:val="0"/>
                  <w:marRight w:val="0"/>
                  <w:marTop w:val="0"/>
                  <w:marBottom w:val="0"/>
                  <w:divBdr>
                    <w:top w:val="none" w:sz="0" w:space="0" w:color="auto"/>
                    <w:left w:val="none" w:sz="0" w:space="0" w:color="auto"/>
                    <w:bottom w:val="none" w:sz="0" w:space="0" w:color="auto"/>
                    <w:right w:val="none" w:sz="0" w:space="0" w:color="auto"/>
                  </w:divBdr>
                  <w:divsChild>
                    <w:div w:id="1938517077">
                      <w:marLeft w:val="0"/>
                      <w:marRight w:val="0"/>
                      <w:marTop w:val="0"/>
                      <w:marBottom w:val="0"/>
                      <w:divBdr>
                        <w:top w:val="none" w:sz="0" w:space="0" w:color="auto"/>
                        <w:left w:val="none" w:sz="0" w:space="0" w:color="auto"/>
                        <w:bottom w:val="none" w:sz="0" w:space="0" w:color="auto"/>
                        <w:right w:val="none" w:sz="0" w:space="0" w:color="auto"/>
                      </w:divBdr>
                      <w:divsChild>
                        <w:div w:id="1822579311">
                          <w:marLeft w:val="0"/>
                          <w:marRight w:val="0"/>
                          <w:marTop w:val="0"/>
                          <w:marBottom w:val="0"/>
                          <w:divBdr>
                            <w:top w:val="none" w:sz="0" w:space="0" w:color="auto"/>
                            <w:left w:val="none" w:sz="0" w:space="0" w:color="auto"/>
                            <w:bottom w:val="none" w:sz="0" w:space="0" w:color="auto"/>
                            <w:right w:val="none" w:sz="0" w:space="0" w:color="auto"/>
                          </w:divBdr>
                          <w:divsChild>
                            <w:div w:id="1007366691">
                              <w:marLeft w:val="0"/>
                              <w:marRight w:val="0"/>
                              <w:marTop w:val="0"/>
                              <w:marBottom w:val="0"/>
                              <w:divBdr>
                                <w:top w:val="none" w:sz="0" w:space="0" w:color="auto"/>
                                <w:left w:val="none" w:sz="0" w:space="0" w:color="auto"/>
                                <w:bottom w:val="none" w:sz="0" w:space="0" w:color="auto"/>
                                <w:right w:val="none" w:sz="0" w:space="0" w:color="auto"/>
                              </w:divBdr>
                              <w:divsChild>
                                <w:div w:id="1223324508">
                                  <w:marLeft w:val="0"/>
                                  <w:marRight w:val="0"/>
                                  <w:marTop w:val="0"/>
                                  <w:marBottom w:val="0"/>
                                  <w:divBdr>
                                    <w:top w:val="none" w:sz="0" w:space="0" w:color="auto"/>
                                    <w:left w:val="none" w:sz="0" w:space="0" w:color="auto"/>
                                    <w:bottom w:val="none" w:sz="0" w:space="0" w:color="auto"/>
                                    <w:right w:val="none" w:sz="0" w:space="0" w:color="auto"/>
                                  </w:divBdr>
                                  <w:divsChild>
                                    <w:div w:id="13313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774531">
      <w:bodyDiv w:val="1"/>
      <w:marLeft w:val="0"/>
      <w:marRight w:val="0"/>
      <w:marTop w:val="0"/>
      <w:marBottom w:val="0"/>
      <w:divBdr>
        <w:top w:val="none" w:sz="0" w:space="0" w:color="auto"/>
        <w:left w:val="none" w:sz="0" w:space="0" w:color="auto"/>
        <w:bottom w:val="none" w:sz="0" w:space="0" w:color="auto"/>
        <w:right w:val="none" w:sz="0" w:space="0" w:color="auto"/>
      </w:divBdr>
    </w:div>
    <w:div w:id="591088266">
      <w:bodyDiv w:val="1"/>
      <w:marLeft w:val="0"/>
      <w:marRight w:val="0"/>
      <w:marTop w:val="0"/>
      <w:marBottom w:val="0"/>
      <w:divBdr>
        <w:top w:val="none" w:sz="0" w:space="0" w:color="auto"/>
        <w:left w:val="none" w:sz="0" w:space="0" w:color="auto"/>
        <w:bottom w:val="none" w:sz="0" w:space="0" w:color="auto"/>
        <w:right w:val="none" w:sz="0" w:space="0" w:color="auto"/>
      </w:divBdr>
    </w:div>
    <w:div w:id="813107672">
      <w:bodyDiv w:val="1"/>
      <w:marLeft w:val="0"/>
      <w:marRight w:val="0"/>
      <w:marTop w:val="0"/>
      <w:marBottom w:val="0"/>
      <w:divBdr>
        <w:top w:val="none" w:sz="0" w:space="0" w:color="auto"/>
        <w:left w:val="none" w:sz="0" w:space="0" w:color="auto"/>
        <w:bottom w:val="none" w:sz="0" w:space="0" w:color="auto"/>
        <w:right w:val="none" w:sz="0" w:space="0" w:color="auto"/>
      </w:divBdr>
    </w:div>
    <w:div w:id="1070737925">
      <w:bodyDiv w:val="1"/>
      <w:marLeft w:val="0"/>
      <w:marRight w:val="0"/>
      <w:marTop w:val="0"/>
      <w:marBottom w:val="0"/>
      <w:divBdr>
        <w:top w:val="none" w:sz="0" w:space="0" w:color="auto"/>
        <w:left w:val="none" w:sz="0" w:space="0" w:color="auto"/>
        <w:bottom w:val="none" w:sz="0" w:space="0" w:color="auto"/>
        <w:right w:val="none" w:sz="0" w:space="0" w:color="auto"/>
      </w:divBdr>
    </w:div>
    <w:div w:id="1154297180">
      <w:bodyDiv w:val="1"/>
      <w:marLeft w:val="0"/>
      <w:marRight w:val="0"/>
      <w:marTop w:val="0"/>
      <w:marBottom w:val="0"/>
      <w:divBdr>
        <w:top w:val="none" w:sz="0" w:space="0" w:color="auto"/>
        <w:left w:val="none" w:sz="0" w:space="0" w:color="auto"/>
        <w:bottom w:val="none" w:sz="0" w:space="0" w:color="auto"/>
        <w:right w:val="none" w:sz="0" w:space="0" w:color="auto"/>
      </w:divBdr>
    </w:div>
    <w:div w:id="1227378960">
      <w:bodyDiv w:val="1"/>
      <w:marLeft w:val="0"/>
      <w:marRight w:val="0"/>
      <w:marTop w:val="0"/>
      <w:marBottom w:val="0"/>
      <w:divBdr>
        <w:top w:val="none" w:sz="0" w:space="0" w:color="auto"/>
        <w:left w:val="none" w:sz="0" w:space="0" w:color="auto"/>
        <w:bottom w:val="none" w:sz="0" w:space="0" w:color="auto"/>
        <w:right w:val="none" w:sz="0" w:space="0" w:color="auto"/>
      </w:divBdr>
    </w:div>
    <w:div w:id="1301884482">
      <w:bodyDiv w:val="1"/>
      <w:marLeft w:val="0"/>
      <w:marRight w:val="0"/>
      <w:marTop w:val="0"/>
      <w:marBottom w:val="0"/>
      <w:divBdr>
        <w:top w:val="none" w:sz="0" w:space="0" w:color="auto"/>
        <w:left w:val="none" w:sz="0" w:space="0" w:color="auto"/>
        <w:bottom w:val="none" w:sz="0" w:space="0" w:color="auto"/>
        <w:right w:val="none" w:sz="0" w:space="0" w:color="auto"/>
      </w:divBdr>
    </w:div>
    <w:div w:id="1366559793">
      <w:bodyDiv w:val="1"/>
      <w:marLeft w:val="0"/>
      <w:marRight w:val="0"/>
      <w:marTop w:val="0"/>
      <w:marBottom w:val="0"/>
      <w:divBdr>
        <w:top w:val="none" w:sz="0" w:space="0" w:color="auto"/>
        <w:left w:val="none" w:sz="0" w:space="0" w:color="auto"/>
        <w:bottom w:val="none" w:sz="0" w:space="0" w:color="auto"/>
        <w:right w:val="none" w:sz="0" w:space="0" w:color="auto"/>
      </w:divBdr>
    </w:div>
    <w:div w:id="1426998384">
      <w:bodyDiv w:val="1"/>
      <w:marLeft w:val="0"/>
      <w:marRight w:val="0"/>
      <w:marTop w:val="0"/>
      <w:marBottom w:val="0"/>
      <w:divBdr>
        <w:top w:val="none" w:sz="0" w:space="0" w:color="auto"/>
        <w:left w:val="none" w:sz="0" w:space="0" w:color="auto"/>
        <w:bottom w:val="none" w:sz="0" w:space="0" w:color="auto"/>
        <w:right w:val="none" w:sz="0" w:space="0" w:color="auto"/>
      </w:divBdr>
      <w:divsChild>
        <w:div w:id="547374017">
          <w:marLeft w:val="0"/>
          <w:marRight w:val="0"/>
          <w:marTop w:val="0"/>
          <w:marBottom w:val="0"/>
          <w:divBdr>
            <w:top w:val="none" w:sz="0" w:space="0" w:color="auto"/>
            <w:left w:val="none" w:sz="0" w:space="0" w:color="auto"/>
            <w:bottom w:val="none" w:sz="0" w:space="0" w:color="auto"/>
            <w:right w:val="none" w:sz="0" w:space="0" w:color="auto"/>
          </w:divBdr>
          <w:divsChild>
            <w:div w:id="513495103">
              <w:marLeft w:val="0"/>
              <w:marRight w:val="0"/>
              <w:marTop w:val="45"/>
              <w:marBottom w:val="0"/>
              <w:divBdr>
                <w:top w:val="none" w:sz="0" w:space="0" w:color="auto"/>
                <w:left w:val="none" w:sz="0" w:space="0" w:color="auto"/>
                <w:bottom w:val="none" w:sz="0" w:space="0" w:color="auto"/>
                <w:right w:val="none" w:sz="0" w:space="0" w:color="auto"/>
              </w:divBdr>
              <w:divsChild>
                <w:div w:id="314839252">
                  <w:marLeft w:val="0"/>
                  <w:marRight w:val="0"/>
                  <w:marTop w:val="0"/>
                  <w:marBottom w:val="0"/>
                  <w:divBdr>
                    <w:top w:val="none" w:sz="0" w:space="0" w:color="auto"/>
                    <w:left w:val="none" w:sz="0" w:space="0" w:color="auto"/>
                    <w:bottom w:val="none" w:sz="0" w:space="0" w:color="auto"/>
                    <w:right w:val="none" w:sz="0" w:space="0" w:color="auto"/>
                  </w:divBdr>
                  <w:divsChild>
                    <w:div w:id="1222253257">
                      <w:marLeft w:val="0"/>
                      <w:marRight w:val="0"/>
                      <w:marTop w:val="0"/>
                      <w:marBottom w:val="0"/>
                      <w:divBdr>
                        <w:top w:val="none" w:sz="0" w:space="0" w:color="auto"/>
                        <w:left w:val="none" w:sz="0" w:space="0" w:color="auto"/>
                        <w:bottom w:val="none" w:sz="0" w:space="0" w:color="auto"/>
                        <w:right w:val="none" w:sz="0" w:space="0" w:color="auto"/>
                      </w:divBdr>
                      <w:divsChild>
                        <w:div w:id="411900408">
                          <w:marLeft w:val="3000"/>
                          <w:marRight w:val="4950"/>
                          <w:marTop w:val="0"/>
                          <w:marBottom w:val="0"/>
                          <w:divBdr>
                            <w:top w:val="none" w:sz="0" w:space="0" w:color="auto"/>
                            <w:left w:val="none" w:sz="0" w:space="0" w:color="auto"/>
                            <w:bottom w:val="none" w:sz="0" w:space="0" w:color="auto"/>
                            <w:right w:val="none" w:sz="0" w:space="0" w:color="auto"/>
                          </w:divBdr>
                          <w:divsChild>
                            <w:div w:id="13335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62452">
      <w:bodyDiv w:val="1"/>
      <w:marLeft w:val="0"/>
      <w:marRight w:val="0"/>
      <w:marTop w:val="0"/>
      <w:marBottom w:val="0"/>
      <w:divBdr>
        <w:top w:val="none" w:sz="0" w:space="0" w:color="auto"/>
        <w:left w:val="none" w:sz="0" w:space="0" w:color="auto"/>
        <w:bottom w:val="none" w:sz="0" w:space="0" w:color="auto"/>
        <w:right w:val="none" w:sz="0" w:space="0" w:color="auto"/>
      </w:divBdr>
    </w:div>
    <w:div w:id="1771926601">
      <w:bodyDiv w:val="1"/>
      <w:marLeft w:val="0"/>
      <w:marRight w:val="0"/>
      <w:marTop w:val="0"/>
      <w:marBottom w:val="0"/>
      <w:divBdr>
        <w:top w:val="none" w:sz="0" w:space="0" w:color="auto"/>
        <w:left w:val="none" w:sz="0" w:space="0" w:color="auto"/>
        <w:bottom w:val="none" w:sz="0" w:space="0" w:color="auto"/>
        <w:right w:val="none" w:sz="0" w:space="0" w:color="auto"/>
      </w:divBdr>
    </w:div>
    <w:div w:id="1968001525">
      <w:bodyDiv w:val="1"/>
      <w:marLeft w:val="30"/>
      <w:marRight w:val="30"/>
      <w:marTop w:val="0"/>
      <w:marBottom w:val="0"/>
      <w:divBdr>
        <w:top w:val="none" w:sz="0" w:space="0" w:color="auto"/>
        <w:left w:val="none" w:sz="0" w:space="0" w:color="auto"/>
        <w:bottom w:val="none" w:sz="0" w:space="0" w:color="auto"/>
        <w:right w:val="none" w:sz="0" w:space="0" w:color="auto"/>
      </w:divBdr>
      <w:divsChild>
        <w:div w:id="2091081304">
          <w:marLeft w:val="0"/>
          <w:marRight w:val="0"/>
          <w:marTop w:val="0"/>
          <w:marBottom w:val="0"/>
          <w:divBdr>
            <w:top w:val="none" w:sz="0" w:space="0" w:color="auto"/>
            <w:left w:val="none" w:sz="0" w:space="0" w:color="auto"/>
            <w:bottom w:val="none" w:sz="0" w:space="0" w:color="auto"/>
            <w:right w:val="none" w:sz="0" w:space="0" w:color="auto"/>
          </w:divBdr>
          <w:divsChild>
            <w:div w:id="42826053">
              <w:marLeft w:val="0"/>
              <w:marRight w:val="0"/>
              <w:marTop w:val="0"/>
              <w:marBottom w:val="0"/>
              <w:divBdr>
                <w:top w:val="none" w:sz="0" w:space="0" w:color="auto"/>
                <w:left w:val="none" w:sz="0" w:space="0" w:color="auto"/>
                <w:bottom w:val="none" w:sz="0" w:space="0" w:color="auto"/>
                <w:right w:val="none" w:sz="0" w:space="0" w:color="auto"/>
              </w:divBdr>
              <w:divsChild>
                <w:div w:id="1409501102">
                  <w:marLeft w:val="180"/>
                  <w:marRight w:val="0"/>
                  <w:marTop w:val="0"/>
                  <w:marBottom w:val="0"/>
                  <w:divBdr>
                    <w:top w:val="none" w:sz="0" w:space="0" w:color="auto"/>
                    <w:left w:val="none" w:sz="0" w:space="0" w:color="auto"/>
                    <w:bottom w:val="none" w:sz="0" w:space="0" w:color="auto"/>
                    <w:right w:val="none" w:sz="0" w:space="0" w:color="auto"/>
                  </w:divBdr>
                  <w:divsChild>
                    <w:div w:id="395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github.com/orgs/OrgName/audit-log?q=created%3A%3e%3D2014-07-08"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msikiran_kapuganty\Documents\My%20Received%20Files\Procedure%20template%20m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2F8D6519889754298164E5FE92FC257" ma:contentTypeVersion="0" ma:contentTypeDescription="Create a new document." ma:contentTypeScope="" ma:versionID="b92f83eb4d4459e5f18e3f18adb2dbf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37C9E-324E-437D-992D-7E1381618D53}">
  <ds:schemaRefs>
    <ds:schemaRef ds:uri="http://schemas.microsoft.com/sharepoint/v3/contenttype/forms"/>
  </ds:schemaRefs>
</ds:datastoreItem>
</file>

<file path=customXml/itemProps3.xml><?xml version="1.0" encoding="utf-8"?>
<ds:datastoreItem xmlns:ds="http://schemas.openxmlformats.org/officeDocument/2006/customXml" ds:itemID="{CFD331A7-3891-4AAE-BE68-CDC5753C85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C6A399-8917-4E18-A1CC-9111F781D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5272A2-60DE-40FC-A231-D43461F4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 ms.dotm</Template>
  <TotalTime>56</TotalTime>
  <Pages>24</Pages>
  <Words>5245</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Apprity-GitHub Connector Test Plan</vt:lpstr>
    </vt:vector>
  </TitlesOfParts>
  <Company>Persistent Systems Ltd.</Company>
  <LinksUpToDate>false</LinksUpToDate>
  <CharactersWithSpaces>35072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Apprity-GitHub Connector Test Plan</dc:title>
  <dc:subject>Version: Draft</dc:subject>
  <dc:creator>sunil_psingh@persistent.co.in</dc:creator>
  <cp:lastModifiedBy>DELL</cp:lastModifiedBy>
  <cp:revision>3</cp:revision>
  <cp:lastPrinted>2011-04-21T06:45:00Z</cp:lastPrinted>
  <dcterms:created xsi:type="dcterms:W3CDTF">2014-10-01T14:08:00Z</dcterms:created>
  <dcterms:modified xsi:type="dcterms:W3CDTF">2014-10-05T10:22:00Z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0x01010022F8D6519889754298164E5FE92FC257</vt:lpwstr>
  </property>
</Properties>
</file>